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705B" w14:textId="0BD2D066" w:rsidR="00C717AE" w:rsidRDefault="00C717A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0" w:name="_Toc392580464"/>
      <w:bookmarkStart w:id="1" w:name="_Toc393694957"/>
      <w:bookmarkStart w:id="2" w:name="_Toc423351405"/>
      <w:bookmarkStart w:id="3" w:name="_Toc423351597"/>
      <w:bookmarkStart w:id="4" w:name="_Toc423427241"/>
      <w:bookmarkStart w:id="5" w:name="_Toc426369252"/>
      <w:bookmarkStart w:id="6" w:name="_Toc427049158"/>
      <w:bookmarkStart w:id="7" w:name="_Toc427049194"/>
      <w:bookmarkStart w:id="8" w:name="_Toc427049290"/>
      <w:bookmarkStart w:id="9" w:name="_Toc435515193"/>
      <w:bookmarkStart w:id="10" w:name="_Toc435520791"/>
    </w:p>
    <w:p w14:paraId="31919A2B" w14:textId="77777777" w:rsidR="00045D8F" w:rsidRDefault="00045D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11" w:name="_GoBack"/>
      <w:bookmarkEnd w:id="11"/>
    </w:p>
    <w:p w14:paraId="34FD1DEA" w14:textId="77777777" w:rsidR="00C717AE" w:rsidRDefault="00C717A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6D715F17" w14:textId="77777777" w:rsidR="00C717AE" w:rsidRDefault="00C717A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3159E154" w14:textId="77777777" w:rsidR="00C717AE" w:rsidRDefault="00CF7CEA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Descrição dos Testes do Software</w:t>
      </w:r>
    </w:p>
    <w:p w14:paraId="6026239D" w14:textId="13A1A889" w:rsidR="00C717AE" w:rsidRDefault="00CF7CEA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12" w:name="_Toc427049360"/>
      <w:bookmarkStart w:id="13" w:name="_Toc448127874"/>
      <w:bookmarkStart w:id="14" w:name="_Toc453659216"/>
      <w:r>
        <w:rPr>
          <w:rFonts w:ascii="Arial" w:hAnsi="Arial"/>
          <w:b/>
          <w:noProof w:val="0"/>
          <w:sz w:val="38"/>
        </w:rPr>
        <w:t xml:space="preserve"> </w:t>
      </w:r>
      <w:r w:rsidR="009E5414">
        <w:rPr>
          <w:rFonts w:ascii="Arial" w:hAnsi="Arial"/>
          <w:b/>
          <w:noProof w:val="0"/>
          <w:sz w:val="38"/>
        </w:rPr>
        <w:t>Urbaniza</w:t>
      </w:r>
      <w:r>
        <w:rPr>
          <w:rFonts w:ascii="Arial" w:hAnsi="Arial"/>
          <w:b/>
          <w:noProof w:val="0"/>
          <w:sz w:val="38"/>
        </w:rPr>
        <w:t xml:space="preserve"> </w:t>
      </w:r>
    </w:p>
    <w:p w14:paraId="32311E8B" w14:textId="4CAA5CFD" w:rsidR="00C717AE" w:rsidRDefault="009E5414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26"/>
        </w:rPr>
        <w:t>{Versão revisada 1.0}</w:t>
      </w:r>
    </w:p>
    <w:p w14:paraId="216D928A" w14:textId="77777777" w:rsidR="00C717AE" w:rsidRDefault="00C717AE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14:paraId="755AD9BE" w14:textId="45CB11BE" w:rsidR="009E5414" w:rsidRPr="009E5414" w:rsidRDefault="00CF7CEA" w:rsidP="009E5414">
      <w:pPr>
        <w:pStyle w:val="Corpodetexto"/>
        <w:jc w:val="center"/>
        <w:rPr>
          <w:b/>
          <w:lang w:val="en-US"/>
        </w:rPr>
      </w:pPr>
      <w:r>
        <w:rPr>
          <w:b/>
          <w:lang w:val="en-US"/>
        </w:rPr>
        <w:t xml:space="preserve">Autores: </w:t>
      </w:r>
      <w:r w:rsidR="009E5414">
        <w:rPr>
          <w:b/>
          <w:lang w:val="en-US"/>
        </w:rPr>
        <w:t xml:space="preserve"> </w:t>
      </w:r>
      <w:r w:rsidR="009E5414" w:rsidRPr="009E5414">
        <w:rPr>
          <w:color w:val="000000"/>
          <w:szCs w:val="22"/>
        </w:rPr>
        <w:t>Luis Alan, Luis Vinicius, Marlon Vitor, Matheus Moutinho, Miguel Vasconcelos, Igor D’amorim</w:t>
      </w:r>
    </w:p>
    <w:p w14:paraId="7EF19505" w14:textId="77777777" w:rsidR="00C717AE" w:rsidRDefault="00C717AE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14:paraId="14EECC6B" w14:textId="77777777" w:rsidR="00C717AE" w:rsidRDefault="00C717AE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14:paraId="2824D20E" w14:textId="1C9D0DDA" w:rsidR="00C717AE" w:rsidRDefault="009E5414">
      <w:pPr>
        <w:pStyle w:val="Livre"/>
        <w:spacing w:before="600"/>
        <w:jc w:val="center"/>
        <w:rPr>
          <w:bCs/>
          <w:noProof w:val="0"/>
          <w:sz w:val="22"/>
        </w:rPr>
      </w:pPr>
      <w:r>
        <w:rPr>
          <w:rFonts w:ascii="Arial" w:hAnsi="Arial"/>
          <w:b/>
          <w:noProof w:val="0"/>
          <w:sz w:val="22"/>
        </w:rPr>
        <w:t>Salvador</w:t>
      </w:r>
    </w:p>
    <w:p w14:paraId="279B2ADE" w14:textId="77777777" w:rsidR="00C717AE" w:rsidRDefault="00C717AE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</w:p>
    <w:p w14:paraId="06C860F1" w14:textId="77777777" w:rsidR="00C717AE" w:rsidRDefault="00C717AE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2"/>
        </w:rPr>
      </w:pPr>
    </w:p>
    <w:p w14:paraId="503BAC4E" w14:textId="016773D5" w:rsidR="00C717AE" w:rsidRDefault="009E5414">
      <w:pPr>
        <w:pStyle w:val="Livre"/>
        <w:spacing w:before="600"/>
        <w:jc w:val="center"/>
        <w:outlineLvl w:val="0"/>
        <w:rPr>
          <w:bCs/>
          <w:sz w:val="22"/>
        </w:rPr>
      </w:pPr>
      <w:r>
        <w:rPr>
          <w:rFonts w:ascii="Arial" w:hAnsi="Arial"/>
          <w:b/>
          <w:sz w:val="22"/>
        </w:rPr>
        <w:t>17/05/2024</w:t>
      </w:r>
    </w:p>
    <w:p w14:paraId="1C4E135D" w14:textId="77777777" w:rsidR="00C717AE" w:rsidRDefault="00CF7CEA">
      <w:pPr>
        <w:pStyle w:val="sumrio"/>
      </w:pPr>
      <w:bookmarkStart w:id="15" w:name="_Toc481911617"/>
      <w:bookmarkStart w:id="16" w:name="_Toc481912076"/>
      <w:bookmarkStart w:id="17" w:name="_Toc19368796"/>
      <w:bookmarkEnd w:id="12"/>
      <w:bookmarkEnd w:id="13"/>
      <w:bookmarkEnd w:id="14"/>
      <w:r>
        <w:lastRenderedPageBreak/>
        <w:t>Versões revisadas anteriores</w:t>
      </w:r>
      <w:bookmarkEnd w:id="15"/>
      <w:bookmarkEnd w:id="16"/>
      <w:bookmarkEnd w:id="17"/>
    </w:p>
    <w:p w14:paraId="7A49A741" w14:textId="77777777" w:rsidR="00C717AE" w:rsidRDefault="00C717AE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C717AE" w14:paraId="324E01F6" w14:textId="77777777">
        <w:trPr>
          <w:cantSplit/>
        </w:trPr>
        <w:tc>
          <w:tcPr>
            <w:tcW w:w="2055" w:type="dxa"/>
          </w:tcPr>
          <w:p w14:paraId="76A26BF6" w14:textId="77777777" w:rsidR="00C717AE" w:rsidRDefault="00CF7CE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5812" w:type="dxa"/>
          </w:tcPr>
          <w:p w14:paraId="5014A63D" w14:textId="77777777" w:rsidR="00C717AE" w:rsidRDefault="00CF7CE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14:paraId="433A6553" w14:textId="77777777" w:rsidR="00C717AE" w:rsidRDefault="00CF7CEA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C717AE" w14:paraId="292E6720" w14:textId="77777777">
        <w:trPr>
          <w:cantSplit/>
        </w:trPr>
        <w:tc>
          <w:tcPr>
            <w:tcW w:w="2055" w:type="dxa"/>
          </w:tcPr>
          <w:p w14:paraId="75AE07EA" w14:textId="0C525911" w:rsidR="00C717AE" w:rsidRDefault="00C717AE">
            <w:pPr>
              <w:pStyle w:val="Tabela"/>
            </w:pPr>
          </w:p>
        </w:tc>
        <w:tc>
          <w:tcPr>
            <w:tcW w:w="5812" w:type="dxa"/>
          </w:tcPr>
          <w:p w14:paraId="30729C23" w14:textId="77777777" w:rsidR="00C717AE" w:rsidRDefault="00C717AE">
            <w:pPr>
              <w:pStyle w:val="Tabela"/>
            </w:pPr>
          </w:p>
        </w:tc>
        <w:tc>
          <w:tcPr>
            <w:tcW w:w="1345" w:type="dxa"/>
          </w:tcPr>
          <w:p w14:paraId="37DCB592" w14:textId="77777777" w:rsidR="00C717AE" w:rsidRDefault="00C717AE">
            <w:pPr>
              <w:pStyle w:val="Tabela"/>
            </w:pPr>
          </w:p>
        </w:tc>
      </w:tr>
      <w:tr w:rsidR="00C717AE" w14:paraId="4BB5EF41" w14:textId="77777777">
        <w:trPr>
          <w:cantSplit/>
        </w:trPr>
        <w:tc>
          <w:tcPr>
            <w:tcW w:w="2055" w:type="dxa"/>
          </w:tcPr>
          <w:p w14:paraId="7436FC3B" w14:textId="77777777" w:rsidR="00C717AE" w:rsidRDefault="00C717AE">
            <w:pPr>
              <w:pStyle w:val="Tabela"/>
            </w:pPr>
          </w:p>
        </w:tc>
        <w:tc>
          <w:tcPr>
            <w:tcW w:w="5812" w:type="dxa"/>
          </w:tcPr>
          <w:p w14:paraId="7C7759D1" w14:textId="77777777" w:rsidR="00C717AE" w:rsidRDefault="00C717AE">
            <w:pPr>
              <w:pStyle w:val="Tabela"/>
            </w:pPr>
          </w:p>
        </w:tc>
        <w:tc>
          <w:tcPr>
            <w:tcW w:w="1345" w:type="dxa"/>
          </w:tcPr>
          <w:p w14:paraId="09BDA6D5" w14:textId="77777777" w:rsidR="00C717AE" w:rsidRDefault="00C717AE">
            <w:pPr>
              <w:pStyle w:val="Tabela"/>
            </w:pPr>
          </w:p>
        </w:tc>
      </w:tr>
      <w:tr w:rsidR="00C717AE" w14:paraId="0721B64D" w14:textId="77777777">
        <w:trPr>
          <w:cantSplit/>
        </w:trPr>
        <w:tc>
          <w:tcPr>
            <w:tcW w:w="2055" w:type="dxa"/>
          </w:tcPr>
          <w:p w14:paraId="1DA85B18" w14:textId="77777777" w:rsidR="00C717AE" w:rsidRDefault="00C717AE">
            <w:pPr>
              <w:pStyle w:val="Tabela"/>
            </w:pPr>
          </w:p>
        </w:tc>
        <w:tc>
          <w:tcPr>
            <w:tcW w:w="5812" w:type="dxa"/>
          </w:tcPr>
          <w:p w14:paraId="5EBB7053" w14:textId="77777777" w:rsidR="00C717AE" w:rsidRDefault="00C717AE">
            <w:pPr>
              <w:pStyle w:val="Tabela"/>
            </w:pPr>
          </w:p>
        </w:tc>
        <w:tc>
          <w:tcPr>
            <w:tcW w:w="1345" w:type="dxa"/>
          </w:tcPr>
          <w:p w14:paraId="57D0FA5D" w14:textId="77777777" w:rsidR="00C717AE" w:rsidRDefault="00C717AE">
            <w:pPr>
              <w:pStyle w:val="Tabela"/>
            </w:pPr>
          </w:p>
        </w:tc>
      </w:tr>
      <w:tr w:rsidR="00C717AE" w14:paraId="740D3BAF" w14:textId="77777777">
        <w:trPr>
          <w:cantSplit/>
        </w:trPr>
        <w:tc>
          <w:tcPr>
            <w:tcW w:w="2055" w:type="dxa"/>
          </w:tcPr>
          <w:p w14:paraId="335B6CC2" w14:textId="77777777" w:rsidR="00C717AE" w:rsidRDefault="00C717AE">
            <w:pPr>
              <w:pStyle w:val="Tabela"/>
            </w:pPr>
          </w:p>
        </w:tc>
        <w:tc>
          <w:tcPr>
            <w:tcW w:w="5812" w:type="dxa"/>
          </w:tcPr>
          <w:p w14:paraId="55681E93" w14:textId="77777777" w:rsidR="00C717AE" w:rsidRDefault="00C717AE">
            <w:pPr>
              <w:pStyle w:val="Tabela"/>
            </w:pPr>
          </w:p>
        </w:tc>
        <w:tc>
          <w:tcPr>
            <w:tcW w:w="1345" w:type="dxa"/>
          </w:tcPr>
          <w:p w14:paraId="1669CDEA" w14:textId="77777777" w:rsidR="00C717AE" w:rsidRDefault="00C717AE">
            <w:pPr>
              <w:pStyle w:val="Tabela"/>
            </w:pPr>
          </w:p>
        </w:tc>
      </w:tr>
    </w:tbl>
    <w:p w14:paraId="3AB792D3" w14:textId="77777777" w:rsidR="00C717AE" w:rsidRDefault="00C717AE">
      <w:pPr>
        <w:pStyle w:val="Corpodetexto"/>
      </w:pPr>
    </w:p>
    <w:p w14:paraId="2F887202" w14:textId="77777777" w:rsidR="00C717AE" w:rsidRDefault="00CF7CEA">
      <w:pPr>
        <w:pStyle w:val="Ttulo1"/>
      </w:pPr>
      <w:bookmarkStart w:id="18" w:name="_Toc19368797"/>
      <w:r>
        <w:lastRenderedPageBreak/>
        <w:t>Descrição dos Testes do Software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8"/>
    </w:p>
    <w:p w14:paraId="208A89E6" w14:textId="77777777" w:rsidR="00C717AE" w:rsidRDefault="00C717AE">
      <w:pPr>
        <w:tabs>
          <w:tab w:val="right" w:leader="dot" w:pos="9064"/>
        </w:tabs>
      </w:pPr>
    </w:p>
    <w:p w14:paraId="7DD907DB" w14:textId="77777777" w:rsidR="00C717AE" w:rsidRDefault="00CF7CEA">
      <w:pPr>
        <w:pStyle w:val="sumrio"/>
        <w:pageBreakBefore w:val="0"/>
        <w:rPr>
          <w:noProof/>
        </w:rPr>
      </w:pPr>
      <w:bookmarkStart w:id="19" w:name="_Toc420929406"/>
      <w:bookmarkStart w:id="20" w:name="_Toc421099083"/>
      <w:bookmarkStart w:id="21" w:name="_Toc426369253"/>
      <w:bookmarkStart w:id="22" w:name="_Toc427049159"/>
      <w:bookmarkStart w:id="23" w:name="_Toc427049195"/>
      <w:bookmarkStart w:id="24" w:name="_Toc427049291"/>
      <w:bookmarkStart w:id="25" w:name="_Toc435515194"/>
      <w:bookmarkStart w:id="26" w:name="_Toc435520792"/>
      <w:bookmarkStart w:id="27" w:name="_Toc19368798"/>
      <w:r>
        <w:t>Sumário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fldChar w:fldCharType="begin"/>
      </w:r>
      <w:r>
        <w:instrText xml:space="preserve"> TOC \o "1-4" </w:instrText>
      </w:r>
      <w:r>
        <w:fldChar w:fldCharType="separate"/>
      </w:r>
    </w:p>
    <w:p w14:paraId="0A0F4B75" w14:textId="77777777" w:rsidR="00C717AE" w:rsidRDefault="00CF7CEA">
      <w:pPr>
        <w:pStyle w:val="Sumrio1"/>
        <w:tabs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8"/>
        </w:rPr>
        <w:t>Versão revisadas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CE7464" w14:textId="77777777" w:rsidR="00C717AE" w:rsidRDefault="00CF7CEA">
      <w:pPr>
        <w:pStyle w:val="Sumrio1"/>
        <w:tabs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36"/>
        </w:rPr>
        <w:t>Descrição dos Testes do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3CC3D" w14:textId="77777777" w:rsidR="00C717AE" w:rsidRDefault="00CF7CEA">
      <w:pPr>
        <w:pStyle w:val="Sumrio1"/>
        <w:tabs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8"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CF0492" w14:textId="77777777" w:rsidR="00C717AE" w:rsidRDefault="00CF7CEA">
      <w:pPr>
        <w:pStyle w:val="Sumrio2"/>
        <w:tabs>
          <w:tab w:val="left" w:pos="6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8"/>
        </w:rPr>
        <w:t>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8"/>
        </w:rPr>
        <w:t>Planos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F28A9" w14:textId="77777777" w:rsidR="00C717AE" w:rsidRDefault="00CF7CEA">
      <w:pPr>
        <w:pStyle w:val="Sumrio3"/>
        <w:tabs>
          <w:tab w:val="left" w:pos="10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Plano de testes de aceitação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F7AA25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Identificador do 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7239C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1.1.2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2DED2A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1.1.3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Itens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047C4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1.1.4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Aspectos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DE612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1.1.5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Aspectos que não serão testados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701F66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1.1.6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Abordagem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716440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1.1.7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Critérios de completeza e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1F96B6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1.1.8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Critérios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E58514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1.1.9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Resultados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F3C9E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1.1.10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Tarefas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351FAF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0D75D0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1.1.12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6D72FF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1.1.13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E17096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1.1.14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Riscos e contingências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A8FD11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1.1.15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Aprovação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012F18" w14:textId="77777777" w:rsidR="00C717AE" w:rsidRDefault="00CF7CEA">
      <w:pPr>
        <w:pStyle w:val="Sumrio3"/>
        <w:tabs>
          <w:tab w:val="left" w:pos="10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1.2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Planos de testes de integração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789538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1.2.1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Plano de testes de integração &lt; nome da iteração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015597" w14:textId="77777777" w:rsidR="00C717AE" w:rsidRDefault="00CF7CEA">
      <w:pPr>
        <w:pStyle w:val="Sumrio2"/>
        <w:tabs>
          <w:tab w:val="left" w:pos="6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8"/>
        </w:rPr>
        <w:t>2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8"/>
        </w:rPr>
        <w:t>Especificações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3D704E" w14:textId="77777777" w:rsidR="00C717AE" w:rsidRDefault="00CF7CEA">
      <w:pPr>
        <w:pStyle w:val="Sumrio3"/>
        <w:tabs>
          <w:tab w:val="left" w:pos="10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Especificação do teste &lt; nome do teste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0A09EB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2.1.1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Identificador da especificação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2B754F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2.1.2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Aspectos a serem testados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4011C5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2.1.3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Detalhes da abordagem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F683A3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2.1.4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Identificação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24F296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2.1.5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Critérios de completeza e sucesso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07B2D52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2.1.6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Procedimentos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8691E9" w14:textId="77777777" w:rsidR="00C717AE" w:rsidRDefault="00CF7CEA">
      <w:pPr>
        <w:pStyle w:val="Sumrio4"/>
        <w:tabs>
          <w:tab w:val="left" w:pos="1400"/>
          <w:tab w:val="right" w:pos="9096"/>
        </w:tabs>
        <w:rPr>
          <w:noProof/>
          <w:sz w:val="24"/>
          <w:szCs w:val="24"/>
          <w:lang w:eastAsia="en-US"/>
        </w:rPr>
      </w:pPr>
      <w:r>
        <w:rPr>
          <w:noProof/>
          <w:szCs w:val="24"/>
        </w:rPr>
        <w:t>2.1.7</w:t>
      </w:r>
      <w:r>
        <w:rPr>
          <w:noProof/>
          <w:sz w:val="24"/>
          <w:szCs w:val="24"/>
          <w:lang w:eastAsia="en-US"/>
        </w:rPr>
        <w:tab/>
      </w:r>
      <w:r>
        <w:rPr>
          <w:noProof/>
          <w:szCs w:val="24"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98596E" w14:textId="77777777" w:rsidR="00C717AE" w:rsidRDefault="00CF7CEA">
      <w:pPr>
        <w:pStyle w:val="Corpodetexto"/>
      </w:pPr>
      <w:r>
        <w:rPr>
          <w:b/>
          <w:caps/>
          <w:sz w:val="20"/>
        </w:rPr>
        <w:fldChar w:fldCharType="end"/>
      </w:r>
    </w:p>
    <w:p w14:paraId="20ABBD3C" w14:textId="77777777" w:rsidR="00C717AE" w:rsidRDefault="00C717AE">
      <w:pPr>
        <w:pStyle w:val="Corpodetexto"/>
      </w:pPr>
    </w:p>
    <w:p w14:paraId="77876C54" w14:textId="77777777" w:rsidR="00C717AE" w:rsidRDefault="00CF7CEA">
      <w:pPr>
        <w:pStyle w:val="Ttulo2"/>
      </w:pPr>
      <w:bookmarkStart w:id="28" w:name="_Toc19368799"/>
      <w:r>
        <w:lastRenderedPageBreak/>
        <w:t>Planos de testes</w:t>
      </w:r>
      <w:bookmarkEnd w:id="28"/>
    </w:p>
    <w:p w14:paraId="2153C1F0" w14:textId="77777777" w:rsidR="00C717AE" w:rsidRDefault="00CF7CEA">
      <w:pPr>
        <w:pStyle w:val="Ttulo3"/>
      </w:pPr>
      <w:bookmarkStart w:id="29" w:name="_Toc19368800"/>
      <w:r>
        <w:t>Plano de testes de aceitação</w:t>
      </w:r>
      <w:bookmarkEnd w:id="29"/>
    </w:p>
    <w:p w14:paraId="2543CB90" w14:textId="77777777" w:rsidR="00C717AE" w:rsidRDefault="00CF7CEA">
      <w:pPr>
        <w:pStyle w:val="Ttulo4"/>
      </w:pPr>
      <w:bookmarkStart w:id="30" w:name="_Toc19368801"/>
      <w:r>
        <w:t>Identificador do plano de testes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529855AA" w14:textId="77777777">
        <w:trPr>
          <w:trHeight w:val="850"/>
        </w:trPr>
        <w:tc>
          <w:tcPr>
            <w:tcW w:w="9247" w:type="dxa"/>
            <w:tcBorders>
              <w:bottom w:val="single" w:sz="4" w:space="0" w:color="auto"/>
            </w:tcBorders>
          </w:tcPr>
          <w:p w14:paraId="34E50FB5" w14:textId="1DF9419D" w:rsidR="00C717AE" w:rsidRDefault="009E5414">
            <w:pPr>
              <w:pStyle w:val="Corpodetexto"/>
            </w:pPr>
            <w:r w:rsidRPr="009E5414">
              <w:t>PT-Obras-2024-01</w:t>
            </w:r>
          </w:p>
        </w:tc>
      </w:tr>
    </w:tbl>
    <w:p w14:paraId="391B3C77" w14:textId="77777777" w:rsidR="00C717AE" w:rsidRDefault="00C717AE">
      <w:pPr>
        <w:pStyle w:val="Corpodetexto"/>
      </w:pPr>
    </w:p>
    <w:p w14:paraId="64EB75AC" w14:textId="77777777" w:rsidR="00C717AE" w:rsidRDefault="00C717AE">
      <w:pPr>
        <w:pStyle w:val="Corpodetexto"/>
      </w:pPr>
    </w:p>
    <w:p w14:paraId="380E3C86" w14:textId="77777777" w:rsidR="00C717AE" w:rsidRDefault="00CF7CEA">
      <w:pPr>
        <w:pStyle w:val="Ttulo4"/>
      </w:pPr>
      <w:bookmarkStart w:id="31" w:name="_Toc19368802"/>
      <w:r>
        <w:t>Introdução</w:t>
      </w:r>
      <w:bookmarkEnd w:id="31"/>
    </w:p>
    <w:p w14:paraId="1534AFE2" w14:textId="77777777" w:rsidR="00C717AE" w:rsidRDefault="00CF7CEA">
      <w:pPr>
        <w:pStyle w:val="Ttulo5"/>
      </w:pPr>
      <w:r>
        <w:t>Objetivos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C717AE" w14:paraId="011B73D4" w14:textId="77777777">
        <w:trPr>
          <w:trHeight w:val="1357"/>
        </w:trPr>
        <w:tc>
          <w:tcPr>
            <w:tcW w:w="8717" w:type="dxa"/>
          </w:tcPr>
          <w:p w14:paraId="214C245B" w14:textId="0414B1A6" w:rsidR="00C717AE" w:rsidRDefault="009E5414">
            <w:pPr>
              <w:pStyle w:val="Corpodetexto"/>
            </w:pPr>
            <w:r w:rsidRPr="009E5414">
              <w:t>Descrever a abordagem e os recursos necessários para a realização dos testes no software de acompanhamento de obras públicas.</w:t>
            </w:r>
          </w:p>
        </w:tc>
      </w:tr>
    </w:tbl>
    <w:p w14:paraId="15374B68" w14:textId="77777777" w:rsidR="00C717AE" w:rsidRDefault="00C717AE">
      <w:pPr>
        <w:pStyle w:val="Corpodetexto"/>
      </w:pPr>
    </w:p>
    <w:p w14:paraId="0554A1E3" w14:textId="77777777" w:rsidR="00C717AE" w:rsidRDefault="00CF7CEA">
      <w:pPr>
        <w:pStyle w:val="Ttulo5"/>
      </w:pPr>
      <w:r>
        <w:t>Histórico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717AE" w14:paraId="34D4F573" w14:textId="77777777">
        <w:trPr>
          <w:trHeight w:val="1309"/>
        </w:trPr>
        <w:tc>
          <w:tcPr>
            <w:tcW w:w="8780" w:type="dxa"/>
          </w:tcPr>
          <w:p w14:paraId="1AD33CEC" w14:textId="77777777" w:rsidR="00C717AE" w:rsidRDefault="00C717AE">
            <w:pPr>
              <w:pStyle w:val="Corpodetexto"/>
              <w:keepNext/>
              <w:keepLines/>
            </w:pPr>
          </w:p>
        </w:tc>
      </w:tr>
    </w:tbl>
    <w:p w14:paraId="68D91873" w14:textId="77777777" w:rsidR="00C717AE" w:rsidRDefault="00C717AE">
      <w:pPr>
        <w:pStyle w:val="Corpodetexto"/>
      </w:pPr>
    </w:p>
    <w:p w14:paraId="6B8BE9E6" w14:textId="77777777" w:rsidR="00C717AE" w:rsidRDefault="00CF7CEA">
      <w:pPr>
        <w:pStyle w:val="Ttulo5"/>
      </w:pPr>
      <w:r>
        <w:t>Escopo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717AE" w14:paraId="191F39BE" w14:textId="77777777">
        <w:trPr>
          <w:trHeight w:val="1309"/>
        </w:trPr>
        <w:tc>
          <w:tcPr>
            <w:tcW w:w="8780" w:type="dxa"/>
          </w:tcPr>
          <w:p w14:paraId="71991749" w14:textId="1E80B73B" w:rsidR="00C717AE" w:rsidRDefault="00656DBF">
            <w:pPr>
              <w:pStyle w:val="Corpodetexto"/>
              <w:keepNext/>
              <w:keepLines/>
            </w:pPr>
            <w:r w:rsidRPr="00656DBF">
              <w:t>Definir as funcionalidades e os módulos do software que serão testados.</w:t>
            </w:r>
          </w:p>
        </w:tc>
      </w:tr>
    </w:tbl>
    <w:p w14:paraId="5DF6E8FE" w14:textId="77777777" w:rsidR="00C717AE" w:rsidRDefault="00C717AE">
      <w:pPr>
        <w:pStyle w:val="Corpodetexto"/>
      </w:pPr>
    </w:p>
    <w:p w14:paraId="6455303D" w14:textId="77777777" w:rsidR="00C717AE" w:rsidRDefault="00CF7CEA">
      <w:pPr>
        <w:pStyle w:val="Ttulo5"/>
      </w:pPr>
      <w:r>
        <w:lastRenderedPageBreak/>
        <w:t>Referências a documentos relevantes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C717AE" w14:paraId="3576DB26" w14:textId="77777777">
        <w:tc>
          <w:tcPr>
            <w:tcW w:w="1225" w:type="dxa"/>
          </w:tcPr>
          <w:p w14:paraId="33287771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14:paraId="327AF761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do material</w:t>
            </w:r>
          </w:p>
        </w:tc>
        <w:tc>
          <w:tcPr>
            <w:tcW w:w="5528" w:type="dxa"/>
          </w:tcPr>
          <w:p w14:paraId="32710919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Referência bibliográfica</w:t>
            </w:r>
          </w:p>
        </w:tc>
      </w:tr>
      <w:tr w:rsidR="00C717AE" w14:paraId="77EA4FB7" w14:textId="77777777">
        <w:tc>
          <w:tcPr>
            <w:tcW w:w="1225" w:type="dxa"/>
          </w:tcPr>
          <w:p w14:paraId="2BC21D31" w14:textId="77777777" w:rsidR="00C717AE" w:rsidRDefault="00C717AE">
            <w:pPr>
              <w:pStyle w:val="Tabela"/>
              <w:numPr>
                <w:ilvl w:val="0"/>
                <w:numId w:val="6"/>
              </w:numPr>
              <w:jc w:val="center"/>
            </w:pPr>
          </w:p>
        </w:tc>
        <w:tc>
          <w:tcPr>
            <w:tcW w:w="2106" w:type="dxa"/>
          </w:tcPr>
          <w:p w14:paraId="50E6B937" w14:textId="603363B1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3E5C59B5" w14:textId="77777777" w:rsidR="00C717AE" w:rsidRDefault="00C717AE">
            <w:pPr>
              <w:pStyle w:val="Tabela"/>
            </w:pPr>
          </w:p>
        </w:tc>
      </w:tr>
      <w:tr w:rsidR="00C717AE" w14:paraId="7CF38916" w14:textId="77777777">
        <w:tc>
          <w:tcPr>
            <w:tcW w:w="1225" w:type="dxa"/>
          </w:tcPr>
          <w:p w14:paraId="73010CF3" w14:textId="77777777" w:rsidR="00C717AE" w:rsidRDefault="00C717AE">
            <w:pPr>
              <w:pStyle w:val="Tabela"/>
              <w:numPr>
                <w:ilvl w:val="0"/>
                <w:numId w:val="6"/>
              </w:numPr>
              <w:jc w:val="center"/>
            </w:pPr>
          </w:p>
        </w:tc>
        <w:tc>
          <w:tcPr>
            <w:tcW w:w="2106" w:type="dxa"/>
          </w:tcPr>
          <w:p w14:paraId="0A5AAEA8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53EB178E" w14:textId="77777777" w:rsidR="00C717AE" w:rsidRDefault="00C717AE">
            <w:pPr>
              <w:pStyle w:val="Tabela"/>
            </w:pPr>
          </w:p>
        </w:tc>
      </w:tr>
      <w:tr w:rsidR="00C717AE" w14:paraId="64C15616" w14:textId="77777777">
        <w:tc>
          <w:tcPr>
            <w:tcW w:w="1225" w:type="dxa"/>
          </w:tcPr>
          <w:p w14:paraId="25DEFD6A" w14:textId="77777777" w:rsidR="00C717AE" w:rsidRDefault="00C717AE">
            <w:pPr>
              <w:pStyle w:val="Tabela"/>
              <w:numPr>
                <w:ilvl w:val="0"/>
                <w:numId w:val="6"/>
              </w:numPr>
              <w:jc w:val="center"/>
            </w:pPr>
          </w:p>
        </w:tc>
        <w:tc>
          <w:tcPr>
            <w:tcW w:w="2106" w:type="dxa"/>
          </w:tcPr>
          <w:p w14:paraId="76AC9F0D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575EA3DE" w14:textId="77777777" w:rsidR="00C717AE" w:rsidRDefault="00C717AE">
            <w:pPr>
              <w:pStyle w:val="Tabela"/>
            </w:pPr>
          </w:p>
        </w:tc>
      </w:tr>
      <w:tr w:rsidR="00C717AE" w14:paraId="06B71FB4" w14:textId="77777777">
        <w:tc>
          <w:tcPr>
            <w:tcW w:w="1225" w:type="dxa"/>
          </w:tcPr>
          <w:p w14:paraId="68106D0C" w14:textId="77777777" w:rsidR="00C717AE" w:rsidRDefault="00C717AE">
            <w:pPr>
              <w:pStyle w:val="Tabela"/>
              <w:numPr>
                <w:ilvl w:val="0"/>
                <w:numId w:val="6"/>
              </w:numPr>
              <w:jc w:val="center"/>
            </w:pPr>
          </w:p>
        </w:tc>
        <w:tc>
          <w:tcPr>
            <w:tcW w:w="2106" w:type="dxa"/>
          </w:tcPr>
          <w:p w14:paraId="59344424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452710AA" w14:textId="77777777" w:rsidR="00C717AE" w:rsidRDefault="00C717AE">
            <w:pPr>
              <w:pStyle w:val="Tabela"/>
            </w:pPr>
          </w:p>
        </w:tc>
      </w:tr>
      <w:tr w:rsidR="00C717AE" w14:paraId="0A1F2E6C" w14:textId="77777777">
        <w:tc>
          <w:tcPr>
            <w:tcW w:w="1225" w:type="dxa"/>
          </w:tcPr>
          <w:p w14:paraId="3A47FCFB" w14:textId="77777777" w:rsidR="00C717AE" w:rsidRDefault="00C717AE">
            <w:pPr>
              <w:pStyle w:val="Tabela"/>
              <w:numPr>
                <w:ilvl w:val="0"/>
                <w:numId w:val="6"/>
              </w:numPr>
              <w:jc w:val="center"/>
            </w:pPr>
          </w:p>
        </w:tc>
        <w:tc>
          <w:tcPr>
            <w:tcW w:w="2106" w:type="dxa"/>
          </w:tcPr>
          <w:p w14:paraId="76C0F2AF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632B2B0B" w14:textId="77777777" w:rsidR="00C717AE" w:rsidRDefault="00C717AE">
            <w:pPr>
              <w:pStyle w:val="Tabela"/>
            </w:pPr>
          </w:p>
        </w:tc>
      </w:tr>
      <w:tr w:rsidR="00C717AE" w14:paraId="21939229" w14:textId="77777777">
        <w:tc>
          <w:tcPr>
            <w:tcW w:w="1225" w:type="dxa"/>
          </w:tcPr>
          <w:p w14:paraId="6944AE83" w14:textId="77777777" w:rsidR="00C717AE" w:rsidRDefault="00C717AE">
            <w:pPr>
              <w:pStyle w:val="Tabela"/>
              <w:numPr>
                <w:ilvl w:val="0"/>
                <w:numId w:val="6"/>
              </w:numPr>
              <w:jc w:val="center"/>
            </w:pPr>
          </w:p>
        </w:tc>
        <w:tc>
          <w:tcPr>
            <w:tcW w:w="2106" w:type="dxa"/>
          </w:tcPr>
          <w:p w14:paraId="0AE7CA29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79432FF4" w14:textId="77777777" w:rsidR="00C717AE" w:rsidRDefault="00C717AE">
            <w:pPr>
              <w:pStyle w:val="Tabela"/>
            </w:pPr>
          </w:p>
        </w:tc>
      </w:tr>
    </w:tbl>
    <w:p w14:paraId="355B05BD" w14:textId="77777777" w:rsidR="00C717AE" w:rsidRDefault="00C717AE">
      <w:pPr>
        <w:pStyle w:val="Corpodetexto"/>
      </w:pPr>
    </w:p>
    <w:p w14:paraId="7FF7EB23" w14:textId="77777777" w:rsidR="00C717AE" w:rsidRDefault="00CF7CEA">
      <w:pPr>
        <w:pStyle w:val="Ttulo4"/>
      </w:pPr>
      <w:bookmarkStart w:id="32" w:name="_Toc19368803"/>
      <w:r>
        <w:t>Itens a testar</w:t>
      </w:r>
      <w:bookmarkEnd w:id="32"/>
      <w:r>
        <w:t xml:space="preserve">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645"/>
        <w:gridCol w:w="3960"/>
      </w:tblGrid>
      <w:tr w:rsidR="00C717AE" w14:paraId="672110AF" w14:textId="77777777">
        <w:trPr>
          <w:cantSplit/>
        </w:trPr>
        <w:tc>
          <w:tcPr>
            <w:tcW w:w="1225" w:type="dxa"/>
          </w:tcPr>
          <w:p w14:paraId="6504A8DB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645" w:type="dxa"/>
          </w:tcPr>
          <w:p w14:paraId="7ECEBF3C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Item</w:t>
            </w:r>
          </w:p>
        </w:tc>
        <w:tc>
          <w:tcPr>
            <w:tcW w:w="3960" w:type="dxa"/>
          </w:tcPr>
          <w:p w14:paraId="5C8B4D4B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Comentários</w:t>
            </w:r>
          </w:p>
        </w:tc>
      </w:tr>
      <w:tr w:rsidR="00C717AE" w14:paraId="7294E57B" w14:textId="77777777">
        <w:trPr>
          <w:cantSplit/>
        </w:trPr>
        <w:tc>
          <w:tcPr>
            <w:tcW w:w="1225" w:type="dxa"/>
          </w:tcPr>
          <w:p w14:paraId="7A89ECA0" w14:textId="77777777" w:rsidR="00C717AE" w:rsidRDefault="00C717AE">
            <w:pPr>
              <w:pStyle w:val="Tabela"/>
              <w:numPr>
                <w:ilvl w:val="0"/>
                <w:numId w:val="7"/>
              </w:numPr>
              <w:jc w:val="center"/>
              <w:rPr>
                <w:snapToGrid w:val="0"/>
              </w:rPr>
            </w:pPr>
          </w:p>
        </w:tc>
        <w:tc>
          <w:tcPr>
            <w:tcW w:w="3645" w:type="dxa"/>
          </w:tcPr>
          <w:p w14:paraId="1847BB46" w14:textId="32E70536" w:rsidR="00C717AE" w:rsidRDefault="00656DBF">
            <w:pPr>
              <w:pStyle w:val="Tabela"/>
              <w:rPr>
                <w:snapToGrid w:val="0"/>
              </w:rPr>
            </w:pPr>
            <w:r w:rsidRPr="00656DBF">
              <w:rPr>
                <w:snapToGrid w:val="0"/>
              </w:rPr>
              <w:t>Cadastro de Obras (RF005)</w:t>
            </w:r>
          </w:p>
        </w:tc>
        <w:tc>
          <w:tcPr>
            <w:tcW w:w="3960" w:type="dxa"/>
          </w:tcPr>
          <w:p w14:paraId="12E83DBB" w14:textId="36BB92EF" w:rsidR="00C717AE" w:rsidRDefault="00656DBF">
            <w:pPr>
              <w:pStyle w:val="Tabela"/>
              <w:rPr>
                <w:snapToGrid w:val="0"/>
              </w:rPr>
            </w:pPr>
            <w:r w:rsidRPr="00656DBF">
              <w:rPr>
                <w:snapToGrid w:val="0"/>
              </w:rPr>
              <w:t>Testar se o sistema permite que funcionários cadastrem novas obras com todas as informações obrigatórias</w:t>
            </w:r>
          </w:p>
        </w:tc>
      </w:tr>
      <w:tr w:rsidR="00C717AE" w14:paraId="6AA24D70" w14:textId="77777777">
        <w:trPr>
          <w:cantSplit/>
        </w:trPr>
        <w:tc>
          <w:tcPr>
            <w:tcW w:w="1225" w:type="dxa"/>
          </w:tcPr>
          <w:p w14:paraId="55348283" w14:textId="77777777" w:rsidR="00C717AE" w:rsidRDefault="00C717AE">
            <w:pPr>
              <w:pStyle w:val="Tabela"/>
              <w:numPr>
                <w:ilvl w:val="0"/>
                <w:numId w:val="7"/>
              </w:numPr>
              <w:jc w:val="center"/>
              <w:rPr>
                <w:snapToGrid w:val="0"/>
              </w:rPr>
            </w:pPr>
          </w:p>
        </w:tc>
        <w:tc>
          <w:tcPr>
            <w:tcW w:w="3645" w:type="dxa"/>
          </w:tcPr>
          <w:p w14:paraId="5A7FCBE8" w14:textId="49BDB30B" w:rsidR="00C717AE" w:rsidRDefault="00656DBF">
            <w:pPr>
              <w:pStyle w:val="Tabela"/>
              <w:rPr>
                <w:snapToGrid w:val="0"/>
              </w:rPr>
            </w:pPr>
            <w:r w:rsidRPr="00656DBF">
              <w:rPr>
                <w:snapToGrid w:val="0"/>
              </w:rPr>
              <w:t>Consulta de Obras (RF007)</w:t>
            </w:r>
          </w:p>
        </w:tc>
        <w:tc>
          <w:tcPr>
            <w:tcW w:w="3960" w:type="dxa"/>
          </w:tcPr>
          <w:p w14:paraId="73BE67D5" w14:textId="7CFCB536" w:rsidR="00C717AE" w:rsidRDefault="00656DBF">
            <w:pPr>
              <w:pStyle w:val="Tabela"/>
              <w:rPr>
                <w:snapToGrid w:val="0"/>
              </w:rPr>
            </w:pPr>
            <w:r w:rsidRPr="00656DBF">
              <w:rPr>
                <w:snapToGrid w:val="0"/>
              </w:rPr>
              <w:t>Testar a funcionalidade de consulta para garantir que os funcionários possam buscar detalhes sobre as obras cadastradas no sistema.</w:t>
            </w:r>
          </w:p>
        </w:tc>
      </w:tr>
      <w:tr w:rsidR="00C717AE" w14:paraId="6F789E86" w14:textId="77777777">
        <w:trPr>
          <w:cantSplit/>
        </w:trPr>
        <w:tc>
          <w:tcPr>
            <w:tcW w:w="1225" w:type="dxa"/>
          </w:tcPr>
          <w:p w14:paraId="6F81B3A7" w14:textId="77777777" w:rsidR="00C717AE" w:rsidRDefault="00C717AE">
            <w:pPr>
              <w:pStyle w:val="Tabela"/>
              <w:numPr>
                <w:ilvl w:val="0"/>
                <w:numId w:val="7"/>
              </w:numPr>
              <w:jc w:val="center"/>
              <w:rPr>
                <w:snapToGrid w:val="0"/>
              </w:rPr>
            </w:pPr>
          </w:p>
        </w:tc>
        <w:tc>
          <w:tcPr>
            <w:tcW w:w="3645" w:type="dxa"/>
          </w:tcPr>
          <w:p w14:paraId="5DD5F212" w14:textId="22BC3FDB" w:rsidR="00C717AE" w:rsidRDefault="00656DBF">
            <w:pPr>
              <w:pStyle w:val="Tabela"/>
              <w:rPr>
                <w:snapToGrid w:val="0"/>
              </w:rPr>
            </w:pPr>
            <w:r w:rsidRPr="00656DBF">
              <w:rPr>
                <w:snapToGrid w:val="0"/>
              </w:rPr>
              <w:t>Desempenho do Sistema</w:t>
            </w:r>
          </w:p>
        </w:tc>
        <w:tc>
          <w:tcPr>
            <w:tcW w:w="3960" w:type="dxa"/>
          </w:tcPr>
          <w:p w14:paraId="73B485A9" w14:textId="5FC70F16" w:rsidR="00C717AE" w:rsidRDefault="00656DBF">
            <w:pPr>
              <w:pStyle w:val="Tabela"/>
              <w:rPr>
                <w:snapToGrid w:val="0"/>
              </w:rPr>
            </w:pPr>
            <w:r w:rsidRPr="00656DBF">
              <w:rPr>
                <w:snapToGrid w:val="0"/>
              </w:rPr>
              <w:t>Avaliar o desempenho do sistema em diferentes situações de operações simultâneas e uma alta carga de usuários</w:t>
            </w:r>
          </w:p>
        </w:tc>
      </w:tr>
    </w:tbl>
    <w:p w14:paraId="01667DE2" w14:textId="77777777" w:rsidR="00C717AE" w:rsidRDefault="00C717AE">
      <w:pPr>
        <w:pStyle w:val="Corpodetexto"/>
      </w:pPr>
    </w:p>
    <w:p w14:paraId="53F7FCAD" w14:textId="77777777" w:rsidR="00C717AE" w:rsidRDefault="00CF7CEA">
      <w:pPr>
        <w:pStyle w:val="Ttulo4"/>
      </w:pPr>
      <w:bookmarkStart w:id="33" w:name="_Toc19368804"/>
      <w:r>
        <w:lastRenderedPageBreak/>
        <w:t>Aspectos a testar</w:t>
      </w:r>
      <w:bookmarkEnd w:id="3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725"/>
        <w:gridCol w:w="2880"/>
      </w:tblGrid>
      <w:tr w:rsidR="00C717AE" w14:paraId="11CC04E0" w14:textId="77777777">
        <w:trPr>
          <w:cantSplit/>
        </w:trPr>
        <w:tc>
          <w:tcPr>
            <w:tcW w:w="1225" w:type="dxa"/>
          </w:tcPr>
          <w:p w14:paraId="6BA54DD1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 de ordem</w:t>
            </w:r>
          </w:p>
        </w:tc>
        <w:tc>
          <w:tcPr>
            <w:tcW w:w="4725" w:type="dxa"/>
          </w:tcPr>
          <w:p w14:paraId="3FA72F7B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Item</w:t>
            </w:r>
          </w:p>
        </w:tc>
        <w:tc>
          <w:tcPr>
            <w:tcW w:w="2880" w:type="dxa"/>
          </w:tcPr>
          <w:p w14:paraId="0BD55289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Referência às Especificações de Testes</w:t>
            </w:r>
          </w:p>
        </w:tc>
      </w:tr>
      <w:tr w:rsidR="00C717AE" w14:paraId="4C3CBB5C" w14:textId="77777777">
        <w:trPr>
          <w:cantSplit/>
        </w:trPr>
        <w:tc>
          <w:tcPr>
            <w:tcW w:w="1225" w:type="dxa"/>
          </w:tcPr>
          <w:p w14:paraId="5AE3B434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6C851CE2" w14:textId="6F70033B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Cadastro de Obras (RF005)</w:t>
            </w:r>
          </w:p>
        </w:tc>
        <w:tc>
          <w:tcPr>
            <w:tcW w:w="2880" w:type="dxa"/>
          </w:tcPr>
          <w:p w14:paraId="49B1FCD1" w14:textId="2A2EA6BC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1</w:t>
            </w:r>
          </w:p>
        </w:tc>
      </w:tr>
      <w:tr w:rsidR="00C717AE" w14:paraId="447E936D" w14:textId="77777777">
        <w:trPr>
          <w:cantSplit/>
          <w:trHeight w:val="108"/>
        </w:trPr>
        <w:tc>
          <w:tcPr>
            <w:tcW w:w="1225" w:type="dxa"/>
          </w:tcPr>
          <w:p w14:paraId="50ECA5AB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219C6485" w14:textId="16CE4B88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Atualização de Status da Obra (RF006)</w:t>
            </w:r>
          </w:p>
        </w:tc>
        <w:tc>
          <w:tcPr>
            <w:tcW w:w="2880" w:type="dxa"/>
          </w:tcPr>
          <w:p w14:paraId="07C8FC2A" w14:textId="5ABF5662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2</w:t>
            </w:r>
          </w:p>
        </w:tc>
      </w:tr>
      <w:tr w:rsidR="00C717AE" w14:paraId="4BD6CCFC" w14:textId="77777777">
        <w:trPr>
          <w:cantSplit/>
        </w:trPr>
        <w:tc>
          <w:tcPr>
            <w:tcW w:w="1225" w:type="dxa"/>
          </w:tcPr>
          <w:p w14:paraId="46EA90F8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2FC841CD" w14:textId="6D2D1E04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Consulta de Obras (RF007)</w:t>
            </w:r>
          </w:p>
        </w:tc>
        <w:tc>
          <w:tcPr>
            <w:tcW w:w="2880" w:type="dxa"/>
          </w:tcPr>
          <w:p w14:paraId="309128CB" w14:textId="7961D081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3</w:t>
            </w:r>
          </w:p>
        </w:tc>
      </w:tr>
      <w:tr w:rsidR="00C717AE" w14:paraId="5022C535" w14:textId="77777777">
        <w:trPr>
          <w:cantSplit/>
        </w:trPr>
        <w:tc>
          <w:tcPr>
            <w:tcW w:w="1225" w:type="dxa"/>
          </w:tcPr>
          <w:p w14:paraId="0A82C634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55FA6685" w14:textId="23BB9B5A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Monitoramento de Impactos das Obras (RF008)</w:t>
            </w:r>
          </w:p>
        </w:tc>
        <w:tc>
          <w:tcPr>
            <w:tcW w:w="2880" w:type="dxa"/>
          </w:tcPr>
          <w:p w14:paraId="023BEDE9" w14:textId="3888DC13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4</w:t>
            </w:r>
          </w:p>
        </w:tc>
      </w:tr>
      <w:tr w:rsidR="00C717AE" w14:paraId="7C486DCF" w14:textId="77777777">
        <w:trPr>
          <w:cantSplit/>
        </w:trPr>
        <w:tc>
          <w:tcPr>
            <w:tcW w:w="1225" w:type="dxa"/>
          </w:tcPr>
          <w:p w14:paraId="60F4599F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191F11AA" w14:textId="3293122C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Notificação de Atualização de Status (RF009)</w:t>
            </w:r>
          </w:p>
        </w:tc>
        <w:tc>
          <w:tcPr>
            <w:tcW w:w="2880" w:type="dxa"/>
          </w:tcPr>
          <w:p w14:paraId="57F5659F" w14:textId="756F9E70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5</w:t>
            </w:r>
          </w:p>
        </w:tc>
      </w:tr>
      <w:tr w:rsidR="00C717AE" w14:paraId="758ABDAF" w14:textId="77777777">
        <w:trPr>
          <w:cantSplit/>
        </w:trPr>
        <w:tc>
          <w:tcPr>
            <w:tcW w:w="1225" w:type="dxa"/>
          </w:tcPr>
          <w:p w14:paraId="01A9915E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613A7DAA" w14:textId="04D95F26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Geração de Relatórios Personalizados (RF010)</w:t>
            </w:r>
          </w:p>
        </w:tc>
        <w:tc>
          <w:tcPr>
            <w:tcW w:w="2880" w:type="dxa"/>
          </w:tcPr>
          <w:p w14:paraId="1BF3DDA5" w14:textId="561E3136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6</w:t>
            </w:r>
          </w:p>
        </w:tc>
      </w:tr>
      <w:tr w:rsidR="00C717AE" w14:paraId="62104DBD" w14:textId="77777777">
        <w:trPr>
          <w:cantSplit/>
        </w:trPr>
        <w:tc>
          <w:tcPr>
            <w:tcW w:w="1225" w:type="dxa"/>
          </w:tcPr>
          <w:p w14:paraId="669BCBFF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01EDE55C" w14:textId="2ECCA97D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Sugestão de Correções para a Obra (RF011)</w:t>
            </w:r>
          </w:p>
        </w:tc>
        <w:tc>
          <w:tcPr>
            <w:tcW w:w="2880" w:type="dxa"/>
          </w:tcPr>
          <w:p w14:paraId="1E84A73B" w14:textId="5F52CEA4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7</w:t>
            </w:r>
          </w:p>
        </w:tc>
      </w:tr>
      <w:tr w:rsidR="00C717AE" w14:paraId="6F30C682" w14:textId="77777777">
        <w:trPr>
          <w:cantSplit/>
        </w:trPr>
        <w:tc>
          <w:tcPr>
            <w:tcW w:w="1225" w:type="dxa"/>
          </w:tcPr>
          <w:p w14:paraId="26832B32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111CE759" w14:textId="0DAD7C0E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Registro de Usuário</w:t>
            </w:r>
          </w:p>
        </w:tc>
        <w:tc>
          <w:tcPr>
            <w:tcW w:w="2880" w:type="dxa"/>
          </w:tcPr>
          <w:p w14:paraId="1CE3EE11" w14:textId="06CE443F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8</w:t>
            </w:r>
          </w:p>
        </w:tc>
      </w:tr>
      <w:tr w:rsidR="00C717AE" w14:paraId="723280F3" w14:textId="77777777">
        <w:trPr>
          <w:cantSplit/>
        </w:trPr>
        <w:tc>
          <w:tcPr>
            <w:tcW w:w="1225" w:type="dxa"/>
          </w:tcPr>
          <w:p w14:paraId="3D3C5C3E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4FAB8978" w14:textId="03C75EF1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Login e Autenticação</w:t>
            </w:r>
          </w:p>
        </w:tc>
        <w:tc>
          <w:tcPr>
            <w:tcW w:w="2880" w:type="dxa"/>
          </w:tcPr>
          <w:p w14:paraId="02C59D5C" w14:textId="321CD01F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ET-Obras-2024-00</w:t>
            </w:r>
            <w:r>
              <w:rPr>
                <w:snapToGrid w:val="0"/>
              </w:rPr>
              <w:t>9</w:t>
            </w:r>
          </w:p>
        </w:tc>
      </w:tr>
      <w:tr w:rsidR="00C717AE" w14:paraId="66730971" w14:textId="77777777">
        <w:trPr>
          <w:cantSplit/>
        </w:trPr>
        <w:tc>
          <w:tcPr>
            <w:tcW w:w="1225" w:type="dxa"/>
          </w:tcPr>
          <w:p w14:paraId="1689E2C4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42CD46C1" w14:textId="20B15639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Recuperação de Senha</w:t>
            </w:r>
          </w:p>
        </w:tc>
        <w:tc>
          <w:tcPr>
            <w:tcW w:w="2880" w:type="dxa"/>
          </w:tcPr>
          <w:p w14:paraId="582033E0" w14:textId="154599EC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</w:t>
            </w:r>
            <w:r>
              <w:rPr>
                <w:snapToGrid w:val="0"/>
              </w:rPr>
              <w:t>10</w:t>
            </w:r>
          </w:p>
        </w:tc>
      </w:tr>
      <w:tr w:rsidR="00C717AE" w14:paraId="14C4FB24" w14:textId="77777777">
        <w:trPr>
          <w:cantSplit/>
        </w:trPr>
        <w:tc>
          <w:tcPr>
            <w:tcW w:w="1225" w:type="dxa"/>
          </w:tcPr>
          <w:p w14:paraId="663E118F" w14:textId="77777777" w:rsidR="00C717AE" w:rsidRDefault="00C717AE">
            <w:pPr>
              <w:pStyle w:val="Tabela"/>
              <w:numPr>
                <w:ilvl w:val="0"/>
                <w:numId w:val="8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76348F29" w14:textId="4AF10A44" w:rsidR="00C717AE" w:rsidRDefault="00822776">
            <w:pPr>
              <w:pStyle w:val="Tabela"/>
              <w:rPr>
                <w:snapToGrid w:val="0"/>
                <w:color w:val="000000"/>
              </w:rPr>
            </w:pPr>
            <w:r w:rsidRPr="00822776">
              <w:rPr>
                <w:snapToGrid w:val="0"/>
                <w:color w:val="000000"/>
              </w:rPr>
              <w:t>Especificação de Teste de Visualização de Obras (Usuário Geral)</w:t>
            </w:r>
          </w:p>
        </w:tc>
        <w:tc>
          <w:tcPr>
            <w:tcW w:w="2880" w:type="dxa"/>
          </w:tcPr>
          <w:p w14:paraId="59650D88" w14:textId="29AD9751" w:rsidR="00C717AE" w:rsidRDefault="00822776">
            <w:pPr>
              <w:pStyle w:val="Tabela"/>
              <w:rPr>
                <w:snapToGrid w:val="0"/>
              </w:rPr>
            </w:pPr>
            <w:r w:rsidRPr="00822776">
              <w:rPr>
                <w:snapToGrid w:val="0"/>
              </w:rPr>
              <w:t>ET-Obras-2024-0</w:t>
            </w:r>
            <w:r>
              <w:rPr>
                <w:snapToGrid w:val="0"/>
              </w:rPr>
              <w:t>11</w:t>
            </w:r>
          </w:p>
        </w:tc>
      </w:tr>
    </w:tbl>
    <w:p w14:paraId="63E35AA9" w14:textId="77777777" w:rsidR="00C717AE" w:rsidRDefault="00C717AE">
      <w:pPr>
        <w:pStyle w:val="Corpodetexto"/>
      </w:pPr>
    </w:p>
    <w:p w14:paraId="2419E348" w14:textId="77777777" w:rsidR="00C717AE" w:rsidRDefault="00CF7CEA">
      <w:pPr>
        <w:pStyle w:val="Ttulo4"/>
      </w:pPr>
      <w:bookmarkStart w:id="34" w:name="_Toc19368805"/>
      <w:r>
        <w:t>Aspectos que não serão testados</w:t>
      </w:r>
      <w:bookmarkEnd w:id="3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885"/>
        <w:gridCol w:w="4200"/>
      </w:tblGrid>
      <w:tr w:rsidR="00C717AE" w14:paraId="0DB2209D" w14:textId="77777777">
        <w:trPr>
          <w:cantSplit/>
        </w:trPr>
        <w:tc>
          <w:tcPr>
            <w:tcW w:w="1225" w:type="dxa"/>
          </w:tcPr>
          <w:p w14:paraId="10310B7D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 de ordem</w:t>
            </w:r>
          </w:p>
        </w:tc>
        <w:tc>
          <w:tcPr>
            <w:tcW w:w="3885" w:type="dxa"/>
          </w:tcPr>
          <w:p w14:paraId="44927514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Aspecto</w:t>
            </w:r>
          </w:p>
        </w:tc>
        <w:tc>
          <w:tcPr>
            <w:tcW w:w="4200" w:type="dxa"/>
          </w:tcPr>
          <w:p w14:paraId="41A262B9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Motivo</w:t>
            </w:r>
          </w:p>
        </w:tc>
      </w:tr>
      <w:tr w:rsidR="00C717AE" w14:paraId="7A1F4263" w14:textId="77777777">
        <w:trPr>
          <w:cantSplit/>
        </w:trPr>
        <w:tc>
          <w:tcPr>
            <w:tcW w:w="1225" w:type="dxa"/>
          </w:tcPr>
          <w:p w14:paraId="0599CC81" w14:textId="77777777" w:rsidR="00C717AE" w:rsidRDefault="00C717AE">
            <w:pPr>
              <w:pStyle w:val="Tabela"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78471D71" w14:textId="0A3655D3" w:rsidR="00C717AE" w:rsidRDefault="007756C6">
            <w:pPr>
              <w:pStyle w:val="Tabela"/>
              <w:rPr>
                <w:snapToGrid w:val="0"/>
                <w:color w:val="000000"/>
              </w:rPr>
            </w:pPr>
            <w:r w:rsidRPr="007756C6">
              <w:rPr>
                <w:snapToGrid w:val="0"/>
                <w:color w:val="000000"/>
              </w:rPr>
              <w:t>Integração com sistemas externos</w:t>
            </w:r>
          </w:p>
        </w:tc>
        <w:tc>
          <w:tcPr>
            <w:tcW w:w="4200" w:type="dxa"/>
          </w:tcPr>
          <w:p w14:paraId="5B417B2D" w14:textId="3946FE22" w:rsidR="00C717AE" w:rsidRDefault="0082277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Foco na estabilidade das funcionalidades principais</w:t>
            </w:r>
          </w:p>
        </w:tc>
      </w:tr>
      <w:tr w:rsidR="00C717AE" w14:paraId="1BD8B90E" w14:textId="77777777">
        <w:trPr>
          <w:cantSplit/>
        </w:trPr>
        <w:tc>
          <w:tcPr>
            <w:tcW w:w="1225" w:type="dxa"/>
          </w:tcPr>
          <w:p w14:paraId="1C42D664" w14:textId="77777777" w:rsidR="00C717AE" w:rsidRDefault="00C717AE">
            <w:pPr>
              <w:pStyle w:val="Tabela"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4B2768B5" w14:textId="481104B5" w:rsidR="00C717AE" w:rsidRDefault="007756C6">
            <w:pPr>
              <w:pStyle w:val="Tabela"/>
              <w:rPr>
                <w:snapToGrid w:val="0"/>
                <w:color w:val="000000"/>
              </w:rPr>
            </w:pPr>
            <w:r w:rsidRPr="007756C6">
              <w:rPr>
                <w:snapToGrid w:val="0"/>
                <w:color w:val="000000"/>
              </w:rPr>
              <w:t>Suporte a múltiplos idiomas</w:t>
            </w:r>
          </w:p>
        </w:tc>
        <w:tc>
          <w:tcPr>
            <w:tcW w:w="4200" w:type="dxa"/>
          </w:tcPr>
          <w:p w14:paraId="41E8D24D" w14:textId="718331DF" w:rsidR="00C717AE" w:rsidRDefault="00A13D2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 aplicativo é feito para obras em Salvador. Em fase inicial não será testado.</w:t>
            </w:r>
          </w:p>
        </w:tc>
      </w:tr>
      <w:tr w:rsidR="00C717AE" w14:paraId="0E6716DD" w14:textId="77777777">
        <w:trPr>
          <w:cantSplit/>
        </w:trPr>
        <w:tc>
          <w:tcPr>
            <w:tcW w:w="1225" w:type="dxa"/>
          </w:tcPr>
          <w:p w14:paraId="644002D5" w14:textId="77777777" w:rsidR="00C717AE" w:rsidRDefault="00C717AE">
            <w:pPr>
              <w:pStyle w:val="Tabela"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06B9A0CA" w14:textId="7A016934" w:rsidR="00C717AE" w:rsidRDefault="007756C6">
            <w:pPr>
              <w:pStyle w:val="Tabela"/>
              <w:rPr>
                <w:snapToGrid w:val="0"/>
                <w:color w:val="000000"/>
              </w:rPr>
            </w:pPr>
            <w:r w:rsidRPr="007756C6">
              <w:rPr>
                <w:snapToGrid w:val="0"/>
                <w:color w:val="000000"/>
              </w:rPr>
              <w:t>Compatibilidade com software legado</w:t>
            </w:r>
          </w:p>
        </w:tc>
        <w:tc>
          <w:tcPr>
            <w:tcW w:w="4200" w:type="dxa"/>
          </w:tcPr>
          <w:p w14:paraId="1A5A1F15" w14:textId="6EC740D2" w:rsidR="00C717AE" w:rsidRDefault="00A13D20">
            <w:pPr>
              <w:pStyle w:val="Tabela"/>
              <w:rPr>
                <w:snapToGrid w:val="0"/>
              </w:rPr>
            </w:pPr>
            <w:r w:rsidRPr="00A13D20">
              <w:rPr>
                <w:snapToGrid w:val="0"/>
              </w:rPr>
              <w:t>A prioridade está no desenvolvimento e validação das funcionalidades principais do novo sistema.</w:t>
            </w:r>
          </w:p>
        </w:tc>
      </w:tr>
      <w:tr w:rsidR="00C717AE" w14:paraId="27B639EA" w14:textId="77777777">
        <w:trPr>
          <w:cantSplit/>
        </w:trPr>
        <w:tc>
          <w:tcPr>
            <w:tcW w:w="1225" w:type="dxa"/>
          </w:tcPr>
          <w:p w14:paraId="23E4D289" w14:textId="77777777" w:rsidR="00C717AE" w:rsidRDefault="00C717AE">
            <w:pPr>
              <w:pStyle w:val="Tabela"/>
              <w:numPr>
                <w:ilvl w:val="0"/>
                <w:numId w:val="9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1C6D98BB" w14:textId="105EF8B4" w:rsidR="00C717AE" w:rsidRDefault="007756C6">
            <w:pPr>
              <w:pStyle w:val="Tabela"/>
              <w:rPr>
                <w:snapToGrid w:val="0"/>
                <w:color w:val="000000"/>
              </w:rPr>
            </w:pPr>
            <w:r w:rsidRPr="007756C6">
              <w:rPr>
                <w:snapToGrid w:val="0"/>
                <w:color w:val="000000"/>
              </w:rPr>
              <w:t>Customizações específicas para diferentes prefeituras</w:t>
            </w:r>
          </w:p>
        </w:tc>
        <w:tc>
          <w:tcPr>
            <w:tcW w:w="4200" w:type="dxa"/>
          </w:tcPr>
          <w:p w14:paraId="3388F1EF" w14:textId="52ED4E39" w:rsidR="00C717AE" w:rsidRDefault="00A13D2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 software é especificamente para Salvador, sem necessidade, inicialmente, de adicionar outras prefeituras</w:t>
            </w:r>
          </w:p>
        </w:tc>
      </w:tr>
    </w:tbl>
    <w:p w14:paraId="14D8828E" w14:textId="77777777" w:rsidR="00C717AE" w:rsidRDefault="00C717AE">
      <w:pPr>
        <w:pStyle w:val="Corpodetexto"/>
      </w:pPr>
    </w:p>
    <w:p w14:paraId="51152C12" w14:textId="77777777" w:rsidR="00C717AE" w:rsidRDefault="00CF7CEA">
      <w:pPr>
        <w:pStyle w:val="Ttulo4"/>
      </w:pPr>
      <w:bookmarkStart w:id="35" w:name="_Toc19368806"/>
      <w:r>
        <w:lastRenderedPageBreak/>
        <w:t>Abordagem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717AE" w14:paraId="5D96638E" w14:textId="77777777">
        <w:trPr>
          <w:trHeight w:val="1309"/>
        </w:trPr>
        <w:tc>
          <w:tcPr>
            <w:tcW w:w="8780" w:type="dxa"/>
          </w:tcPr>
          <w:p w14:paraId="34488801" w14:textId="4F4D8714" w:rsidR="00C717AE" w:rsidRDefault="00ED4665">
            <w:pPr>
              <w:pStyle w:val="Corpodetexto"/>
              <w:keepNext/>
              <w:keepLines/>
            </w:pPr>
            <w:r w:rsidRPr="00ED4665">
              <w:t>Esta seção detalha a metodologia utilizad</w:t>
            </w:r>
            <w:r>
              <w:t xml:space="preserve">a </w:t>
            </w:r>
            <w:r w:rsidRPr="00ED4665">
              <w:t>para conduzir os testes de forma eficaz e eficiente. A abordagem adotada para o teste do software de acompanhamento de obras públicas foi cuidadosamente planejada para garantir a qualidade e confiabilidade do sistema.</w:t>
            </w:r>
          </w:p>
        </w:tc>
      </w:tr>
    </w:tbl>
    <w:p w14:paraId="6D762C94" w14:textId="77777777" w:rsidR="00C717AE" w:rsidRDefault="00C717AE">
      <w:pPr>
        <w:pStyle w:val="Corpodetexto"/>
      </w:pPr>
    </w:p>
    <w:p w14:paraId="69991C7B" w14:textId="77777777" w:rsidR="00C717AE" w:rsidRDefault="00CF7CEA">
      <w:pPr>
        <w:pStyle w:val="Ttulo4"/>
      </w:pPr>
      <w:bookmarkStart w:id="36" w:name="_Toc19368807"/>
      <w:r>
        <w:t>Critérios de completeza e sucesso</w:t>
      </w:r>
      <w:bookmarkEnd w:id="3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7634"/>
      </w:tblGrid>
      <w:tr w:rsidR="00C717AE" w14:paraId="4B773C06" w14:textId="77777777">
        <w:trPr>
          <w:cantSplit/>
        </w:trPr>
        <w:tc>
          <w:tcPr>
            <w:tcW w:w="1225" w:type="dxa"/>
          </w:tcPr>
          <w:p w14:paraId="31E6781F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7634" w:type="dxa"/>
          </w:tcPr>
          <w:p w14:paraId="719B0424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Critério</w:t>
            </w:r>
          </w:p>
          <w:p w14:paraId="62FAD2D6" w14:textId="77777777" w:rsidR="00C717AE" w:rsidRDefault="00C717AE">
            <w:pPr>
              <w:pStyle w:val="Tabela"/>
              <w:jc w:val="center"/>
              <w:rPr>
                <w:b/>
                <w:bCs/>
                <w:snapToGrid w:val="0"/>
              </w:rPr>
            </w:pPr>
          </w:p>
        </w:tc>
      </w:tr>
      <w:tr w:rsidR="00C717AE" w14:paraId="32CFA0F3" w14:textId="77777777">
        <w:trPr>
          <w:cantSplit/>
        </w:trPr>
        <w:tc>
          <w:tcPr>
            <w:tcW w:w="1225" w:type="dxa"/>
          </w:tcPr>
          <w:p w14:paraId="38469BAE" w14:textId="77777777" w:rsidR="00C717AE" w:rsidRDefault="00C717AE">
            <w:pPr>
              <w:pStyle w:val="Tabela"/>
              <w:numPr>
                <w:ilvl w:val="0"/>
                <w:numId w:val="10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07CF3277" w14:textId="497DCCEB" w:rsidR="00C717AE" w:rsidRDefault="00ED4665">
            <w:pPr>
              <w:pStyle w:val="Tabela"/>
              <w:rPr>
                <w:snapToGrid w:val="0"/>
              </w:rPr>
            </w:pPr>
            <w:r w:rsidRPr="00ED4665">
              <w:rPr>
                <w:snapToGrid w:val="0"/>
              </w:rPr>
              <w:t xml:space="preserve">Cobertura de </w:t>
            </w:r>
            <w:r>
              <w:rPr>
                <w:snapToGrid w:val="0"/>
              </w:rPr>
              <w:t>t</w:t>
            </w:r>
            <w:r w:rsidRPr="00ED4665">
              <w:rPr>
                <w:snapToGrid w:val="0"/>
              </w:rPr>
              <w:t>este</w:t>
            </w:r>
          </w:p>
        </w:tc>
      </w:tr>
      <w:tr w:rsidR="00C717AE" w14:paraId="5161E114" w14:textId="77777777">
        <w:trPr>
          <w:cantSplit/>
        </w:trPr>
        <w:tc>
          <w:tcPr>
            <w:tcW w:w="1225" w:type="dxa"/>
          </w:tcPr>
          <w:p w14:paraId="625E5A13" w14:textId="77777777" w:rsidR="00C717AE" w:rsidRDefault="00C717AE">
            <w:pPr>
              <w:pStyle w:val="Tabela"/>
              <w:numPr>
                <w:ilvl w:val="0"/>
                <w:numId w:val="10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58B275E6" w14:textId="18980640" w:rsidR="00C717AE" w:rsidRDefault="00ED4665">
            <w:pPr>
              <w:pStyle w:val="Tabela"/>
              <w:rPr>
                <w:snapToGrid w:val="0"/>
              </w:rPr>
            </w:pPr>
            <w:r w:rsidRPr="00ED4665">
              <w:rPr>
                <w:snapToGrid w:val="0"/>
              </w:rPr>
              <w:t xml:space="preserve">Aprovação do </w:t>
            </w:r>
            <w:r>
              <w:rPr>
                <w:snapToGrid w:val="0"/>
              </w:rPr>
              <w:t>c</w:t>
            </w:r>
            <w:r w:rsidRPr="00ED4665">
              <w:rPr>
                <w:snapToGrid w:val="0"/>
              </w:rPr>
              <w:t>liente</w:t>
            </w:r>
          </w:p>
        </w:tc>
      </w:tr>
      <w:tr w:rsidR="00C717AE" w14:paraId="0521A752" w14:textId="77777777">
        <w:trPr>
          <w:cantSplit/>
        </w:trPr>
        <w:tc>
          <w:tcPr>
            <w:tcW w:w="1225" w:type="dxa"/>
          </w:tcPr>
          <w:p w14:paraId="3304A504" w14:textId="77777777" w:rsidR="00C717AE" w:rsidRDefault="00C717AE">
            <w:pPr>
              <w:pStyle w:val="Tabela"/>
              <w:numPr>
                <w:ilvl w:val="0"/>
                <w:numId w:val="10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543B61BE" w14:textId="6D34ABB4" w:rsidR="00C717AE" w:rsidRDefault="00ED4665">
            <w:pPr>
              <w:pStyle w:val="Tabela"/>
              <w:rPr>
                <w:snapToGrid w:val="0"/>
              </w:rPr>
            </w:pPr>
            <w:r w:rsidRPr="00ED4665">
              <w:rPr>
                <w:snapToGrid w:val="0"/>
              </w:rPr>
              <w:t xml:space="preserve">Funcionalidade </w:t>
            </w:r>
            <w:r>
              <w:rPr>
                <w:snapToGrid w:val="0"/>
              </w:rPr>
              <w:t>a</w:t>
            </w:r>
            <w:r w:rsidRPr="00ED4665">
              <w:rPr>
                <w:snapToGrid w:val="0"/>
              </w:rPr>
              <w:t>dequada</w:t>
            </w:r>
          </w:p>
        </w:tc>
      </w:tr>
      <w:tr w:rsidR="00C717AE" w14:paraId="1FAEC289" w14:textId="77777777">
        <w:trPr>
          <w:cantSplit/>
        </w:trPr>
        <w:tc>
          <w:tcPr>
            <w:tcW w:w="1225" w:type="dxa"/>
          </w:tcPr>
          <w:p w14:paraId="771C9A7A" w14:textId="77777777" w:rsidR="00C717AE" w:rsidRDefault="00C717AE">
            <w:pPr>
              <w:pStyle w:val="Tabela"/>
              <w:numPr>
                <w:ilvl w:val="0"/>
                <w:numId w:val="10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1F5F222C" w14:textId="618BEAFA" w:rsidR="00C717AE" w:rsidRDefault="00ED4665">
            <w:pPr>
              <w:pStyle w:val="Tabela"/>
              <w:rPr>
                <w:snapToGrid w:val="0"/>
              </w:rPr>
            </w:pPr>
            <w:r w:rsidRPr="00ED4665">
              <w:rPr>
                <w:snapToGrid w:val="0"/>
              </w:rPr>
              <w:t xml:space="preserve">Desempenho </w:t>
            </w:r>
            <w:r>
              <w:rPr>
                <w:snapToGrid w:val="0"/>
              </w:rPr>
              <w:t>a</w:t>
            </w:r>
            <w:r w:rsidRPr="00ED4665">
              <w:rPr>
                <w:snapToGrid w:val="0"/>
              </w:rPr>
              <w:t>ceitável</w:t>
            </w:r>
          </w:p>
        </w:tc>
      </w:tr>
    </w:tbl>
    <w:p w14:paraId="0E69BF5D" w14:textId="77777777" w:rsidR="00C717AE" w:rsidRDefault="00C717AE">
      <w:pPr>
        <w:pStyle w:val="Corpodetexto"/>
      </w:pPr>
    </w:p>
    <w:p w14:paraId="09DF121A" w14:textId="77777777" w:rsidR="00C717AE" w:rsidRDefault="00CF7CEA">
      <w:pPr>
        <w:pStyle w:val="Ttulo4"/>
      </w:pPr>
      <w:bookmarkStart w:id="37" w:name="_Toc19368808"/>
      <w:r>
        <w:t>Critérios de suspensão e retomada</w:t>
      </w:r>
      <w:bookmarkEnd w:id="37"/>
    </w:p>
    <w:p w14:paraId="4DC63594" w14:textId="77777777" w:rsidR="00C717AE" w:rsidRDefault="00CF7CEA">
      <w:pPr>
        <w:pStyle w:val="Ttulo5"/>
      </w:pPr>
      <w:r>
        <w:t>Critérios de suspensão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1ABF32F3" w14:textId="77777777">
        <w:tc>
          <w:tcPr>
            <w:tcW w:w="9247" w:type="dxa"/>
          </w:tcPr>
          <w:p w14:paraId="48024934" w14:textId="74F2F4F8" w:rsidR="00C717AE" w:rsidRDefault="00ED4665">
            <w:pPr>
              <w:pStyle w:val="Corpodetexto"/>
              <w:rPr>
                <w:snapToGrid w:val="0"/>
              </w:rPr>
            </w:pPr>
            <w:r w:rsidRPr="00ED4665">
              <w:rPr>
                <w:snapToGrid w:val="0"/>
              </w:rPr>
              <w:t>Mudanças nos requisitos</w:t>
            </w:r>
          </w:p>
        </w:tc>
      </w:tr>
    </w:tbl>
    <w:p w14:paraId="34124CB3" w14:textId="77777777" w:rsidR="00C717AE" w:rsidRDefault="00C717AE">
      <w:pPr>
        <w:pStyle w:val="Corpodetexto"/>
      </w:pPr>
    </w:p>
    <w:p w14:paraId="3D154040" w14:textId="77777777" w:rsidR="00C717AE" w:rsidRDefault="00CF7CEA">
      <w:pPr>
        <w:pStyle w:val="Ttulo5"/>
      </w:pPr>
      <w:r>
        <w:t>Critérios de retomada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2C5717C1" w14:textId="77777777">
        <w:tc>
          <w:tcPr>
            <w:tcW w:w="9247" w:type="dxa"/>
          </w:tcPr>
          <w:p w14:paraId="734EAD31" w14:textId="5A37D979" w:rsidR="00C717AE" w:rsidRDefault="002E5061">
            <w:pPr>
              <w:pStyle w:val="Tabela"/>
            </w:pPr>
            <w:r>
              <w:t>S</w:t>
            </w:r>
            <w:r w:rsidRPr="002E5061">
              <w:t>erá decidida pela equipe de gerenciamento do projeto, com base na resolução dos problemas que levaram à suspensão e na disponibilidade de recursos necessários para continuar os testes.</w:t>
            </w:r>
          </w:p>
        </w:tc>
      </w:tr>
    </w:tbl>
    <w:p w14:paraId="243710C5" w14:textId="77777777" w:rsidR="00C717AE" w:rsidRDefault="00C717AE">
      <w:pPr>
        <w:pStyle w:val="Corpodetexto"/>
      </w:pPr>
    </w:p>
    <w:p w14:paraId="6F8B1E3F" w14:textId="77777777" w:rsidR="00C717AE" w:rsidRDefault="00CF7CEA">
      <w:pPr>
        <w:pStyle w:val="Ttulo4"/>
      </w:pPr>
      <w:bookmarkStart w:id="38" w:name="_Toc19368809"/>
      <w:r>
        <w:t>Resultados dos testes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6DB7D4A4" w14:textId="77777777">
        <w:tc>
          <w:tcPr>
            <w:tcW w:w="9247" w:type="dxa"/>
          </w:tcPr>
          <w:p w14:paraId="47143812" w14:textId="610223AC" w:rsidR="00C717AE" w:rsidRDefault="0052571A">
            <w:pPr>
              <w:pStyle w:val="Corpodetexto"/>
            </w:pPr>
            <w:r>
              <w:t xml:space="preserve">DEU </w:t>
            </w:r>
          </w:p>
        </w:tc>
      </w:tr>
    </w:tbl>
    <w:p w14:paraId="40658A12" w14:textId="77777777" w:rsidR="00C717AE" w:rsidRDefault="00C717AE">
      <w:pPr>
        <w:pStyle w:val="Corpodetexto"/>
      </w:pPr>
    </w:p>
    <w:p w14:paraId="126E9CFF" w14:textId="77777777" w:rsidR="00C717AE" w:rsidRDefault="00CF7CEA">
      <w:pPr>
        <w:pStyle w:val="Ttulo4"/>
      </w:pPr>
      <w:bookmarkStart w:id="39" w:name="_Ref423406924"/>
      <w:bookmarkStart w:id="40" w:name="_Toc19368810"/>
      <w:r>
        <w:t>Tarefas de teste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15081D67" w14:textId="77777777">
        <w:trPr>
          <w:trHeight w:val="846"/>
        </w:trPr>
        <w:tc>
          <w:tcPr>
            <w:tcW w:w="9247" w:type="dxa"/>
          </w:tcPr>
          <w:p w14:paraId="3889AEEA" w14:textId="6896590B" w:rsidR="00C717AE" w:rsidRDefault="002E5061">
            <w:pPr>
              <w:pStyle w:val="Corpodetexto"/>
            </w:pPr>
            <w:r>
              <w:t>Aqui serão feitos testes das principais abordagens do software. T</w:t>
            </w:r>
            <w:r w:rsidRPr="002E5061">
              <w:t>este de cadastro de obras, teste de atualização de status da obra, teste de consulta de obras, teste de monitoramento de impactos das obras,</w:t>
            </w:r>
            <w:r>
              <w:t xml:space="preserve"> </w:t>
            </w:r>
            <w:r w:rsidRPr="002E5061">
              <w:t>teste de notificação de atualização de status</w:t>
            </w:r>
          </w:p>
        </w:tc>
      </w:tr>
    </w:tbl>
    <w:p w14:paraId="735CBC73" w14:textId="77777777" w:rsidR="00C717AE" w:rsidRDefault="00C717AE">
      <w:pPr>
        <w:rPr>
          <w:rFonts w:ascii="Arial" w:hAnsi="Arial"/>
          <w:snapToGrid w:val="0"/>
          <w:color w:val="000000"/>
          <w:sz w:val="16"/>
        </w:rPr>
      </w:pPr>
    </w:p>
    <w:p w14:paraId="47B68548" w14:textId="77777777" w:rsidR="00C717AE" w:rsidRDefault="00C717AE">
      <w:pPr>
        <w:pStyle w:val="Corpodetexto"/>
      </w:pPr>
    </w:p>
    <w:p w14:paraId="4023FE96" w14:textId="77777777" w:rsidR="00C717AE" w:rsidRDefault="00CF7CEA">
      <w:pPr>
        <w:pStyle w:val="Ttulo4"/>
        <w:keepLines/>
      </w:pPr>
      <w:bookmarkStart w:id="41" w:name="_Toc19368811"/>
      <w:r>
        <w:lastRenderedPageBreak/>
        <w:t>Ambiente</w:t>
      </w:r>
      <w:bookmarkEnd w:id="41"/>
    </w:p>
    <w:p w14:paraId="3FEA9BC1" w14:textId="77777777" w:rsidR="00C717AE" w:rsidRDefault="00CF7CEA">
      <w:pPr>
        <w:pStyle w:val="Ttulo5"/>
        <w:keepLines/>
      </w:pPr>
      <w:r>
        <w:t>Hardware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369D5689" w14:textId="77777777">
        <w:tc>
          <w:tcPr>
            <w:tcW w:w="9247" w:type="dxa"/>
          </w:tcPr>
          <w:p w14:paraId="26661E18" w14:textId="79FB11FC" w:rsidR="00C717AE" w:rsidRDefault="002E5061">
            <w:pPr>
              <w:pStyle w:val="Corpodetexto"/>
              <w:keepNext/>
              <w:keepLines/>
            </w:pPr>
            <w:r w:rsidRPr="002E5061">
              <w:t>Servidores de teste</w:t>
            </w:r>
            <w:r>
              <w:t xml:space="preserve"> </w:t>
            </w:r>
            <w:r w:rsidRPr="002E5061">
              <w:t>dedicados para hospedar o software de teste e os bancos de dados correspondentes</w:t>
            </w:r>
            <w:r>
              <w:t xml:space="preserve"> e </w:t>
            </w:r>
            <w:r w:rsidRPr="002E5061">
              <w:t>estações de trabalho</w:t>
            </w:r>
            <w:r>
              <w:t xml:space="preserve"> com desktops e/ou notebook padrões</w:t>
            </w:r>
          </w:p>
        </w:tc>
      </w:tr>
    </w:tbl>
    <w:p w14:paraId="4D0D9B1D" w14:textId="77777777" w:rsidR="00C717AE" w:rsidRDefault="00C717AE">
      <w:pPr>
        <w:pStyle w:val="Corpodetexto"/>
      </w:pPr>
    </w:p>
    <w:p w14:paraId="1E047D1B" w14:textId="77777777" w:rsidR="00C717AE" w:rsidRDefault="00CF7CEA">
      <w:pPr>
        <w:pStyle w:val="Ttulo5"/>
      </w:pPr>
      <w:r>
        <w:t>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13D46D7C" w14:textId="77777777">
        <w:tc>
          <w:tcPr>
            <w:tcW w:w="9247" w:type="dxa"/>
          </w:tcPr>
          <w:p w14:paraId="2D4038EB" w14:textId="35A3E3F1" w:rsidR="00C717AE" w:rsidRDefault="002E5061" w:rsidP="001F7FA7">
            <w:pPr>
              <w:pStyle w:val="Corpodetexto"/>
            </w:pPr>
            <w:r>
              <w:t xml:space="preserve">Sistema operacional: Windows Server ou Linux, </w:t>
            </w:r>
            <w:r w:rsidR="001F7FA7">
              <w:t xml:space="preserve">banco de dados: </w:t>
            </w:r>
            <w:proofErr w:type="spellStart"/>
            <w:r w:rsidR="001F7FA7">
              <w:t>mysql</w:t>
            </w:r>
            <w:proofErr w:type="spellEnd"/>
            <w:r w:rsidR="001F7FA7">
              <w:t xml:space="preserve"> ou </w:t>
            </w:r>
            <w:proofErr w:type="spellStart"/>
            <w:r w:rsidR="001F7FA7">
              <w:t>sql</w:t>
            </w:r>
            <w:proofErr w:type="spellEnd"/>
            <w:r w:rsidR="001F7FA7">
              <w:t xml:space="preserve"> server, para armazenar e gerenciar os dados de teste, </w:t>
            </w:r>
            <w:r w:rsidR="001F7FA7" w:rsidRPr="001F7FA7">
              <w:t xml:space="preserve">navegadores web: </w:t>
            </w:r>
            <w:proofErr w:type="spellStart"/>
            <w:r w:rsidR="001F7FA7" w:rsidRPr="001F7FA7">
              <w:t>google</w:t>
            </w:r>
            <w:proofErr w:type="spellEnd"/>
            <w:r w:rsidR="001F7FA7" w:rsidRPr="001F7FA7">
              <w:t xml:space="preserve"> </w:t>
            </w:r>
            <w:proofErr w:type="spellStart"/>
            <w:r w:rsidR="001F7FA7" w:rsidRPr="001F7FA7">
              <w:t>chrome</w:t>
            </w:r>
            <w:proofErr w:type="spellEnd"/>
            <w:r w:rsidR="001F7FA7" w:rsidRPr="001F7FA7">
              <w:t xml:space="preserve">, </w:t>
            </w:r>
            <w:proofErr w:type="spellStart"/>
            <w:r w:rsidR="001F7FA7" w:rsidRPr="001F7FA7">
              <w:t>mozilla</w:t>
            </w:r>
            <w:proofErr w:type="spellEnd"/>
            <w:r w:rsidR="001F7FA7" w:rsidRPr="001F7FA7">
              <w:t xml:space="preserve"> </w:t>
            </w:r>
            <w:proofErr w:type="spellStart"/>
            <w:r w:rsidR="001F7FA7" w:rsidRPr="001F7FA7">
              <w:t>firefox</w:t>
            </w:r>
            <w:proofErr w:type="spellEnd"/>
            <w:r w:rsidR="001F7FA7" w:rsidRPr="001F7FA7">
              <w:t xml:space="preserve">, </w:t>
            </w:r>
            <w:proofErr w:type="spellStart"/>
            <w:r w:rsidR="001F7FA7" w:rsidRPr="001F7FA7">
              <w:t>microsoft</w:t>
            </w:r>
            <w:proofErr w:type="spellEnd"/>
            <w:r w:rsidR="001F7FA7" w:rsidRPr="001F7FA7">
              <w:t xml:space="preserve"> </w:t>
            </w:r>
            <w:proofErr w:type="spellStart"/>
            <w:r w:rsidR="001F7FA7" w:rsidRPr="001F7FA7">
              <w:t>edge</w:t>
            </w:r>
            <w:proofErr w:type="spellEnd"/>
            <w:r w:rsidR="001F7FA7" w:rsidRPr="001F7FA7">
              <w:t xml:space="preserve"> e safari</w:t>
            </w:r>
          </w:p>
        </w:tc>
      </w:tr>
    </w:tbl>
    <w:p w14:paraId="5778E6EB" w14:textId="77777777" w:rsidR="00C717AE" w:rsidRDefault="00C717AE">
      <w:pPr>
        <w:pStyle w:val="Corpodetexto"/>
      </w:pPr>
    </w:p>
    <w:p w14:paraId="543F9A0A" w14:textId="77777777" w:rsidR="00C717AE" w:rsidRPr="0052571A" w:rsidRDefault="00CF7CEA">
      <w:pPr>
        <w:pStyle w:val="Ttulo5"/>
        <w:rPr>
          <w:highlight w:val="yellow"/>
        </w:rPr>
      </w:pPr>
      <w:r w:rsidRPr="0052571A">
        <w:rPr>
          <w:highlight w:val="yellow"/>
        </w:rPr>
        <w:t>Ferramentas de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12A2E1D2" w14:textId="77777777">
        <w:tc>
          <w:tcPr>
            <w:tcW w:w="9247" w:type="dxa"/>
          </w:tcPr>
          <w:p w14:paraId="27055537" w14:textId="136D04F3" w:rsidR="00C717AE" w:rsidRDefault="027207F1">
            <w:pPr>
              <w:pStyle w:val="Corpodetex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27207F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je</w:t>
            </w:r>
            <w:r w:rsidRPr="027207F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st</w:t>
            </w:r>
            <w:proofErr w:type="spellEnd"/>
          </w:p>
        </w:tc>
      </w:tr>
    </w:tbl>
    <w:p w14:paraId="0DBDE9AB" w14:textId="77777777" w:rsidR="00C717AE" w:rsidRDefault="00C717AE">
      <w:pPr>
        <w:pStyle w:val="Corpodetexto"/>
      </w:pPr>
    </w:p>
    <w:p w14:paraId="49B9F753" w14:textId="77777777" w:rsidR="00C717AE" w:rsidRDefault="00CF7CEA">
      <w:pPr>
        <w:pStyle w:val="Ttulo5"/>
      </w:pPr>
      <w:r>
        <w:t>Componentes de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29DBA9DD" w14:textId="77777777">
        <w:tc>
          <w:tcPr>
            <w:tcW w:w="9247" w:type="dxa"/>
          </w:tcPr>
          <w:p w14:paraId="7E51F973" w14:textId="77777777" w:rsidR="00C717AE" w:rsidRDefault="00C717AE">
            <w:pPr>
              <w:pStyle w:val="Corpodetexto"/>
            </w:pPr>
          </w:p>
        </w:tc>
      </w:tr>
    </w:tbl>
    <w:p w14:paraId="6B104B24" w14:textId="77777777" w:rsidR="00C717AE" w:rsidRDefault="00C717AE">
      <w:pPr>
        <w:pStyle w:val="Corpodetexto"/>
      </w:pPr>
    </w:p>
    <w:p w14:paraId="6B1F8555" w14:textId="77777777" w:rsidR="00C717AE" w:rsidRDefault="00CF7CEA">
      <w:pPr>
        <w:pStyle w:val="Ttulo5"/>
      </w:pPr>
      <w:r>
        <w:t>Documentos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8085"/>
      </w:tblGrid>
      <w:tr w:rsidR="00C717AE" w14:paraId="77EE00EA" w14:textId="77777777">
        <w:trPr>
          <w:cantSplit/>
        </w:trPr>
        <w:tc>
          <w:tcPr>
            <w:tcW w:w="1225" w:type="dxa"/>
          </w:tcPr>
          <w:p w14:paraId="334B0564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8085" w:type="dxa"/>
          </w:tcPr>
          <w:p w14:paraId="601A9C60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Documento necessário</w:t>
            </w:r>
          </w:p>
        </w:tc>
      </w:tr>
      <w:tr w:rsidR="00C717AE" w14:paraId="17C2D08B" w14:textId="77777777">
        <w:trPr>
          <w:cantSplit/>
        </w:trPr>
        <w:tc>
          <w:tcPr>
            <w:tcW w:w="1225" w:type="dxa"/>
          </w:tcPr>
          <w:p w14:paraId="00A5FC62" w14:textId="77777777" w:rsidR="00C717AE" w:rsidRDefault="00C717AE">
            <w:pPr>
              <w:pStyle w:val="Tabela"/>
              <w:numPr>
                <w:ilvl w:val="0"/>
                <w:numId w:val="11"/>
              </w:numPr>
              <w:jc w:val="center"/>
              <w:rPr>
                <w:snapToGrid w:val="0"/>
              </w:rPr>
            </w:pPr>
          </w:p>
        </w:tc>
        <w:tc>
          <w:tcPr>
            <w:tcW w:w="8085" w:type="dxa"/>
          </w:tcPr>
          <w:p w14:paraId="7ACFFA50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12616E8A" w14:textId="77777777">
        <w:trPr>
          <w:cantSplit/>
        </w:trPr>
        <w:tc>
          <w:tcPr>
            <w:tcW w:w="1225" w:type="dxa"/>
          </w:tcPr>
          <w:p w14:paraId="27C71EB8" w14:textId="77777777" w:rsidR="00C717AE" w:rsidRDefault="00C717AE">
            <w:pPr>
              <w:pStyle w:val="Tabela"/>
              <w:numPr>
                <w:ilvl w:val="0"/>
                <w:numId w:val="11"/>
              </w:numPr>
              <w:jc w:val="center"/>
              <w:rPr>
                <w:snapToGrid w:val="0"/>
              </w:rPr>
            </w:pPr>
          </w:p>
        </w:tc>
        <w:tc>
          <w:tcPr>
            <w:tcW w:w="8085" w:type="dxa"/>
          </w:tcPr>
          <w:p w14:paraId="1CF2317E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3EDA6DB6" w14:textId="77777777" w:rsidR="00C717AE" w:rsidRDefault="00C717AE">
      <w:pPr>
        <w:pStyle w:val="Corpodetexto"/>
      </w:pPr>
    </w:p>
    <w:p w14:paraId="5CAFC731" w14:textId="77777777" w:rsidR="00C717AE" w:rsidRDefault="00CF7CEA">
      <w:pPr>
        <w:pStyle w:val="Ttulo4"/>
      </w:pPr>
      <w:bookmarkStart w:id="42" w:name="_Toc19368812"/>
      <w:bookmarkStart w:id="43" w:name="_Ref423407760"/>
      <w:r>
        <w:t>Responsabilidades</w:t>
      </w:r>
      <w:bookmarkEnd w:id="4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685"/>
        <w:gridCol w:w="5400"/>
      </w:tblGrid>
      <w:tr w:rsidR="00C717AE" w14:paraId="7BB4B9F9" w14:textId="77777777">
        <w:trPr>
          <w:cantSplit/>
        </w:trPr>
        <w:tc>
          <w:tcPr>
            <w:tcW w:w="1225" w:type="dxa"/>
          </w:tcPr>
          <w:p w14:paraId="5E79881A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685" w:type="dxa"/>
          </w:tcPr>
          <w:p w14:paraId="77673D76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Função</w:t>
            </w:r>
          </w:p>
        </w:tc>
        <w:tc>
          <w:tcPr>
            <w:tcW w:w="5400" w:type="dxa"/>
          </w:tcPr>
          <w:p w14:paraId="4EADC6E9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Responsabilidades</w:t>
            </w:r>
          </w:p>
        </w:tc>
      </w:tr>
      <w:tr w:rsidR="00C717AE" w14:paraId="738ADE9C" w14:textId="77777777">
        <w:trPr>
          <w:cantSplit/>
        </w:trPr>
        <w:tc>
          <w:tcPr>
            <w:tcW w:w="1225" w:type="dxa"/>
          </w:tcPr>
          <w:p w14:paraId="5F4F83C9" w14:textId="77777777" w:rsidR="00C717AE" w:rsidRDefault="00C717AE">
            <w:pPr>
              <w:pStyle w:val="Tabela"/>
              <w:numPr>
                <w:ilvl w:val="0"/>
                <w:numId w:val="12"/>
              </w:numPr>
              <w:jc w:val="center"/>
            </w:pPr>
          </w:p>
        </w:tc>
        <w:tc>
          <w:tcPr>
            <w:tcW w:w="2685" w:type="dxa"/>
          </w:tcPr>
          <w:p w14:paraId="087F9974" w14:textId="0283B5BF" w:rsidR="00C717AE" w:rsidRDefault="001F7FA7">
            <w:pPr>
              <w:pStyle w:val="Tabela"/>
            </w:pPr>
            <w:r w:rsidRPr="001F7FA7">
              <w:t xml:space="preserve">Gerente de </w:t>
            </w:r>
            <w:r>
              <w:t>t</w:t>
            </w:r>
            <w:r w:rsidRPr="001F7FA7">
              <w:t>este</w:t>
            </w:r>
          </w:p>
        </w:tc>
        <w:tc>
          <w:tcPr>
            <w:tcW w:w="5400" w:type="dxa"/>
          </w:tcPr>
          <w:p w14:paraId="222EAC0B" w14:textId="4BCC153A" w:rsidR="00C717AE" w:rsidRDefault="001F7FA7">
            <w:pPr>
              <w:pStyle w:val="Tabela"/>
            </w:pPr>
            <w:r w:rsidRPr="001F7FA7">
              <w:t>Elaborar o plano de teste, incluindo objetivos, escopo, estratégia, recursos e cronograma.</w:t>
            </w:r>
          </w:p>
        </w:tc>
      </w:tr>
      <w:tr w:rsidR="00C717AE" w14:paraId="3CD6E880" w14:textId="77777777">
        <w:trPr>
          <w:cantSplit/>
        </w:trPr>
        <w:tc>
          <w:tcPr>
            <w:tcW w:w="1225" w:type="dxa"/>
          </w:tcPr>
          <w:p w14:paraId="318B04DA" w14:textId="77777777" w:rsidR="00C717AE" w:rsidRDefault="00C717AE">
            <w:pPr>
              <w:pStyle w:val="Tabela"/>
              <w:numPr>
                <w:ilvl w:val="0"/>
                <w:numId w:val="12"/>
              </w:numPr>
              <w:jc w:val="center"/>
            </w:pPr>
          </w:p>
        </w:tc>
        <w:tc>
          <w:tcPr>
            <w:tcW w:w="2685" w:type="dxa"/>
          </w:tcPr>
          <w:p w14:paraId="3D45F48A" w14:textId="7F6C1C23" w:rsidR="00C717AE" w:rsidRDefault="001F7FA7">
            <w:pPr>
              <w:pStyle w:val="Tabela"/>
            </w:pPr>
            <w:r w:rsidRPr="001F7FA7">
              <w:t>Cliente</w:t>
            </w:r>
          </w:p>
        </w:tc>
        <w:tc>
          <w:tcPr>
            <w:tcW w:w="5400" w:type="dxa"/>
          </w:tcPr>
          <w:p w14:paraId="3FC327B4" w14:textId="33AC9E78" w:rsidR="00C717AE" w:rsidRDefault="001F7FA7">
            <w:pPr>
              <w:pStyle w:val="Tabela"/>
            </w:pPr>
            <w:r w:rsidRPr="001F7FA7">
              <w:t>Revisar e aprovar o plano de teste e os casos de teste antes da execução dos testes.</w:t>
            </w:r>
          </w:p>
        </w:tc>
      </w:tr>
      <w:tr w:rsidR="00C717AE" w14:paraId="36CFA0DC" w14:textId="77777777">
        <w:trPr>
          <w:cantSplit/>
        </w:trPr>
        <w:tc>
          <w:tcPr>
            <w:tcW w:w="1225" w:type="dxa"/>
          </w:tcPr>
          <w:p w14:paraId="1BA2549D" w14:textId="77777777" w:rsidR="00C717AE" w:rsidRDefault="00C717AE">
            <w:pPr>
              <w:pStyle w:val="Tabela"/>
              <w:numPr>
                <w:ilvl w:val="0"/>
                <w:numId w:val="12"/>
              </w:numPr>
              <w:jc w:val="center"/>
            </w:pPr>
          </w:p>
        </w:tc>
        <w:tc>
          <w:tcPr>
            <w:tcW w:w="2685" w:type="dxa"/>
          </w:tcPr>
          <w:p w14:paraId="3D94C3E8" w14:textId="38805F0A" w:rsidR="00C717AE" w:rsidRDefault="001F7FA7">
            <w:pPr>
              <w:pStyle w:val="Tabela"/>
            </w:pPr>
            <w:r w:rsidRPr="001F7FA7">
              <w:t>Desenvolvedor</w:t>
            </w:r>
          </w:p>
        </w:tc>
        <w:tc>
          <w:tcPr>
            <w:tcW w:w="5400" w:type="dxa"/>
          </w:tcPr>
          <w:p w14:paraId="0F2C6FF4" w14:textId="2F020293" w:rsidR="00C717AE" w:rsidRDefault="001F7FA7">
            <w:pPr>
              <w:pStyle w:val="Tabela"/>
            </w:pPr>
            <w:r w:rsidRPr="001F7FA7">
              <w:t>Corrigir defeitos relatados pelos testadores e realizar testes de regressão para garantir que as correções não introduzam novos problemas</w:t>
            </w:r>
          </w:p>
        </w:tc>
      </w:tr>
      <w:tr w:rsidR="00C717AE" w14:paraId="06091E50" w14:textId="77777777">
        <w:trPr>
          <w:cantSplit/>
        </w:trPr>
        <w:tc>
          <w:tcPr>
            <w:tcW w:w="1225" w:type="dxa"/>
          </w:tcPr>
          <w:p w14:paraId="565ADAC2" w14:textId="77777777" w:rsidR="00C717AE" w:rsidRDefault="00C717AE">
            <w:pPr>
              <w:pStyle w:val="Tabela"/>
              <w:numPr>
                <w:ilvl w:val="0"/>
                <w:numId w:val="12"/>
              </w:numPr>
              <w:jc w:val="center"/>
            </w:pPr>
          </w:p>
        </w:tc>
        <w:tc>
          <w:tcPr>
            <w:tcW w:w="2685" w:type="dxa"/>
          </w:tcPr>
          <w:p w14:paraId="76871F36" w14:textId="1753695F" w:rsidR="00C717AE" w:rsidRDefault="001F7FA7">
            <w:pPr>
              <w:pStyle w:val="Tabela"/>
            </w:pPr>
            <w:r>
              <w:t>A</w:t>
            </w:r>
            <w:r w:rsidRPr="001F7FA7">
              <w:t>nalista de qualidade</w:t>
            </w:r>
          </w:p>
        </w:tc>
        <w:tc>
          <w:tcPr>
            <w:tcW w:w="5400" w:type="dxa"/>
          </w:tcPr>
          <w:p w14:paraId="38C5598C" w14:textId="3D5467CD" w:rsidR="00C717AE" w:rsidRDefault="001F7FA7">
            <w:pPr>
              <w:pStyle w:val="Tabela"/>
            </w:pPr>
            <w:r w:rsidRPr="001F7FA7">
              <w:t>Desenvolver e manter os padrões de qualidade e processos de garantia de qualidade aplicáveis ao projeto.</w:t>
            </w:r>
          </w:p>
        </w:tc>
      </w:tr>
      <w:bookmarkEnd w:id="43"/>
    </w:tbl>
    <w:p w14:paraId="26DC9D5C" w14:textId="77777777" w:rsidR="00C717AE" w:rsidRDefault="00C717AE">
      <w:pPr>
        <w:pStyle w:val="Corpodetexto"/>
      </w:pPr>
    </w:p>
    <w:p w14:paraId="788D9208" w14:textId="77777777" w:rsidR="00C717AE" w:rsidRDefault="00CF7CEA">
      <w:pPr>
        <w:pStyle w:val="Ttulo4"/>
      </w:pPr>
      <w:bookmarkStart w:id="44" w:name="_Toc19368813"/>
      <w:r>
        <w:lastRenderedPageBreak/>
        <w:t>Agenda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25F67EC0" w14:textId="77777777">
        <w:trPr>
          <w:trHeight w:val="1650"/>
        </w:trPr>
        <w:tc>
          <w:tcPr>
            <w:tcW w:w="9247" w:type="dxa"/>
          </w:tcPr>
          <w:p w14:paraId="6A284546" w14:textId="77777777" w:rsidR="00C717AE" w:rsidRDefault="00C717AE">
            <w:pPr>
              <w:pStyle w:val="Corpodetexto"/>
            </w:pPr>
          </w:p>
        </w:tc>
      </w:tr>
    </w:tbl>
    <w:p w14:paraId="7C6949F0" w14:textId="77777777" w:rsidR="00C717AE" w:rsidRDefault="00C717AE">
      <w:pPr>
        <w:pStyle w:val="Corpodetexto"/>
      </w:pPr>
    </w:p>
    <w:p w14:paraId="6E46733F" w14:textId="77777777" w:rsidR="00C717AE" w:rsidRDefault="00CF7CEA">
      <w:pPr>
        <w:pStyle w:val="Ttulo4"/>
        <w:keepLines/>
      </w:pPr>
      <w:bookmarkStart w:id="45" w:name="_Toc3008683"/>
      <w:bookmarkStart w:id="46" w:name="_Toc19368814"/>
      <w:r>
        <w:t>Riscos e contingências</w:t>
      </w:r>
      <w:bookmarkEnd w:id="45"/>
      <w:bookmarkEnd w:id="4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0"/>
        <w:gridCol w:w="2040"/>
        <w:gridCol w:w="1200"/>
        <w:gridCol w:w="1440"/>
        <w:gridCol w:w="1560"/>
        <w:gridCol w:w="1854"/>
      </w:tblGrid>
      <w:tr w:rsidR="00C717AE" w14:paraId="5A2397CB" w14:textId="77777777">
        <w:trPr>
          <w:trHeight w:val="20"/>
        </w:trPr>
        <w:tc>
          <w:tcPr>
            <w:tcW w:w="870" w:type="dxa"/>
          </w:tcPr>
          <w:p w14:paraId="1FC029DB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</w:t>
            </w:r>
          </w:p>
        </w:tc>
        <w:tc>
          <w:tcPr>
            <w:tcW w:w="2040" w:type="dxa"/>
          </w:tcPr>
          <w:p w14:paraId="2A1274AD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Risco</w:t>
            </w:r>
          </w:p>
        </w:tc>
        <w:tc>
          <w:tcPr>
            <w:tcW w:w="1200" w:type="dxa"/>
          </w:tcPr>
          <w:p w14:paraId="2112DA94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Gravidade</w:t>
            </w:r>
          </w:p>
        </w:tc>
        <w:tc>
          <w:tcPr>
            <w:tcW w:w="1440" w:type="dxa"/>
          </w:tcPr>
          <w:p w14:paraId="6B582F69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Probabilidade de ocorrência</w:t>
            </w:r>
          </w:p>
        </w:tc>
        <w:tc>
          <w:tcPr>
            <w:tcW w:w="1560" w:type="dxa"/>
          </w:tcPr>
          <w:p w14:paraId="311FD292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Impacto previsto</w:t>
            </w:r>
          </w:p>
        </w:tc>
        <w:tc>
          <w:tcPr>
            <w:tcW w:w="1854" w:type="dxa"/>
          </w:tcPr>
          <w:p w14:paraId="2CDDF598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Contramedidas previstas</w:t>
            </w:r>
          </w:p>
        </w:tc>
      </w:tr>
      <w:tr w:rsidR="00C717AE" w14:paraId="5D8862F3" w14:textId="77777777">
        <w:trPr>
          <w:trHeight w:val="20"/>
        </w:trPr>
        <w:tc>
          <w:tcPr>
            <w:tcW w:w="870" w:type="dxa"/>
          </w:tcPr>
          <w:p w14:paraId="22831CD7" w14:textId="77777777" w:rsidR="00C717AE" w:rsidRDefault="00C717AE">
            <w:pPr>
              <w:pStyle w:val="Tabela"/>
              <w:numPr>
                <w:ilvl w:val="0"/>
                <w:numId w:val="17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1AF632A2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7201321D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32EC6465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31D432DC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34AFF64B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3E721AD2" w14:textId="77777777">
        <w:trPr>
          <w:trHeight w:val="20"/>
        </w:trPr>
        <w:tc>
          <w:tcPr>
            <w:tcW w:w="870" w:type="dxa"/>
          </w:tcPr>
          <w:p w14:paraId="5448FDF6" w14:textId="77777777" w:rsidR="00C717AE" w:rsidRDefault="00C717AE">
            <w:pPr>
              <w:pStyle w:val="Tabela"/>
              <w:numPr>
                <w:ilvl w:val="0"/>
                <w:numId w:val="17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0F439F9C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304EE3F6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5D8C285C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64F54303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3018B204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085E4E62" w14:textId="77777777">
        <w:trPr>
          <w:trHeight w:val="20"/>
        </w:trPr>
        <w:tc>
          <w:tcPr>
            <w:tcW w:w="870" w:type="dxa"/>
          </w:tcPr>
          <w:p w14:paraId="3A7BBC30" w14:textId="77777777" w:rsidR="00C717AE" w:rsidRDefault="00C717AE">
            <w:pPr>
              <w:pStyle w:val="Tabela"/>
              <w:numPr>
                <w:ilvl w:val="0"/>
                <w:numId w:val="17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37EF455F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71450F5F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016BA2C1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194F87AE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1B14CF38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19858C62" w14:textId="77777777">
        <w:trPr>
          <w:trHeight w:val="20"/>
        </w:trPr>
        <w:tc>
          <w:tcPr>
            <w:tcW w:w="870" w:type="dxa"/>
          </w:tcPr>
          <w:p w14:paraId="24F1B5D2" w14:textId="77777777" w:rsidR="00C717AE" w:rsidRDefault="00C717AE">
            <w:pPr>
              <w:pStyle w:val="Tabela"/>
              <w:numPr>
                <w:ilvl w:val="0"/>
                <w:numId w:val="17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67D8FB90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0A37A356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1381D823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774D6B89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70236924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33673A48" w14:textId="77777777" w:rsidR="00C717AE" w:rsidRDefault="00C717AE">
      <w:pPr>
        <w:pStyle w:val="Corpodetexto"/>
      </w:pPr>
    </w:p>
    <w:p w14:paraId="1A33BC38" w14:textId="77777777" w:rsidR="00C717AE" w:rsidRDefault="00CF7CEA">
      <w:pPr>
        <w:pStyle w:val="Ttulo4"/>
        <w:keepLines/>
      </w:pPr>
      <w:bookmarkStart w:id="47" w:name="_Toc19368815"/>
      <w:r>
        <w:t>Aprovação</w:t>
      </w:r>
      <w:bookmarkEnd w:id="47"/>
    </w:p>
    <w:p w14:paraId="4DC85E93" w14:textId="77777777" w:rsidR="00C717AE" w:rsidRDefault="00CF7CEA">
      <w:pPr>
        <w:pStyle w:val="Corpodetexto"/>
        <w:keepNext/>
        <w:keepLines/>
      </w:pPr>
      <w:r>
        <w:t>Aprovamos o documento do Plano de Testes de Aceitação do projeto &lt; nome do projeto &gt;</w:t>
      </w:r>
    </w:p>
    <w:tbl>
      <w:tblPr>
        <w:tblW w:w="92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2113"/>
        <w:gridCol w:w="1004"/>
        <w:gridCol w:w="4054"/>
      </w:tblGrid>
      <w:tr w:rsidR="00C717AE" w14:paraId="67F44AF7" w14:textId="77777777">
        <w:tc>
          <w:tcPr>
            <w:tcW w:w="2113" w:type="dxa"/>
          </w:tcPr>
          <w:p w14:paraId="1AE10A04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13" w:type="dxa"/>
          </w:tcPr>
          <w:p w14:paraId="464A0269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Organização</w:t>
            </w:r>
          </w:p>
        </w:tc>
        <w:tc>
          <w:tcPr>
            <w:tcW w:w="1004" w:type="dxa"/>
          </w:tcPr>
          <w:p w14:paraId="204B5083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054" w:type="dxa"/>
          </w:tcPr>
          <w:p w14:paraId="045C6751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C717AE" w14:paraId="253A3B8B" w14:textId="77777777">
        <w:tc>
          <w:tcPr>
            <w:tcW w:w="2113" w:type="dxa"/>
          </w:tcPr>
          <w:p w14:paraId="21ECDCF2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16E4E305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65E5E5A5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3FA7D8F0" w14:textId="77777777" w:rsidR="00C717AE" w:rsidRDefault="00C717AE">
            <w:pPr>
              <w:pStyle w:val="Tabela"/>
            </w:pPr>
          </w:p>
        </w:tc>
      </w:tr>
      <w:tr w:rsidR="00C717AE" w14:paraId="23CDA954" w14:textId="77777777">
        <w:tc>
          <w:tcPr>
            <w:tcW w:w="2113" w:type="dxa"/>
          </w:tcPr>
          <w:p w14:paraId="460AFA7E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2E389A0D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4C7ABC3D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1B944FFF" w14:textId="77777777" w:rsidR="00C717AE" w:rsidRDefault="00C717AE">
            <w:pPr>
              <w:pStyle w:val="Tabela"/>
            </w:pPr>
          </w:p>
        </w:tc>
      </w:tr>
      <w:tr w:rsidR="00C717AE" w14:paraId="41EA4E9A" w14:textId="77777777">
        <w:tc>
          <w:tcPr>
            <w:tcW w:w="2113" w:type="dxa"/>
          </w:tcPr>
          <w:p w14:paraId="23E5BE21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3FBBBDD2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206E0638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37F15F85" w14:textId="77777777" w:rsidR="00C717AE" w:rsidRDefault="00C717AE">
            <w:pPr>
              <w:pStyle w:val="Tabela"/>
            </w:pPr>
          </w:p>
        </w:tc>
      </w:tr>
      <w:tr w:rsidR="00C717AE" w14:paraId="3204EEBC" w14:textId="77777777">
        <w:tc>
          <w:tcPr>
            <w:tcW w:w="2113" w:type="dxa"/>
          </w:tcPr>
          <w:p w14:paraId="54D64941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3BC51E40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14265CB6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1EBF7555" w14:textId="77777777" w:rsidR="00C717AE" w:rsidRDefault="00C717AE">
            <w:pPr>
              <w:pStyle w:val="Tabela"/>
            </w:pPr>
          </w:p>
        </w:tc>
      </w:tr>
      <w:tr w:rsidR="00C717AE" w14:paraId="117F30E3" w14:textId="77777777">
        <w:tc>
          <w:tcPr>
            <w:tcW w:w="2113" w:type="dxa"/>
          </w:tcPr>
          <w:p w14:paraId="02476643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082AC227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6B671348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6C5B9C11" w14:textId="77777777" w:rsidR="00C717AE" w:rsidRDefault="00C717AE">
            <w:pPr>
              <w:pStyle w:val="Tabela"/>
            </w:pPr>
          </w:p>
        </w:tc>
      </w:tr>
      <w:tr w:rsidR="00C717AE" w14:paraId="2F271788" w14:textId="77777777">
        <w:tc>
          <w:tcPr>
            <w:tcW w:w="2113" w:type="dxa"/>
          </w:tcPr>
          <w:p w14:paraId="57833FEB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6137F0D6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3A1F331C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59F88C31" w14:textId="77777777" w:rsidR="00C717AE" w:rsidRDefault="00C717AE">
            <w:pPr>
              <w:pStyle w:val="Tabela"/>
            </w:pPr>
          </w:p>
        </w:tc>
      </w:tr>
      <w:tr w:rsidR="00C717AE" w14:paraId="70BA857B" w14:textId="77777777">
        <w:tc>
          <w:tcPr>
            <w:tcW w:w="2113" w:type="dxa"/>
          </w:tcPr>
          <w:p w14:paraId="09BE8D2F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6E3AF034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661DFA91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27227A4C" w14:textId="77777777" w:rsidR="00C717AE" w:rsidRDefault="00C717AE">
            <w:pPr>
              <w:pStyle w:val="Tabela"/>
            </w:pPr>
          </w:p>
        </w:tc>
      </w:tr>
      <w:tr w:rsidR="00C717AE" w14:paraId="54C0C41D" w14:textId="77777777">
        <w:tc>
          <w:tcPr>
            <w:tcW w:w="2113" w:type="dxa"/>
          </w:tcPr>
          <w:p w14:paraId="3E9FB1A6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0F6F11C9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330A15C0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24F13667" w14:textId="77777777" w:rsidR="00C717AE" w:rsidRDefault="00C717AE">
            <w:pPr>
              <w:pStyle w:val="Tabela"/>
            </w:pPr>
          </w:p>
        </w:tc>
      </w:tr>
    </w:tbl>
    <w:p w14:paraId="02307D4E" w14:textId="77777777" w:rsidR="00C717AE" w:rsidRDefault="00C717AE">
      <w:pPr>
        <w:pStyle w:val="Corpodetexto"/>
        <w:keepNext/>
        <w:keepLines/>
      </w:pPr>
    </w:p>
    <w:p w14:paraId="1943DAFA" w14:textId="77777777" w:rsidR="00C717AE" w:rsidRDefault="00C717AE">
      <w:pPr>
        <w:pStyle w:val="Corpodetexto"/>
        <w:keepNext/>
        <w:keepLines/>
      </w:pPr>
    </w:p>
    <w:p w14:paraId="5B3460CB" w14:textId="77777777" w:rsidR="00C717AE" w:rsidRDefault="00CF7CEA">
      <w:pPr>
        <w:pStyle w:val="Ttulo3"/>
      </w:pPr>
      <w:bookmarkStart w:id="48" w:name="_Toc19368816"/>
      <w:r>
        <w:t>Planos de testes de integração</w:t>
      </w:r>
      <w:bookmarkEnd w:id="48"/>
    </w:p>
    <w:p w14:paraId="03723087" w14:textId="77777777" w:rsidR="00C717AE" w:rsidRDefault="00CF7CEA">
      <w:pPr>
        <w:pStyle w:val="Ttulo4"/>
      </w:pPr>
      <w:bookmarkStart w:id="49" w:name="_Toc19368817"/>
      <w:r>
        <w:t>Plano de testes de integração &lt; nome da iteração &gt;</w:t>
      </w:r>
      <w:bookmarkEnd w:id="49"/>
    </w:p>
    <w:p w14:paraId="4EBC6A48" w14:textId="77777777" w:rsidR="00C717AE" w:rsidRDefault="00C717AE">
      <w:pPr>
        <w:pStyle w:val="Corpodetexto"/>
      </w:pPr>
    </w:p>
    <w:p w14:paraId="2D4631B0" w14:textId="77777777" w:rsidR="00C717AE" w:rsidRDefault="00CF7CEA">
      <w:pPr>
        <w:pStyle w:val="Ttulo5"/>
      </w:pPr>
      <w:r>
        <w:t>Identificador do plano de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331F2C09" w14:textId="77777777">
        <w:trPr>
          <w:trHeight w:val="850"/>
        </w:trPr>
        <w:tc>
          <w:tcPr>
            <w:tcW w:w="9247" w:type="dxa"/>
            <w:tcBorders>
              <w:bottom w:val="single" w:sz="4" w:space="0" w:color="auto"/>
            </w:tcBorders>
          </w:tcPr>
          <w:p w14:paraId="78ECE521" w14:textId="77777777" w:rsidR="00C717AE" w:rsidRDefault="00C717AE">
            <w:pPr>
              <w:pStyle w:val="Corpodetexto"/>
            </w:pPr>
          </w:p>
        </w:tc>
      </w:tr>
    </w:tbl>
    <w:p w14:paraId="4DE91149" w14:textId="77777777" w:rsidR="00C717AE" w:rsidRDefault="00C717AE">
      <w:pPr>
        <w:pStyle w:val="Corpodetexto"/>
      </w:pPr>
    </w:p>
    <w:p w14:paraId="01490A52" w14:textId="77777777" w:rsidR="00C717AE" w:rsidRDefault="00C717AE">
      <w:pPr>
        <w:pStyle w:val="Corpodetexto"/>
      </w:pPr>
    </w:p>
    <w:p w14:paraId="6A1D955F" w14:textId="77777777" w:rsidR="00C717AE" w:rsidRDefault="00CF7CEA">
      <w:pPr>
        <w:pStyle w:val="Ttulo5"/>
      </w:pPr>
      <w:r>
        <w:t>Introdução</w:t>
      </w:r>
    </w:p>
    <w:p w14:paraId="0BF85673" w14:textId="77777777" w:rsidR="00C717AE" w:rsidRDefault="00CF7CEA">
      <w:pPr>
        <w:pStyle w:val="Ttulo6"/>
      </w:pPr>
      <w:r>
        <w:t>Objetivos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C717AE" w14:paraId="5098E960" w14:textId="77777777">
        <w:trPr>
          <w:trHeight w:val="1357"/>
        </w:trPr>
        <w:tc>
          <w:tcPr>
            <w:tcW w:w="8717" w:type="dxa"/>
          </w:tcPr>
          <w:p w14:paraId="51193F29" w14:textId="2E8473B0" w:rsidR="00C717AE" w:rsidRDefault="0052571A">
            <w:pPr>
              <w:pStyle w:val="Corpodetexto"/>
            </w:pPr>
            <w:r>
              <w:t xml:space="preserve"> </w:t>
            </w:r>
          </w:p>
        </w:tc>
      </w:tr>
    </w:tbl>
    <w:p w14:paraId="153DEDC8" w14:textId="77777777" w:rsidR="00C717AE" w:rsidRDefault="00C717AE">
      <w:pPr>
        <w:pStyle w:val="Corpodetexto"/>
      </w:pPr>
    </w:p>
    <w:p w14:paraId="03D7C656" w14:textId="77777777" w:rsidR="00C717AE" w:rsidRDefault="00CF7CEA">
      <w:pPr>
        <w:pStyle w:val="Ttulo6"/>
      </w:pPr>
      <w:r>
        <w:t>Histórico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717AE" w14:paraId="498D0CD2" w14:textId="77777777">
        <w:trPr>
          <w:trHeight w:val="1309"/>
        </w:trPr>
        <w:tc>
          <w:tcPr>
            <w:tcW w:w="8780" w:type="dxa"/>
          </w:tcPr>
          <w:p w14:paraId="07E078F5" w14:textId="77777777" w:rsidR="00C717AE" w:rsidRDefault="00C717AE">
            <w:pPr>
              <w:pStyle w:val="Corpodetexto"/>
              <w:keepNext/>
              <w:keepLines/>
            </w:pPr>
          </w:p>
        </w:tc>
      </w:tr>
    </w:tbl>
    <w:p w14:paraId="4331A882" w14:textId="77777777" w:rsidR="00C717AE" w:rsidRDefault="00C717AE">
      <w:pPr>
        <w:pStyle w:val="Corpodetexto"/>
      </w:pPr>
    </w:p>
    <w:p w14:paraId="631A635C" w14:textId="77777777" w:rsidR="00C717AE" w:rsidRDefault="00CF7CEA">
      <w:pPr>
        <w:pStyle w:val="Ttulo6"/>
      </w:pPr>
      <w:r>
        <w:t>Escopo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717AE" w14:paraId="1006EB0A" w14:textId="77777777">
        <w:trPr>
          <w:trHeight w:val="1309"/>
        </w:trPr>
        <w:tc>
          <w:tcPr>
            <w:tcW w:w="8780" w:type="dxa"/>
          </w:tcPr>
          <w:p w14:paraId="06629BFD" w14:textId="77777777" w:rsidR="00C717AE" w:rsidRDefault="00C717AE">
            <w:pPr>
              <w:pStyle w:val="Corpodetexto"/>
              <w:keepNext/>
              <w:keepLines/>
            </w:pPr>
          </w:p>
        </w:tc>
      </w:tr>
    </w:tbl>
    <w:p w14:paraId="7473A5F6" w14:textId="77777777" w:rsidR="00C717AE" w:rsidRDefault="00C717AE">
      <w:pPr>
        <w:pStyle w:val="Corpodetexto"/>
      </w:pPr>
    </w:p>
    <w:p w14:paraId="13B2CB93" w14:textId="77777777" w:rsidR="00C717AE" w:rsidRDefault="00CF7CEA">
      <w:pPr>
        <w:pStyle w:val="Ttulo6"/>
      </w:pPr>
      <w:r>
        <w:t>Referências a documentos relevantes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C717AE" w14:paraId="6BD65B55" w14:textId="77777777">
        <w:tc>
          <w:tcPr>
            <w:tcW w:w="1225" w:type="dxa"/>
          </w:tcPr>
          <w:p w14:paraId="4D388DF5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06" w:type="dxa"/>
          </w:tcPr>
          <w:p w14:paraId="0DAADBC1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Tipo do material</w:t>
            </w:r>
          </w:p>
        </w:tc>
        <w:tc>
          <w:tcPr>
            <w:tcW w:w="5528" w:type="dxa"/>
          </w:tcPr>
          <w:p w14:paraId="6EBD363B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Referência bibliográfica</w:t>
            </w:r>
          </w:p>
        </w:tc>
      </w:tr>
      <w:tr w:rsidR="00C717AE" w14:paraId="195E0D26" w14:textId="77777777">
        <w:tc>
          <w:tcPr>
            <w:tcW w:w="1225" w:type="dxa"/>
          </w:tcPr>
          <w:p w14:paraId="197ACD48" w14:textId="77777777" w:rsidR="00C717AE" w:rsidRDefault="00C717AE">
            <w:pPr>
              <w:pStyle w:val="Tabela"/>
              <w:numPr>
                <w:ilvl w:val="0"/>
                <w:numId w:val="18"/>
              </w:numPr>
              <w:jc w:val="center"/>
            </w:pPr>
          </w:p>
        </w:tc>
        <w:tc>
          <w:tcPr>
            <w:tcW w:w="2106" w:type="dxa"/>
          </w:tcPr>
          <w:p w14:paraId="1722114F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10FEC87D" w14:textId="77777777" w:rsidR="00C717AE" w:rsidRDefault="00C717AE">
            <w:pPr>
              <w:pStyle w:val="Tabela"/>
            </w:pPr>
          </w:p>
        </w:tc>
      </w:tr>
      <w:tr w:rsidR="00C717AE" w14:paraId="698CF50D" w14:textId="77777777">
        <w:tc>
          <w:tcPr>
            <w:tcW w:w="1225" w:type="dxa"/>
          </w:tcPr>
          <w:p w14:paraId="482B24F3" w14:textId="77777777" w:rsidR="00C717AE" w:rsidRDefault="00C717AE">
            <w:pPr>
              <w:pStyle w:val="Tabela"/>
              <w:numPr>
                <w:ilvl w:val="0"/>
                <w:numId w:val="18"/>
              </w:numPr>
              <w:jc w:val="center"/>
            </w:pPr>
          </w:p>
        </w:tc>
        <w:tc>
          <w:tcPr>
            <w:tcW w:w="2106" w:type="dxa"/>
          </w:tcPr>
          <w:p w14:paraId="3A355652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2B3D4BAD" w14:textId="77777777" w:rsidR="00C717AE" w:rsidRDefault="00C717AE">
            <w:pPr>
              <w:pStyle w:val="Tabela"/>
            </w:pPr>
          </w:p>
        </w:tc>
      </w:tr>
      <w:tr w:rsidR="00C717AE" w14:paraId="5844FF78" w14:textId="77777777">
        <w:tc>
          <w:tcPr>
            <w:tcW w:w="1225" w:type="dxa"/>
          </w:tcPr>
          <w:p w14:paraId="5FA1DF51" w14:textId="77777777" w:rsidR="00C717AE" w:rsidRDefault="00C717AE">
            <w:pPr>
              <w:pStyle w:val="Tabela"/>
              <w:numPr>
                <w:ilvl w:val="0"/>
                <w:numId w:val="18"/>
              </w:numPr>
              <w:jc w:val="center"/>
            </w:pPr>
          </w:p>
        </w:tc>
        <w:tc>
          <w:tcPr>
            <w:tcW w:w="2106" w:type="dxa"/>
          </w:tcPr>
          <w:p w14:paraId="60012055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26424B06" w14:textId="77777777" w:rsidR="00C717AE" w:rsidRDefault="00C717AE">
            <w:pPr>
              <w:pStyle w:val="Tabela"/>
            </w:pPr>
          </w:p>
        </w:tc>
      </w:tr>
      <w:tr w:rsidR="00C717AE" w14:paraId="762890FE" w14:textId="77777777">
        <w:tc>
          <w:tcPr>
            <w:tcW w:w="1225" w:type="dxa"/>
          </w:tcPr>
          <w:p w14:paraId="6A0973B6" w14:textId="77777777" w:rsidR="00C717AE" w:rsidRDefault="00C717AE">
            <w:pPr>
              <w:pStyle w:val="Tabela"/>
              <w:numPr>
                <w:ilvl w:val="0"/>
                <w:numId w:val="18"/>
              </w:numPr>
              <w:jc w:val="center"/>
            </w:pPr>
          </w:p>
        </w:tc>
        <w:tc>
          <w:tcPr>
            <w:tcW w:w="2106" w:type="dxa"/>
          </w:tcPr>
          <w:p w14:paraId="07A8F426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77AAFFE9" w14:textId="77777777" w:rsidR="00C717AE" w:rsidRDefault="00C717AE">
            <w:pPr>
              <w:pStyle w:val="Tabela"/>
            </w:pPr>
          </w:p>
        </w:tc>
      </w:tr>
      <w:tr w:rsidR="00C717AE" w14:paraId="70187B72" w14:textId="77777777">
        <w:tc>
          <w:tcPr>
            <w:tcW w:w="1225" w:type="dxa"/>
          </w:tcPr>
          <w:p w14:paraId="0D4F4A27" w14:textId="77777777" w:rsidR="00C717AE" w:rsidRDefault="00C717AE">
            <w:pPr>
              <w:pStyle w:val="Tabela"/>
              <w:numPr>
                <w:ilvl w:val="0"/>
                <w:numId w:val="18"/>
              </w:numPr>
              <w:jc w:val="center"/>
            </w:pPr>
          </w:p>
        </w:tc>
        <w:tc>
          <w:tcPr>
            <w:tcW w:w="2106" w:type="dxa"/>
          </w:tcPr>
          <w:p w14:paraId="35DC609B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6272FB1D" w14:textId="77777777" w:rsidR="00C717AE" w:rsidRDefault="00C717AE">
            <w:pPr>
              <w:pStyle w:val="Tabela"/>
            </w:pPr>
          </w:p>
        </w:tc>
      </w:tr>
      <w:tr w:rsidR="00C717AE" w14:paraId="2E9DE623" w14:textId="77777777">
        <w:tc>
          <w:tcPr>
            <w:tcW w:w="1225" w:type="dxa"/>
          </w:tcPr>
          <w:p w14:paraId="7644C48A" w14:textId="77777777" w:rsidR="00C717AE" w:rsidRDefault="00C717AE">
            <w:pPr>
              <w:pStyle w:val="Tabela"/>
              <w:numPr>
                <w:ilvl w:val="0"/>
                <w:numId w:val="18"/>
              </w:numPr>
              <w:jc w:val="center"/>
            </w:pPr>
          </w:p>
        </w:tc>
        <w:tc>
          <w:tcPr>
            <w:tcW w:w="2106" w:type="dxa"/>
          </w:tcPr>
          <w:p w14:paraId="4734D359" w14:textId="77777777" w:rsidR="00C717AE" w:rsidRDefault="00C717AE">
            <w:pPr>
              <w:pStyle w:val="Tabela"/>
            </w:pPr>
          </w:p>
        </w:tc>
        <w:tc>
          <w:tcPr>
            <w:tcW w:w="5528" w:type="dxa"/>
          </w:tcPr>
          <w:p w14:paraId="509CE8DA" w14:textId="77777777" w:rsidR="00C717AE" w:rsidRDefault="00C717AE">
            <w:pPr>
              <w:pStyle w:val="Tabela"/>
            </w:pPr>
          </w:p>
        </w:tc>
      </w:tr>
    </w:tbl>
    <w:p w14:paraId="7A92989D" w14:textId="77777777" w:rsidR="00C717AE" w:rsidRDefault="00C717AE">
      <w:pPr>
        <w:pStyle w:val="Corpodetexto"/>
      </w:pPr>
    </w:p>
    <w:p w14:paraId="64F5BF4F" w14:textId="77777777" w:rsidR="00C717AE" w:rsidRDefault="00CF7CEA">
      <w:pPr>
        <w:pStyle w:val="Ttulo5"/>
      </w:pPr>
      <w:r>
        <w:lastRenderedPageBreak/>
        <w:t xml:space="preserve">Itens a testar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645"/>
        <w:gridCol w:w="3960"/>
      </w:tblGrid>
      <w:tr w:rsidR="00C717AE" w14:paraId="31A7D1DE" w14:textId="77777777">
        <w:trPr>
          <w:cantSplit/>
        </w:trPr>
        <w:tc>
          <w:tcPr>
            <w:tcW w:w="1225" w:type="dxa"/>
          </w:tcPr>
          <w:p w14:paraId="42B938B4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3645" w:type="dxa"/>
          </w:tcPr>
          <w:p w14:paraId="56C126A8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Item</w:t>
            </w:r>
          </w:p>
        </w:tc>
        <w:tc>
          <w:tcPr>
            <w:tcW w:w="3960" w:type="dxa"/>
          </w:tcPr>
          <w:p w14:paraId="4AF4EFFE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Comentários</w:t>
            </w:r>
          </w:p>
        </w:tc>
      </w:tr>
      <w:tr w:rsidR="00C717AE" w14:paraId="3D856796" w14:textId="77777777">
        <w:trPr>
          <w:cantSplit/>
        </w:trPr>
        <w:tc>
          <w:tcPr>
            <w:tcW w:w="1225" w:type="dxa"/>
          </w:tcPr>
          <w:p w14:paraId="0E2B0F63" w14:textId="77777777" w:rsidR="00C717AE" w:rsidRDefault="00C717AE">
            <w:pPr>
              <w:pStyle w:val="Tabela"/>
              <w:numPr>
                <w:ilvl w:val="0"/>
                <w:numId w:val="19"/>
              </w:numPr>
              <w:jc w:val="center"/>
              <w:rPr>
                <w:snapToGrid w:val="0"/>
              </w:rPr>
            </w:pPr>
          </w:p>
        </w:tc>
        <w:tc>
          <w:tcPr>
            <w:tcW w:w="3645" w:type="dxa"/>
          </w:tcPr>
          <w:p w14:paraId="24FA055C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3960" w:type="dxa"/>
          </w:tcPr>
          <w:p w14:paraId="26AC5D56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4EB2D1A9" w14:textId="77777777">
        <w:trPr>
          <w:cantSplit/>
        </w:trPr>
        <w:tc>
          <w:tcPr>
            <w:tcW w:w="1225" w:type="dxa"/>
          </w:tcPr>
          <w:p w14:paraId="41E3B9F0" w14:textId="77777777" w:rsidR="00C717AE" w:rsidRDefault="00C717AE">
            <w:pPr>
              <w:pStyle w:val="Tabela"/>
              <w:numPr>
                <w:ilvl w:val="0"/>
                <w:numId w:val="19"/>
              </w:numPr>
              <w:jc w:val="center"/>
              <w:rPr>
                <w:snapToGrid w:val="0"/>
              </w:rPr>
            </w:pPr>
          </w:p>
        </w:tc>
        <w:tc>
          <w:tcPr>
            <w:tcW w:w="3645" w:type="dxa"/>
          </w:tcPr>
          <w:p w14:paraId="5860FADC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3960" w:type="dxa"/>
          </w:tcPr>
          <w:p w14:paraId="1B84BF7D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34C177EB" w14:textId="77777777">
        <w:trPr>
          <w:cantSplit/>
        </w:trPr>
        <w:tc>
          <w:tcPr>
            <w:tcW w:w="1225" w:type="dxa"/>
          </w:tcPr>
          <w:p w14:paraId="3D222386" w14:textId="77777777" w:rsidR="00C717AE" w:rsidRDefault="00C717AE">
            <w:pPr>
              <w:pStyle w:val="Tabela"/>
              <w:numPr>
                <w:ilvl w:val="0"/>
                <w:numId w:val="19"/>
              </w:numPr>
              <w:jc w:val="center"/>
              <w:rPr>
                <w:snapToGrid w:val="0"/>
              </w:rPr>
            </w:pPr>
          </w:p>
        </w:tc>
        <w:tc>
          <w:tcPr>
            <w:tcW w:w="3645" w:type="dxa"/>
          </w:tcPr>
          <w:p w14:paraId="61B9B16E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3960" w:type="dxa"/>
          </w:tcPr>
          <w:p w14:paraId="2BD8BC6D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7D222F6F" w14:textId="77777777" w:rsidR="00C717AE" w:rsidRDefault="00C717AE">
      <w:pPr>
        <w:pStyle w:val="Corpodetexto"/>
      </w:pPr>
    </w:p>
    <w:p w14:paraId="2382B6F4" w14:textId="77777777" w:rsidR="00C717AE" w:rsidRDefault="00CF7CEA">
      <w:pPr>
        <w:pStyle w:val="Ttulo5"/>
      </w:pPr>
      <w:r>
        <w:t>Aspectos a testar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725"/>
        <w:gridCol w:w="2880"/>
      </w:tblGrid>
      <w:tr w:rsidR="00C717AE" w14:paraId="55FC6F67" w14:textId="77777777">
        <w:trPr>
          <w:cantSplit/>
        </w:trPr>
        <w:tc>
          <w:tcPr>
            <w:tcW w:w="1225" w:type="dxa"/>
          </w:tcPr>
          <w:p w14:paraId="68B16B68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 de ordem</w:t>
            </w:r>
          </w:p>
        </w:tc>
        <w:tc>
          <w:tcPr>
            <w:tcW w:w="4725" w:type="dxa"/>
          </w:tcPr>
          <w:p w14:paraId="79725A88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Item</w:t>
            </w:r>
          </w:p>
        </w:tc>
        <w:tc>
          <w:tcPr>
            <w:tcW w:w="2880" w:type="dxa"/>
          </w:tcPr>
          <w:p w14:paraId="330806DF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Referência às Especificações de Testes</w:t>
            </w:r>
          </w:p>
        </w:tc>
      </w:tr>
      <w:tr w:rsidR="00C717AE" w14:paraId="6CFD15B3" w14:textId="77777777">
        <w:trPr>
          <w:cantSplit/>
        </w:trPr>
        <w:tc>
          <w:tcPr>
            <w:tcW w:w="1225" w:type="dxa"/>
          </w:tcPr>
          <w:p w14:paraId="504AACD1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5BD4A511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07CD6089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75CFA4F9" w14:textId="77777777">
        <w:trPr>
          <w:cantSplit/>
          <w:trHeight w:val="108"/>
        </w:trPr>
        <w:tc>
          <w:tcPr>
            <w:tcW w:w="1225" w:type="dxa"/>
          </w:tcPr>
          <w:p w14:paraId="44365B21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7452D86D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2945CCD4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01112488" w14:textId="77777777">
        <w:trPr>
          <w:cantSplit/>
        </w:trPr>
        <w:tc>
          <w:tcPr>
            <w:tcW w:w="1225" w:type="dxa"/>
          </w:tcPr>
          <w:p w14:paraId="39F8DAFF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1AF629E7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70B23E69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77B3FFE2" w14:textId="77777777">
        <w:trPr>
          <w:cantSplit/>
        </w:trPr>
        <w:tc>
          <w:tcPr>
            <w:tcW w:w="1225" w:type="dxa"/>
          </w:tcPr>
          <w:p w14:paraId="09B3158E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364E9924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0055D409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7C2B5E81" w14:textId="77777777">
        <w:trPr>
          <w:cantSplit/>
        </w:trPr>
        <w:tc>
          <w:tcPr>
            <w:tcW w:w="1225" w:type="dxa"/>
          </w:tcPr>
          <w:p w14:paraId="4F6C7E28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1030B2E7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374C10C0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555D2DA0" w14:textId="77777777">
        <w:trPr>
          <w:cantSplit/>
        </w:trPr>
        <w:tc>
          <w:tcPr>
            <w:tcW w:w="1225" w:type="dxa"/>
          </w:tcPr>
          <w:p w14:paraId="26D56304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63445682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4FB7B30F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037210AB" w14:textId="77777777">
        <w:trPr>
          <w:cantSplit/>
        </w:trPr>
        <w:tc>
          <w:tcPr>
            <w:tcW w:w="1225" w:type="dxa"/>
          </w:tcPr>
          <w:p w14:paraId="72AC3188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52F52983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22467137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19928DE3" w14:textId="77777777">
        <w:trPr>
          <w:cantSplit/>
        </w:trPr>
        <w:tc>
          <w:tcPr>
            <w:tcW w:w="1225" w:type="dxa"/>
          </w:tcPr>
          <w:p w14:paraId="49F620C0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02533B2C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4E11BD28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7DCDD320" w14:textId="77777777">
        <w:trPr>
          <w:cantSplit/>
        </w:trPr>
        <w:tc>
          <w:tcPr>
            <w:tcW w:w="1225" w:type="dxa"/>
          </w:tcPr>
          <w:p w14:paraId="265A0C97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67A1CF80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45A248C0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03C390CE" w14:textId="77777777">
        <w:trPr>
          <w:cantSplit/>
        </w:trPr>
        <w:tc>
          <w:tcPr>
            <w:tcW w:w="1225" w:type="dxa"/>
          </w:tcPr>
          <w:p w14:paraId="5C29699C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3BC57098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207D58C7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013DFAB9" w14:textId="77777777">
        <w:trPr>
          <w:cantSplit/>
        </w:trPr>
        <w:tc>
          <w:tcPr>
            <w:tcW w:w="1225" w:type="dxa"/>
          </w:tcPr>
          <w:p w14:paraId="0096DF65" w14:textId="77777777" w:rsidR="00C717AE" w:rsidRDefault="00C717AE">
            <w:pPr>
              <w:pStyle w:val="Tabela"/>
              <w:numPr>
                <w:ilvl w:val="0"/>
                <w:numId w:val="20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3704CDC7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4E572BF3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41C83ED5" w14:textId="77777777" w:rsidR="00C717AE" w:rsidRDefault="00C717AE">
      <w:pPr>
        <w:pStyle w:val="Corpodetexto"/>
      </w:pPr>
    </w:p>
    <w:p w14:paraId="3A1F50FD" w14:textId="77777777" w:rsidR="00C717AE" w:rsidRDefault="00CF7CEA">
      <w:pPr>
        <w:pStyle w:val="Ttulo5"/>
      </w:pPr>
      <w:r>
        <w:t>Aspectos que não serão testados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885"/>
        <w:gridCol w:w="4200"/>
      </w:tblGrid>
      <w:tr w:rsidR="00C717AE" w14:paraId="6520F600" w14:textId="77777777">
        <w:trPr>
          <w:cantSplit/>
        </w:trPr>
        <w:tc>
          <w:tcPr>
            <w:tcW w:w="1225" w:type="dxa"/>
          </w:tcPr>
          <w:p w14:paraId="5E72D685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 de ordem</w:t>
            </w:r>
          </w:p>
        </w:tc>
        <w:tc>
          <w:tcPr>
            <w:tcW w:w="3885" w:type="dxa"/>
          </w:tcPr>
          <w:p w14:paraId="769C99A2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Aspecto</w:t>
            </w:r>
          </w:p>
        </w:tc>
        <w:tc>
          <w:tcPr>
            <w:tcW w:w="4200" w:type="dxa"/>
          </w:tcPr>
          <w:p w14:paraId="70BEDC93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Motivo</w:t>
            </w:r>
          </w:p>
        </w:tc>
      </w:tr>
      <w:tr w:rsidR="00C717AE" w14:paraId="1285C941" w14:textId="77777777">
        <w:trPr>
          <w:cantSplit/>
        </w:trPr>
        <w:tc>
          <w:tcPr>
            <w:tcW w:w="1225" w:type="dxa"/>
          </w:tcPr>
          <w:p w14:paraId="3C8A4EEB" w14:textId="77777777" w:rsidR="00C717AE" w:rsidRDefault="00C717AE">
            <w:pPr>
              <w:pStyle w:val="Tabela"/>
              <w:numPr>
                <w:ilvl w:val="0"/>
                <w:numId w:val="21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21025CF2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4200" w:type="dxa"/>
          </w:tcPr>
          <w:p w14:paraId="72B48601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21DE275C" w14:textId="77777777">
        <w:trPr>
          <w:cantSplit/>
        </w:trPr>
        <w:tc>
          <w:tcPr>
            <w:tcW w:w="1225" w:type="dxa"/>
          </w:tcPr>
          <w:p w14:paraId="318683E1" w14:textId="77777777" w:rsidR="00C717AE" w:rsidRDefault="00C717AE">
            <w:pPr>
              <w:pStyle w:val="Tabela"/>
              <w:numPr>
                <w:ilvl w:val="0"/>
                <w:numId w:val="21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107E0A3C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4200" w:type="dxa"/>
          </w:tcPr>
          <w:p w14:paraId="4E5B5BD0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162D4025" w14:textId="77777777">
        <w:trPr>
          <w:cantSplit/>
        </w:trPr>
        <w:tc>
          <w:tcPr>
            <w:tcW w:w="1225" w:type="dxa"/>
          </w:tcPr>
          <w:p w14:paraId="6298C45E" w14:textId="77777777" w:rsidR="00C717AE" w:rsidRDefault="00C717AE">
            <w:pPr>
              <w:pStyle w:val="Tabela"/>
              <w:numPr>
                <w:ilvl w:val="0"/>
                <w:numId w:val="21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19B24316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4200" w:type="dxa"/>
          </w:tcPr>
          <w:p w14:paraId="66C45CE9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408A9C0D" w14:textId="77777777">
        <w:trPr>
          <w:cantSplit/>
        </w:trPr>
        <w:tc>
          <w:tcPr>
            <w:tcW w:w="1225" w:type="dxa"/>
          </w:tcPr>
          <w:p w14:paraId="61029BB0" w14:textId="77777777" w:rsidR="00C717AE" w:rsidRDefault="00C717AE">
            <w:pPr>
              <w:pStyle w:val="Tabela"/>
              <w:numPr>
                <w:ilvl w:val="0"/>
                <w:numId w:val="21"/>
              </w:numPr>
              <w:jc w:val="center"/>
              <w:rPr>
                <w:snapToGrid w:val="0"/>
              </w:rPr>
            </w:pPr>
          </w:p>
        </w:tc>
        <w:tc>
          <w:tcPr>
            <w:tcW w:w="3885" w:type="dxa"/>
          </w:tcPr>
          <w:p w14:paraId="3C1B9D62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4200" w:type="dxa"/>
          </w:tcPr>
          <w:p w14:paraId="0A718867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20918740" w14:textId="77777777" w:rsidR="00C717AE" w:rsidRDefault="00C717AE">
      <w:pPr>
        <w:pStyle w:val="Corpodetexto"/>
      </w:pPr>
    </w:p>
    <w:p w14:paraId="09FE64A4" w14:textId="77777777" w:rsidR="00C717AE" w:rsidRDefault="00CF7CEA">
      <w:pPr>
        <w:pStyle w:val="Ttulo5"/>
      </w:pPr>
      <w:r>
        <w:t>Abordagem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C717AE" w14:paraId="44527E28" w14:textId="77777777">
        <w:trPr>
          <w:trHeight w:val="1309"/>
        </w:trPr>
        <w:tc>
          <w:tcPr>
            <w:tcW w:w="8780" w:type="dxa"/>
          </w:tcPr>
          <w:p w14:paraId="7F679881" w14:textId="77777777" w:rsidR="00C717AE" w:rsidRDefault="00C717AE">
            <w:pPr>
              <w:pStyle w:val="Corpodetexto"/>
              <w:keepNext/>
              <w:keepLines/>
            </w:pPr>
          </w:p>
        </w:tc>
      </w:tr>
    </w:tbl>
    <w:p w14:paraId="2BBE9096" w14:textId="77777777" w:rsidR="00C717AE" w:rsidRDefault="00C717AE">
      <w:pPr>
        <w:pStyle w:val="Corpodetexto"/>
      </w:pPr>
    </w:p>
    <w:p w14:paraId="48BD8BFB" w14:textId="77777777" w:rsidR="00C717AE" w:rsidRDefault="00CF7CEA">
      <w:pPr>
        <w:pStyle w:val="Ttulo5"/>
      </w:pPr>
      <w:r>
        <w:lastRenderedPageBreak/>
        <w:t>Critérios de completeza e sucesso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7634"/>
      </w:tblGrid>
      <w:tr w:rsidR="00C717AE" w14:paraId="1334402C" w14:textId="77777777">
        <w:trPr>
          <w:cantSplit/>
        </w:trPr>
        <w:tc>
          <w:tcPr>
            <w:tcW w:w="1225" w:type="dxa"/>
          </w:tcPr>
          <w:p w14:paraId="2AAFEC95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7634" w:type="dxa"/>
          </w:tcPr>
          <w:p w14:paraId="3A13E626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Critério</w:t>
            </w:r>
          </w:p>
          <w:p w14:paraId="2871075D" w14:textId="77777777" w:rsidR="00C717AE" w:rsidRDefault="00C717AE">
            <w:pPr>
              <w:pStyle w:val="Tabela"/>
              <w:jc w:val="center"/>
              <w:rPr>
                <w:b/>
                <w:bCs/>
                <w:snapToGrid w:val="0"/>
              </w:rPr>
            </w:pPr>
          </w:p>
        </w:tc>
      </w:tr>
      <w:tr w:rsidR="00C717AE" w14:paraId="53CE5B5E" w14:textId="77777777">
        <w:trPr>
          <w:cantSplit/>
        </w:trPr>
        <w:tc>
          <w:tcPr>
            <w:tcW w:w="1225" w:type="dxa"/>
          </w:tcPr>
          <w:p w14:paraId="568E931A" w14:textId="77777777" w:rsidR="00C717AE" w:rsidRDefault="00C717AE">
            <w:pPr>
              <w:pStyle w:val="Tabela"/>
              <w:numPr>
                <w:ilvl w:val="0"/>
                <w:numId w:val="22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36AE3259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46B061B4" w14:textId="77777777">
        <w:trPr>
          <w:cantSplit/>
        </w:trPr>
        <w:tc>
          <w:tcPr>
            <w:tcW w:w="1225" w:type="dxa"/>
          </w:tcPr>
          <w:p w14:paraId="2E941997" w14:textId="77777777" w:rsidR="00C717AE" w:rsidRDefault="00C717AE">
            <w:pPr>
              <w:pStyle w:val="Tabela"/>
              <w:numPr>
                <w:ilvl w:val="0"/>
                <w:numId w:val="22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02A673AD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21D81163" w14:textId="77777777">
        <w:trPr>
          <w:cantSplit/>
        </w:trPr>
        <w:tc>
          <w:tcPr>
            <w:tcW w:w="1225" w:type="dxa"/>
          </w:tcPr>
          <w:p w14:paraId="77A11686" w14:textId="77777777" w:rsidR="00C717AE" w:rsidRDefault="00C717AE">
            <w:pPr>
              <w:pStyle w:val="Tabela"/>
              <w:numPr>
                <w:ilvl w:val="0"/>
                <w:numId w:val="22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79EA053E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0E804425" w14:textId="77777777">
        <w:trPr>
          <w:cantSplit/>
        </w:trPr>
        <w:tc>
          <w:tcPr>
            <w:tcW w:w="1225" w:type="dxa"/>
          </w:tcPr>
          <w:p w14:paraId="791FD229" w14:textId="77777777" w:rsidR="00C717AE" w:rsidRDefault="00C717AE">
            <w:pPr>
              <w:pStyle w:val="Tabela"/>
              <w:numPr>
                <w:ilvl w:val="0"/>
                <w:numId w:val="22"/>
              </w:numPr>
              <w:jc w:val="center"/>
              <w:rPr>
                <w:snapToGrid w:val="0"/>
              </w:rPr>
            </w:pPr>
          </w:p>
        </w:tc>
        <w:tc>
          <w:tcPr>
            <w:tcW w:w="7634" w:type="dxa"/>
          </w:tcPr>
          <w:p w14:paraId="54CE6EDF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69C2FED4" w14:textId="77777777" w:rsidR="00C717AE" w:rsidRDefault="00C717AE">
      <w:pPr>
        <w:pStyle w:val="Corpodetexto"/>
      </w:pPr>
    </w:p>
    <w:p w14:paraId="78B6FE7A" w14:textId="77777777" w:rsidR="00C717AE" w:rsidRDefault="00CF7CEA">
      <w:pPr>
        <w:pStyle w:val="Ttulo5"/>
      </w:pPr>
      <w:r>
        <w:t>Critérios de suspensão e retomada</w:t>
      </w:r>
    </w:p>
    <w:p w14:paraId="1F4D8B01" w14:textId="77777777" w:rsidR="00C717AE" w:rsidRDefault="00CF7CEA">
      <w:pPr>
        <w:pStyle w:val="Ttulo6"/>
      </w:pPr>
      <w:r>
        <w:t>Critérios de suspensão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60FEF139" w14:textId="77777777">
        <w:tc>
          <w:tcPr>
            <w:tcW w:w="9247" w:type="dxa"/>
          </w:tcPr>
          <w:p w14:paraId="7CDA626D" w14:textId="77777777" w:rsidR="00C717AE" w:rsidRDefault="00C717AE">
            <w:pPr>
              <w:pStyle w:val="Corpodetexto"/>
              <w:rPr>
                <w:snapToGrid w:val="0"/>
              </w:rPr>
            </w:pPr>
          </w:p>
        </w:tc>
      </w:tr>
    </w:tbl>
    <w:p w14:paraId="2F78FAD7" w14:textId="77777777" w:rsidR="00C717AE" w:rsidRDefault="00C717AE">
      <w:pPr>
        <w:pStyle w:val="Corpodetexto"/>
      </w:pPr>
    </w:p>
    <w:p w14:paraId="4F3BC97F" w14:textId="77777777" w:rsidR="00C717AE" w:rsidRDefault="00CF7CEA">
      <w:pPr>
        <w:pStyle w:val="Ttulo6"/>
      </w:pPr>
      <w:r>
        <w:t>Critérios de retomada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7F9A2C79" w14:textId="77777777">
        <w:tc>
          <w:tcPr>
            <w:tcW w:w="9247" w:type="dxa"/>
          </w:tcPr>
          <w:p w14:paraId="43ADDA3D" w14:textId="77777777" w:rsidR="00C717AE" w:rsidRDefault="00C717AE">
            <w:pPr>
              <w:pStyle w:val="Tabela"/>
            </w:pPr>
          </w:p>
        </w:tc>
      </w:tr>
    </w:tbl>
    <w:p w14:paraId="58A927C0" w14:textId="77777777" w:rsidR="00C717AE" w:rsidRDefault="00C717AE">
      <w:pPr>
        <w:pStyle w:val="Corpodetexto"/>
      </w:pPr>
    </w:p>
    <w:p w14:paraId="6C66CC16" w14:textId="77777777" w:rsidR="00C717AE" w:rsidRDefault="00CF7CEA">
      <w:pPr>
        <w:pStyle w:val="Ttulo5"/>
      </w:pPr>
      <w:r>
        <w:t>Resultados dos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0D445E66" w14:textId="77777777">
        <w:tc>
          <w:tcPr>
            <w:tcW w:w="9247" w:type="dxa"/>
          </w:tcPr>
          <w:p w14:paraId="3EB051F1" w14:textId="77777777" w:rsidR="00C717AE" w:rsidRDefault="00C717AE">
            <w:pPr>
              <w:pStyle w:val="Corpodetexto"/>
            </w:pPr>
          </w:p>
        </w:tc>
      </w:tr>
    </w:tbl>
    <w:p w14:paraId="12E62C59" w14:textId="77777777" w:rsidR="00C717AE" w:rsidRDefault="00C717AE">
      <w:pPr>
        <w:pStyle w:val="Corpodetexto"/>
      </w:pPr>
    </w:p>
    <w:p w14:paraId="23401C23" w14:textId="77777777" w:rsidR="00C717AE" w:rsidRDefault="00CF7CEA">
      <w:pPr>
        <w:pStyle w:val="Ttulo5"/>
      </w:pPr>
      <w:r>
        <w:t>Tarefas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05CB32D3" w14:textId="77777777">
        <w:trPr>
          <w:trHeight w:val="846"/>
        </w:trPr>
        <w:tc>
          <w:tcPr>
            <w:tcW w:w="9247" w:type="dxa"/>
          </w:tcPr>
          <w:p w14:paraId="6D844154" w14:textId="77777777" w:rsidR="00C717AE" w:rsidRDefault="00C717AE">
            <w:pPr>
              <w:pStyle w:val="Corpodetexto"/>
            </w:pPr>
          </w:p>
        </w:tc>
      </w:tr>
    </w:tbl>
    <w:p w14:paraId="5F696D24" w14:textId="77777777" w:rsidR="00C717AE" w:rsidRDefault="00C717AE">
      <w:pPr>
        <w:rPr>
          <w:rFonts w:ascii="Arial" w:hAnsi="Arial"/>
          <w:snapToGrid w:val="0"/>
          <w:color w:val="000000"/>
          <w:sz w:val="16"/>
        </w:rPr>
      </w:pPr>
    </w:p>
    <w:p w14:paraId="6A8CE986" w14:textId="77777777" w:rsidR="00C717AE" w:rsidRDefault="00C717AE">
      <w:pPr>
        <w:pStyle w:val="Corpodetexto"/>
      </w:pPr>
    </w:p>
    <w:p w14:paraId="3AE7A5A7" w14:textId="77777777" w:rsidR="00C717AE" w:rsidRDefault="00CF7CEA">
      <w:pPr>
        <w:pStyle w:val="Ttulo5"/>
      </w:pPr>
      <w:r>
        <w:t>Ambiente</w:t>
      </w:r>
    </w:p>
    <w:p w14:paraId="63CAC7B1" w14:textId="77777777" w:rsidR="00C717AE" w:rsidRDefault="00CF7CEA">
      <w:pPr>
        <w:pStyle w:val="Ttulo6"/>
      </w:pPr>
      <w:r>
        <w:t>Hardware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58B5D644" w14:textId="77777777">
        <w:tc>
          <w:tcPr>
            <w:tcW w:w="9247" w:type="dxa"/>
          </w:tcPr>
          <w:p w14:paraId="755BAAD6" w14:textId="77777777" w:rsidR="00C717AE" w:rsidRDefault="00C717AE">
            <w:pPr>
              <w:pStyle w:val="Corpodetexto"/>
              <w:keepNext/>
              <w:keepLines/>
            </w:pPr>
          </w:p>
        </w:tc>
      </w:tr>
    </w:tbl>
    <w:p w14:paraId="52E9D8BA" w14:textId="77777777" w:rsidR="00C717AE" w:rsidRDefault="00C717AE">
      <w:pPr>
        <w:pStyle w:val="Corpodetexto"/>
      </w:pPr>
    </w:p>
    <w:p w14:paraId="702C323B" w14:textId="77777777" w:rsidR="00C717AE" w:rsidRDefault="00CF7CEA">
      <w:pPr>
        <w:pStyle w:val="Ttulo6"/>
      </w:pPr>
      <w:r>
        <w:t>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305F6A30" w14:textId="77777777">
        <w:tc>
          <w:tcPr>
            <w:tcW w:w="9247" w:type="dxa"/>
          </w:tcPr>
          <w:p w14:paraId="6A8FF964" w14:textId="77777777" w:rsidR="00C717AE" w:rsidRDefault="00C717AE">
            <w:pPr>
              <w:pStyle w:val="Corpodetexto"/>
            </w:pPr>
          </w:p>
        </w:tc>
      </w:tr>
    </w:tbl>
    <w:p w14:paraId="57798CC0" w14:textId="77777777" w:rsidR="00C717AE" w:rsidRDefault="00C717AE">
      <w:pPr>
        <w:pStyle w:val="Corpodetexto"/>
      </w:pPr>
    </w:p>
    <w:p w14:paraId="6D198F5E" w14:textId="77777777" w:rsidR="00C717AE" w:rsidRDefault="00CF7CEA">
      <w:pPr>
        <w:pStyle w:val="Ttulo6"/>
      </w:pPr>
      <w:r>
        <w:t>Ferramentas de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305B44B8" w14:textId="77777777">
        <w:tc>
          <w:tcPr>
            <w:tcW w:w="9247" w:type="dxa"/>
          </w:tcPr>
          <w:p w14:paraId="089DFF64" w14:textId="77777777" w:rsidR="00C717AE" w:rsidRDefault="00C717AE">
            <w:pPr>
              <w:pStyle w:val="Corpodetexto"/>
            </w:pPr>
          </w:p>
        </w:tc>
      </w:tr>
    </w:tbl>
    <w:p w14:paraId="386812D2" w14:textId="77777777" w:rsidR="00C717AE" w:rsidRDefault="00C717AE">
      <w:pPr>
        <w:pStyle w:val="Corpodetexto"/>
      </w:pPr>
    </w:p>
    <w:p w14:paraId="0BA6E32D" w14:textId="77777777" w:rsidR="00C717AE" w:rsidRDefault="00CF7CEA">
      <w:pPr>
        <w:pStyle w:val="Ttulo6"/>
      </w:pPr>
      <w:r>
        <w:lastRenderedPageBreak/>
        <w:t>Componentes de testes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0BD5A183" w14:textId="77777777">
        <w:tc>
          <w:tcPr>
            <w:tcW w:w="9247" w:type="dxa"/>
          </w:tcPr>
          <w:p w14:paraId="1C65E382" w14:textId="77777777" w:rsidR="00C717AE" w:rsidRDefault="00C717AE">
            <w:pPr>
              <w:pStyle w:val="Corpodetexto"/>
            </w:pPr>
          </w:p>
        </w:tc>
      </w:tr>
    </w:tbl>
    <w:p w14:paraId="1DA1C34F" w14:textId="77777777" w:rsidR="00C717AE" w:rsidRDefault="00C717AE">
      <w:pPr>
        <w:pStyle w:val="Corpodetexto"/>
      </w:pPr>
    </w:p>
    <w:p w14:paraId="61CE6153" w14:textId="77777777" w:rsidR="00C717AE" w:rsidRDefault="00CF7CEA">
      <w:pPr>
        <w:pStyle w:val="Ttulo6"/>
      </w:pPr>
      <w:r>
        <w:t>Documentos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8085"/>
      </w:tblGrid>
      <w:tr w:rsidR="00C717AE" w14:paraId="35CFE9E3" w14:textId="77777777">
        <w:trPr>
          <w:cantSplit/>
        </w:trPr>
        <w:tc>
          <w:tcPr>
            <w:tcW w:w="1225" w:type="dxa"/>
          </w:tcPr>
          <w:p w14:paraId="45788CC3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8085" w:type="dxa"/>
          </w:tcPr>
          <w:p w14:paraId="3CBCE5FD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Documento necessário</w:t>
            </w:r>
          </w:p>
        </w:tc>
      </w:tr>
      <w:tr w:rsidR="00C717AE" w14:paraId="367995F3" w14:textId="77777777">
        <w:trPr>
          <w:cantSplit/>
        </w:trPr>
        <w:tc>
          <w:tcPr>
            <w:tcW w:w="1225" w:type="dxa"/>
          </w:tcPr>
          <w:p w14:paraId="044C6E2E" w14:textId="77777777" w:rsidR="00C717AE" w:rsidRDefault="00C717AE">
            <w:pPr>
              <w:pStyle w:val="Tabela"/>
              <w:numPr>
                <w:ilvl w:val="0"/>
                <w:numId w:val="23"/>
              </w:numPr>
              <w:jc w:val="center"/>
              <w:rPr>
                <w:snapToGrid w:val="0"/>
              </w:rPr>
            </w:pPr>
          </w:p>
        </w:tc>
        <w:tc>
          <w:tcPr>
            <w:tcW w:w="8085" w:type="dxa"/>
          </w:tcPr>
          <w:p w14:paraId="032B7D7B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586F90E5" w14:textId="77777777">
        <w:trPr>
          <w:cantSplit/>
        </w:trPr>
        <w:tc>
          <w:tcPr>
            <w:tcW w:w="1225" w:type="dxa"/>
          </w:tcPr>
          <w:p w14:paraId="717A62F1" w14:textId="77777777" w:rsidR="00C717AE" w:rsidRDefault="00C717AE">
            <w:pPr>
              <w:pStyle w:val="Tabela"/>
              <w:numPr>
                <w:ilvl w:val="0"/>
                <w:numId w:val="23"/>
              </w:numPr>
              <w:jc w:val="center"/>
              <w:rPr>
                <w:snapToGrid w:val="0"/>
              </w:rPr>
            </w:pPr>
          </w:p>
        </w:tc>
        <w:tc>
          <w:tcPr>
            <w:tcW w:w="8085" w:type="dxa"/>
          </w:tcPr>
          <w:p w14:paraId="7F32BC52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4B168BD0" w14:textId="77777777" w:rsidR="00C717AE" w:rsidRDefault="00C717AE">
      <w:pPr>
        <w:pStyle w:val="Corpodetexto"/>
      </w:pPr>
    </w:p>
    <w:p w14:paraId="3AFE969C" w14:textId="77777777" w:rsidR="00C717AE" w:rsidRDefault="00CF7CEA">
      <w:pPr>
        <w:pStyle w:val="Ttulo5"/>
      </w:pPr>
      <w:r>
        <w:t>Responsabilidades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685"/>
        <w:gridCol w:w="5400"/>
      </w:tblGrid>
      <w:tr w:rsidR="00C717AE" w14:paraId="64704674" w14:textId="77777777">
        <w:trPr>
          <w:cantSplit/>
        </w:trPr>
        <w:tc>
          <w:tcPr>
            <w:tcW w:w="1225" w:type="dxa"/>
          </w:tcPr>
          <w:p w14:paraId="53E4B5AA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685" w:type="dxa"/>
          </w:tcPr>
          <w:p w14:paraId="081A102E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Função</w:t>
            </w:r>
          </w:p>
        </w:tc>
        <w:tc>
          <w:tcPr>
            <w:tcW w:w="5400" w:type="dxa"/>
          </w:tcPr>
          <w:p w14:paraId="6AEB6AE2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Responsabilidades</w:t>
            </w:r>
          </w:p>
        </w:tc>
      </w:tr>
      <w:tr w:rsidR="00C717AE" w14:paraId="6F68B28D" w14:textId="77777777">
        <w:trPr>
          <w:cantSplit/>
        </w:trPr>
        <w:tc>
          <w:tcPr>
            <w:tcW w:w="1225" w:type="dxa"/>
          </w:tcPr>
          <w:p w14:paraId="424BAEC6" w14:textId="77777777" w:rsidR="00C717AE" w:rsidRDefault="00C717AE">
            <w:pPr>
              <w:pStyle w:val="Tabela"/>
              <w:numPr>
                <w:ilvl w:val="0"/>
                <w:numId w:val="24"/>
              </w:numPr>
              <w:jc w:val="center"/>
            </w:pPr>
          </w:p>
        </w:tc>
        <w:tc>
          <w:tcPr>
            <w:tcW w:w="2685" w:type="dxa"/>
          </w:tcPr>
          <w:p w14:paraId="6C7CCB94" w14:textId="77777777" w:rsidR="00C717AE" w:rsidRDefault="00C717AE">
            <w:pPr>
              <w:pStyle w:val="Tabela"/>
            </w:pPr>
          </w:p>
        </w:tc>
        <w:tc>
          <w:tcPr>
            <w:tcW w:w="5400" w:type="dxa"/>
          </w:tcPr>
          <w:p w14:paraId="0A9ACAF4" w14:textId="77777777" w:rsidR="00C717AE" w:rsidRDefault="00C717AE">
            <w:pPr>
              <w:pStyle w:val="Tabela"/>
            </w:pPr>
          </w:p>
        </w:tc>
      </w:tr>
      <w:tr w:rsidR="00C717AE" w14:paraId="1EA5A672" w14:textId="77777777">
        <w:trPr>
          <w:cantSplit/>
        </w:trPr>
        <w:tc>
          <w:tcPr>
            <w:tcW w:w="1225" w:type="dxa"/>
          </w:tcPr>
          <w:p w14:paraId="1E96C91B" w14:textId="77777777" w:rsidR="00C717AE" w:rsidRDefault="00C717AE">
            <w:pPr>
              <w:pStyle w:val="Tabela"/>
              <w:numPr>
                <w:ilvl w:val="0"/>
                <w:numId w:val="24"/>
              </w:numPr>
              <w:jc w:val="center"/>
            </w:pPr>
          </w:p>
        </w:tc>
        <w:tc>
          <w:tcPr>
            <w:tcW w:w="2685" w:type="dxa"/>
          </w:tcPr>
          <w:p w14:paraId="19ADCA48" w14:textId="77777777" w:rsidR="00C717AE" w:rsidRDefault="00C717AE">
            <w:pPr>
              <w:pStyle w:val="Tabela"/>
            </w:pPr>
          </w:p>
        </w:tc>
        <w:tc>
          <w:tcPr>
            <w:tcW w:w="5400" w:type="dxa"/>
          </w:tcPr>
          <w:p w14:paraId="3B35EBD9" w14:textId="77777777" w:rsidR="00C717AE" w:rsidRDefault="00C717AE">
            <w:pPr>
              <w:pStyle w:val="Tabela"/>
            </w:pPr>
          </w:p>
        </w:tc>
      </w:tr>
      <w:tr w:rsidR="00C717AE" w14:paraId="79AF8FBA" w14:textId="77777777">
        <w:trPr>
          <w:cantSplit/>
        </w:trPr>
        <w:tc>
          <w:tcPr>
            <w:tcW w:w="1225" w:type="dxa"/>
          </w:tcPr>
          <w:p w14:paraId="53EF293F" w14:textId="77777777" w:rsidR="00C717AE" w:rsidRDefault="00C717AE">
            <w:pPr>
              <w:pStyle w:val="Tabela"/>
              <w:numPr>
                <w:ilvl w:val="0"/>
                <w:numId w:val="24"/>
              </w:numPr>
              <w:jc w:val="center"/>
            </w:pPr>
          </w:p>
        </w:tc>
        <w:tc>
          <w:tcPr>
            <w:tcW w:w="2685" w:type="dxa"/>
          </w:tcPr>
          <w:p w14:paraId="190E3AD1" w14:textId="77777777" w:rsidR="00C717AE" w:rsidRDefault="00C717AE">
            <w:pPr>
              <w:pStyle w:val="Tabela"/>
            </w:pPr>
          </w:p>
        </w:tc>
        <w:tc>
          <w:tcPr>
            <w:tcW w:w="5400" w:type="dxa"/>
          </w:tcPr>
          <w:p w14:paraId="51F3311A" w14:textId="77777777" w:rsidR="00C717AE" w:rsidRDefault="00C717AE">
            <w:pPr>
              <w:pStyle w:val="Tabela"/>
            </w:pPr>
          </w:p>
        </w:tc>
      </w:tr>
      <w:tr w:rsidR="00C717AE" w14:paraId="509DE845" w14:textId="77777777">
        <w:trPr>
          <w:cantSplit/>
        </w:trPr>
        <w:tc>
          <w:tcPr>
            <w:tcW w:w="1225" w:type="dxa"/>
          </w:tcPr>
          <w:p w14:paraId="5F29D83E" w14:textId="77777777" w:rsidR="00C717AE" w:rsidRDefault="00C717AE">
            <w:pPr>
              <w:pStyle w:val="Tabela"/>
              <w:numPr>
                <w:ilvl w:val="0"/>
                <w:numId w:val="24"/>
              </w:numPr>
              <w:jc w:val="center"/>
            </w:pPr>
          </w:p>
        </w:tc>
        <w:tc>
          <w:tcPr>
            <w:tcW w:w="2685" w:type="dxa"/>
          </w:tcPr>
          <w:p w14:paraId="63599E29" w14:textId="77777777" w:rsidR="00C717AE" w:rsidRDefault="00C717AE">
            <w:pPr>
              <w:pStyle w:val="Tabela"/>
            </w:pPr>
          </w:p>
        </w:tc>
        <w:tc>
          <w:tcPr>
            <w:tcW w:w="5400" w:type="dxa"/>
          </w:tcPr>
          <w:p w14:paraId="00156A5B" w14:textId="77777777" w:rsidR="00C717AE" w:rsidRDefault="00C717AE">
            <w:pPr>
              <w:pStyle w:val="Tabela"/>
            </w:pPr>
          </w:p>
        </w:tc>
      </w:tr>
    </w:tbl>
    <w:p w14:paraId="54E47649" w14:textId="77777777" w:rsidR="00C717AE" w:rsidRDefault="00C717AE">
      <w:pPr>
        <w:pStyle w:val="Corpodetexto"/>
      </w:pPr>
    </w:p>
    <w:p w14:paraId="5B9AA01D" w14:textId="77777777" w:rsidR="00C717AE" w:rsidRDefault="00CF7CEA">
      <w:pPr>
        <w:pStyle w:val="Ttulo5"/>
      </w:pPr>
      <w:r>
        <w:t>Agenda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76F12922" w14:textId="77777777">
        <w:trPr>
          <w:trHeight w:val="1650"/>
        </w:trPr>
        <w:tc>
          <w:tcPr>
            <w:tcW w:w="9247" w:type="dxa"/>
          </w:tcPr>
          <w:p w14:paraId="55FD7152" w14:textId="77777777" w:rsidR="00C717AE" w:rsidRDefault="00C717AE">
            <w:pPr>
              <w:pStyle w:val="Corpodetexto"/>
            </w:pPr>
          </w:p>
        </w:tc>
      </w:tr>
    </w:tbl>
    <w:p w14:paraId="1CC3EF18" w14:textId="77777777" w:rsidR="00C717AE" w:rsidRDefault="00C717AE">
      <w:pPr>
        <w:pStyle w:val="Corpodetexto"/>
      </w:pPr>
    </w:p>
    <w:p w14:paraId="23B83B5F" w14:textId="77777777" w:rsidR="00C717AE" w:rsidRDefault="00CF7CEA">
      <w:pPr>
        <w:pStyle w:val="Ttulo5"/>
      </w:pPr>
      <w:r>
        <w:t>Riscos e contingências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0"/>
        <w:gridCol w:w="2040"/>
        <w:gridCol w:w="1200"/>
        <w:gridCol w:w="1440"/>
        <w:gridCol w:w="1560"/>
        <w:gridCol w:w="1854"/>
      </w:tblGrid>
      <w:tr w:rsidR="00C717AE" w14:paraId="7A51FCF6" w14:textId="77777777">
        <w:trPr>
          <w:trHeight w:val="20"/>
        </w:trPr>
        <w:tc>
          <w:tcPr>
            <w:tcW w:w="870" w:type="dxa"/>
          </w:tcPr>
          <w:p w14:paraId="6DCA6235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</w:t>
            </w:r>
          </w:p>
        </w:tc>
        <w:tc>
          <w:tcPr>
            <w:tcW w:w="2040" w:type="dxa"/>
          </w:tcPr>
          <w:p w14:paraId="08267C06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Risco</w:t>
            </w:r>
          </w:p>
        </w:tc>
        <w:tc>
          <w:tcPr>
            <w:tcW w:w="1200" w:type="dxa"/>
          </w:tcPr>
          <w:p w14:paraId="4770B3E4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Gravidade</w:t>
            </w:r>
          </w:p>
        </w:tc>
        <w:tc>
          <w:tcPr>
            <w:tcW w:w="1440" w:type="dxa"/>
          </w:tcPr>
          <w:p w14:paraId="49B21722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Probabilidade de ocorrência</w:t>
            </w:r>
          </w:p>
        </w:tc>
        <w:tc>
          <w:tcPr>
            <w:tcW w:w="1560" w:type="dxa"/>
          </w:tcPr>
          <w:p w14:paraId="502E3D01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Impacto previsto</w:t>
            </w:r>
          </w:p>
        </w:tc>
        <w:tc>
          <w:tcPr>
            <w:tcW w:w="1854" w:type="dxa"/>
          </w:tcPr>
          <w:p w14:paraId="18E73E69" w14:textId="77777777" w:rsidR="00C717AE" w:rsidRDefault="00CF7CEA">
            <w:pPr>
              <w:pStyle w:val="Tabela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Contramedidas previstas</w:t>
            </w:r>
          </w:p>
        </w:tc>
      </w:tr>
      <w:tr w:rsidR="00C717AE" w14:paraId="24D78115" w14:textId="77777777">
        <w:trPr>
          <w:trHeight w:val="20"/>
        </w:trPr>
        <w:tc>
          <w:tcPr>
            <w:tcW w:w="870" w:type="dxa"/>
          </w:tcPr>
          <w:p w14:paraId="366259C3" w14:textId="77777777" w:rsidR="00C717AE" w:rsidRDefault="00C717AE">
            <w:pPr>
              <w:pStyle w:val="Tabela"/>
              <w:numPr>
                <w:ilvl w:val="0"/>
                <w:numId w:val="25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761A52FF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6AEEF393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6C0340D1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53DA79DA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7F8177A2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35EC6588" w14:textId="77777777">
        <w:trPr>
          <w:trHeight w:val="20"/>
        </w:trPr>
        <w:tc>
          <w:tcPr>
            <w:tcW w:w="870" w:type="dxa"/>
          </w:tcPr>
          <w:p w14:paraId="7A7FC696" w14:textId="77777777" w:rsidR="00C717AE" w:rsidRDefault="00C717AE">
            <w:pPr>
              <w:pStyle w:val="Tabela"/>
              <w:numPr>
                <w:ilvl w:val="0"/>
                <w:numId w:val="25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12F25F08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7734772A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32CC8E7B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6C82C0D9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6F2D3F90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419A59D8" w14:textId="77777777">
        <w:trPr>
          <w:trHeight w:val="20"/>
        </w:trPr>
        <w:tc>
          <w:tcPr>
            <w:tcW w:w="870" w:type="dxa"/>
          </w:tcPr>
          <w:p w14:paraId="48FFF3BD" w14:textId="77777777" w:rsidR="00C717AE" w:rsidRDefault="00C717AE">
            <w:pPr>
              <w:pStyle w:val="Tabela"/>
              <w:numPr>
                <w:ilvl w:val="0"/>
                <w:numId w:val="25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1E3671A1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29B1EA68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297A651C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5785A808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3D8C11F9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269EC207" w14:textId="77777777">
        <w:trPr>
          <w:trHeight w:val="20"/>
        </w:trPr>
        <w:tc>
          <w:tcPr>
            <w:tcW w:w="870" w:type="dxa"/>
          </w:tcPr>
          <w:p w14:paraId="59758BE2" w14:textId="77777777" w:rsidR="00C717AE" w:rsidRDefault="00C717AE">
            <w:pPr>
              <w:pStyle w:val="Tabela"/>
              <w:numPr>
                <w:ilvl w:val="0"/>
                <w:numId w:val="25"/>
              </w:numPr>
              <w:jc w:val="center"/>
              <w:rPr>
                <w:snapToGrid w:val="0"/>
              </w:rPr>
            </w:pPr>
          </w:p>
        </w:tc>
        <w:tc>
          <w:tcPr>
            <w:tcW w:w="2040" w:type="dxa"/>
          </w:tcPr>
          <w:p w14:paraId="0D8443D5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200" w:type="dxa"/>
          </w:tcPr>
          <w:p w14:paraId="262AF6FB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440" w:type="dxa"/>
          </w:tcPr>
          <w:p w14:paraId="5951C24A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560" w:type="dxa"/>
          </w:tcPr>
          <w:p w14:paraId="3097792F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1854" w:type="dxa"/>
          </w:tcPr>
          <w:p w14:paraId="3E10D3EB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33865059" w14:textId="77777777" w:rsidR="00C717AE" w:rsidRDefault="00C717AE">
      <w:pPr>
        <w:pStyle w:val="Corpodetexto"/>
      </w:pPr>
    </w:p>
    <w:p w14:paraId="42C53CF3" w14:textId="77777777" w:rsidR="00C717AE" w:rsidRDefault="00CF7CEA">
      <w:pPr>
        <w:pStyle w:val="Ttulo5"/>
      </w:pPr>
      <w:r>
        <w:lastRenderedPageBreak/>
        <w:t>Aprovação</w:t>
      </w:r>
    </w:p>
    <w:p w14:paraId="23C00F38" w14:textId="77777777" w:rsidR="00C717AE" w:rsidRDefault="00CF7CEA">
      <w:pPr>
        <w:pStyle w:val="Corpodetexto"/>
        <w:keepNext/>
        <w:keepLines/>
      </w:pPr>
      <w:r>
        <w:t>Aprovamos o documento do Plano de Testes de Integração do projeto &lt; nome do projeto &gt;</w:t>
      </w:r>
    </w:p>
    <w:tbl>
      <w:tblPr>
        <w:tblW w:w="92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2113"/>
        <w:gridCol w:w="1004"/>
        <w:gridCol w:w="4054"/>
      </w:tblGrid>
      <w:tr w:rsidR="00C717AE" w14:paraId="2F99C5E7" w14:textId="77777777">
        <w:tc>
          <w:tcPr>
            <w:tcW w:w="2113" w:type="dxa"/>
          </w:tcPr>
          <w:p w14:paraId="1A14A220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13" w:type="dxa"/>
          </w:tcPr>
          <w:p w14:paraId="249C63BE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Organização</w:t>
            </w:r>
          </w:p>
        </w:tc>
        <w:tc>
          <w:tcPr>
            <w:tcW w:w="1004" w:type="dxa"/>
          </w:tcPr>
          <w:p w14:paraId="1EAB39C1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054" w:type="dxa"/>
          </w:tcPr>
          <w:p w14:paraId="29D370C4" w14:textId="77777777" w:rsidR="00C717AE" w:rsidRDefault="00CF7CE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C717AE" w14:paraId="031E3512" w14:textId="77777777">
        <w:tc>
          <w:tcPr>
            <w:tcW w:w="2113" w:type="dxa"/>
          </w:tcPr>
          <w:p w14:paraId="3949F953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65EEA6CA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0F8171B9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73F46D9E" w14:textId="77777777" w:rsidR="00C717AE" w:rsidRDefault="00C717AE">
            <w:pPr>
              <w:pStyle w:val="Tabela"/>
            </w:pPr>
          </w:p>
        </w:tc>
      </w:tr>
      <w:tr w:rsidR="00C717AE" w14:paraId="2A811546" w14:textId="77777777">
        <w:tc>
          <w:tcPr>
            <w:tcW w:w="2113" w:type="dxa"/>
          </w:tcPr>
          <w:p w14:paraId="38E6B1F5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0545C340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60601E0D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626DD494" w14:textId="77777777" w:rsidR="00C717AE" w:rsidRDefault="00C717AE">
            <w:pPr>
              <w:pStyle w:val="Tabela"/>
            </w:pPr>
          </w:p>
        </w:tc>
      </w:tr>
      <w:tr w:rsidR="00C717AE" w14:paraId="353B3E6F" w14:textId="77777777">
        <w:tc>
          <w:tcPr>
            <w:tcW w:w="2113" w:type="dxa"/>
          </w:tcPr>
          <w:p w14:paraId="3519DA4C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3BD87478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79F8F7C8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5F46ABD7" w14:textId="77777777" w:rsidR="00C717AE" w:rsidRDefault="00C717AE">
            <w:pPr>
              <w:pStyle w:val="Tabela"/>
            </w:pPr>
          </w:p>
        </w:tc>
      </w:tr>
      <w:tr w:rsidR="00C717AE" w14:paraId="3B7D0834" w14:textId="77777777">
        <w:tc>
          <w:tcPr>
            <w:tcW w:w="2113" w:type="dxa"/>
          </w:tcPr>
          <w:p w14:paraId="3CD6EE4F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1C811934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1FB0A4D4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56B010B0" w14:textId="77777777" w:rsidR="00C717AE" w:rsidRDefault="00C717AE">
            <w:pPr>
              <w:pStyle w:val="Tabela"/>
            </w:pPr>
          </w:p>
        </w:tc>
      </w:tr>
      <w:tr w:rsidR="00C717AE" w14:paraId="7F2D8911" w14:textId="77777777">
        <w:tc>
          <w:tcPr>
            <w:tcW w:w="2113" w:type="dxa"/>
          </w:tcPr>
          <w:p w14:paraId="46B08BAE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7DEB756A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4D04503A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3986B07D" w14:textId="77777777" w:rsidR="00C717AE" w:rsidRDefault="00C717AE">
            <w:pPr>
              <w:pStyle w:val="Tabela"/>
            </w:pPr>
          </w:p>
        </w:tc>
      </w:tr>
      <w:tr w:rsidR="00C717AE" w14:paraId="4986F5B0" w14:textId="77777777">
        <w:tc>
          <w:tcPr>
            <w:tcW w:w="2113" w:type="dxa"/>
          </w:tcPr>
          <w:p w14:paraId="10F05354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6EB9849F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5E21B00F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4D6C29A8" w14:textId="77777777" w:rsidR="00C717AE" w:rsidRDefault="00C717AE">
            <w:pPr>
              <w:pStyle w:val="Tabela"/>
            </w:pPr>
          </w:p>
        </w:tc>
      </w:tr>
      <w:tr w:rsidR="00C717AE" w14:paraId="01653313" w14:textId="77777777">
        <w:tc>
          <w:tcPr>
            <w:tcW w:w="2113" w:type="dxa"/>
          </w:tcPr>
          <w:p w14:paraId="598C2ABE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715091A3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3AF01985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280FCE2C" w14:textId="77777777" w:rsidR="00C717AE" w:rsidRDefault="00C717AE">
            <w:pPr>
              <w:pStyle w:val="Tabela"/>
            </w:pPr>
          </w:p>
        </w:tc>
      </w:tr>
      <w:tr w:rsidR="00C717AE" w14:paraId="35DA807B" w14:textId="77777777">
        <w:tc>
          <w:tcPr>
            <w:tcW w:w="2113" w:type="dxa"/>
          </w:tcPr>
          <w:p w14:paraId="2264FF26" w14:textId="77777777" w:rsidR="00C717AE" w:rsidRDefault="00C717AE">
            <w:pPr>
              <w:pStyle w:val="Tabela"/>
            </w:pPr>
          </w:p>
        </w:tc>
        <w:tc>
          <w:tcPr>
            <w:tcW w:w="2113" w:type="dxa"/>
          </w:tcPr>
          <w:p w14:paraId="179D24D5" w14:textId="77777777" w:rsidR="00C717AE" w:rsidRDefault="00C717AE">
            <w:pPr>
              <w:pStyle w:val="Tabela"/>
            </w:pPr>
          </w:p>
        </w:tc>
        <w:tc>
          <w:tcPr>
            <w:tcW w:w="1004" w:type="dxa"/>
          </w:tcPr>
          <w:p w14:paraId="029ABE0F" w14:textId="77777777" w:rsidR="00C717AE" w:rsidRDefault="00C717AE">
            <w:pPr>
              <w:pStyle w:val="Tabela"/>
            </w:pPr>
          </w:p>
        </w:tc>
        <w:tc>
          <w:tcPr>
            <w:tcW w:w="4054" w:type="dxa"/>
          </w:tcPr>
          <w:p w14:paraId="057A09E6" w14:textId="77777777" w:rsidR="00C717AE" w:rsidRDefault="00C717AE">
            <w:pPr>
              <w:pStyle w:val="Tabela"/>
            </w:pPr>
          </w:p>
        </w:tc>
      </w:tr>
    </w:tbl>
    <w:p w14:paraId="1A7FBF30" w14:textId="77777777" w:rsidR="00C717AE" w:rsidRDefault="00C717AE">
      <w:pPr>
        <w:pStyle w:val="Corpodetexto"/>
        <w:keepNext/>
        <w:keepLines/>
      </w:pPr>
    </w:p>
    <w:p w14:paraId="31D6527B" w14:textId="77777777" w:rsidR="00C717AE" w:rsidRDefault="00C717AE">
      <w:pPr>
        <w:pStyle w:val="Corpodetexto"/>
        <w:keepNext/>
        <w:keepLines/>
      </w:pPr>
    </w:p>
    <w:p w14:paraId="0626FB73" w14:textId="77777777" w:rsidR="00C717AE" w:rsidRDefault="00CF7CEA">
      <w:pPr>
        <w:pStyle w:val="Ttulo2"/>
      </w:pPr>
      <w:bookmarkStart w:id="50" w:name="_Toc19368818"/>
      <w:r>
        <w:lastRenderedPageBreak/>
        <w:t>Especificações de testes</w:t>
      </w:r>
      <w:bookmarkEnd w:id="50"/>
    </w:p>
    <w:p w14:paraId="20891830" w14:textId="77777777" w:rsidR="00C717AE" w:rsidRDefault="00CF7CEA">
      <w:pPr>
        <w:pStyle w:val="Ttulo3"/>
      </w:pPr>
      <w:bookmarkStart w:id="51" w:name="_Toc19368819"/>
      <w:r>
        <w:t>Especificação do teste &lt; nome do teste &gt;</w:t>
      </w:r>
      <w:bookmarkEnd w:id="51"/>
    </w:p>
    <w:p w14:paraId="46719FC3" w14:textId="77777777" w:rsidR="00C717AE" w:rsidRDefault="00CF7CEA">
      <w:pPr>
        <w:pStyle w:val="Ttulo4"/>
      </w:pPr>
      <w:bookmarkStart w:id="52" w:name="_Toc19368820"/>
      <w:r>
        <w:t>Identificador da especificação de teste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08EB3A73" w14:textId="77777777">
        <w:trPr>
          <w:trHeight w:val="850"/>
        </w:trPr>
        <w:tc>
          <w:tcPr>
            <w:tcW w:w="9247" w:type="dxa"/>
            <w:tcBorders>
              <w:bottom w:val="single" w:sz="4" w:space="0" w:color="auto"/>
            </w:tcBorders>
          </w:tcPr>
          <w:p w14:paraId="100AC9C5" w14:textId="4281A669" w:rsidR="00C717AE" w:rsidRDefault="00C717AE" w:rsidP="00F23E3B">
            <w:pPr>
              <w:pStyle w:val="Corpodetexto"/>
              <w:tabs>
                <w:tab w:val="left" w:pos="1739"/>
              </w:tabs>
            </w:pPr>
          </w:p>
        </w:tc>
      </w:tr>
    </w:tbl>
    <w:p w14:paraId="432E03E0" w14:textId="77777777" w:rsidR="00C717AE" w:rsidRDefault="00C717AE">
      <w:pPr>
        <w:pStyle w:val="Corpodetexto"/>
      </w:pPr>
    </w:p>
    <w:p w14:paraId="575787C2" w14:textId="77777777" w:rsidR="00C717AE" w:rsidRDefault="00CF7CEA">
      <w:pPr>
        <w:pStyle w:val="Ttulo4"/>
      </w:pPr>
      <w:bookmarkStart w:id="53" w:name="_Toc19368821"/>
      <w:r>
        <w:t>Aspectos a serem testados</w:t>
      </w:r>
      <w:bookmarkEnd w:id="5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725"/>
        <w:gridCol w:w="2880"/>
      </w:tblGrid>
      <w:tr w:rsidR="00C717AE" w14:paraId="1907FFE9" w14:textId="77777777">
        <w:trPr>
          <w:cantSplit/>
        </w:trPr>
        <w:tc>
          <w:tcPr>
            <w:tcW w:w="1225" w:type="dxa"/>
          </w:tcPr>
          <w:p w14:paraId="54000015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</w:t>
            </w:r>
          </w:p>
        </w:tc>
        <w:tc>
          <w:tcPr>
            <w:tcW w:w="4725" w:type="dxa"/>
          </w:tcPr>
          <w:p w14:paraId="1F1000F8" w14:textId="77777777" w:rsidR="00C717AE" w:rsidRDefault="00CF7CEA">
            <w:pPr>
              <w:pStyle w:val="Tabela"/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Requisito</w:t>
            </w:r>
          </w:p>
        </w:tc>
        <w:tc>
          <w:tcPr>
            <w:tcW w:w="2880" w:type="dxa"/>
          </w:tcPr>
          <w:p w14:paraId="4401EDAE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Comentários</w:t>
            </w:r>
          </w:p>
        </w:tc>
      </w:tr>
      <w:tr w:rsidR="00C717AE" w14:paraId="2AEB7E0E" w14:textId="77777777">
        <w:trPr>
          <w:cantSplit/>
        </w:trPr>
        <w:tc>
          <w:tcPr>
            <w:tcW w:w="1225" w:type="dxa"/>
          </w:tcPr>
          <w:p w14:paraId="62F13CFF" w14:textId="77777777" w:rsidR="00C717AE" w:rsidRDefault="00C717AE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5BBDFB0C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2254D13B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50F4EF2D" w14:textId="77777777">
        <w:trPr>
          <w:cantSplit/>
        </w:trPr>
        <w:tc>
          <w:tcPr>
            <w:tcW w:w="1225" w:type="dxa"/>
          </w:tcPr>
          <w:p w14:paraId="274FACB7" w14:textId="77777777" w:rsidR="00C717AE" w:rsidRDefault="00C717AE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36A1A2DA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71F14BC6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515CB195" w14:textId="77777777">
        <w:trPr>
          <w:cantSplit/>
        </w:trPr>
        <w:tc>
          <w:tcPr>
            <w:tcW w:w="1225" w:type="dxa"/>
          </w:tcPr>
          <w:p w14:paraId="5F88821D" w14:textId="77777777" w:rsidR="00C717AE" w:rsidRDefault="00C717AE">
            <w:pPr>
              <w:pStyle w:val="Tabela"/>
              <w:numPr>
                <w:ilvl w:val="0"/>
                <w:numId w:val="13"/>
              </w:numPr>
              <w:jc w:val="center"/>
              <w:rPr>
                <w:snapToGrid w:val="0"/>
              </w:rPr>
            </w:pPr>
          </w:p>
        </w:tc>
        <w:tc>
          <w:tcPr>
            <w:tcW w:w="4725" w:type="dxa"/>
          </w:tcPr>
          <w:p w14:paraId="12F47A8A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  <w:tc>
          <w:tcPr>
            <w:tcW w:w="2880" w:type="dxa"/>
          </w:tcPr>
          <w:p w14:paraId="480DB81B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</w:tbl>
    <w:p w14:paraId="6C158FCC" w14:textId="77777777" w:rsidR="00C717AE" w:rsidRDefault="00C717AE">
      <w:pPr>
        <w:pStyle w:val="Corpodetexto"/>
      </w:pPr>
    </w:p>
    <w:p w14:paraId="123A69D1" w14:textId="77777777" w:rsidR="00C717AE" w:rsidRDefault="00CF7CEA">
      <w:pPr>
        <w:pStyle w:val="Ttulo4"/>
      </w:pPr>
      <w:bookmarkStart w:id="54" w:name="_Toc19368822"/>
      <w:r>
        <w:t>Detalhes da abordagem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7"/>
      </w:tblGrid>
      <w:tr w:rsidR="00C717AE" w14:paraId="49F17AD0" w14:textId="77777777">
        <w:tc>
          <w:tcPr>
            <w:tcW w:w="9247" w:type="dxa"/>
          </w:tcPr>
          <w:p w14:paraId="65FA2F32" w14:textId="77777777" w:rsidR="00C717AE" w:rsidRDefault="00C717AE">
            <w:pPr>
              <w:pStyle w:val="Corpodetexto"/>
            </w:pPr>
          </w:p>
        </w:tc>
      </w:tr>
    </w:tbl>
    <w:p w14:paraId="50015BBF" w14:textId="77777777" w:rsidR="00C717AE" w:rsidRDefault="00C717AE">
      <w:pPr>
        <w:pStyle w:val="Corpodetexto"/>
      </w:pPr>
    </w:p>
    <w:p w14:paraId="5F299496" w14:textId="77777777" w:rsidR="00C717AE" w:rsidRDefault="00CF7CEA">
      <w:pPr>
        <w:pStyle w:val="Ttulo4"/>
      </w:pPr>
      <w:bookmarkStart w:id="55" w:name="_Toc19368823"/>
      <w:r>
        <w:t>Identificação dos testes</w:t>
      </w:r>
      <w:bookmarkEnd w:id="55"/>
    </w:p>
    <w:p w14:paraId="59363567" w14:textId="77777777" w:rsidR="00C717AE" w:rsidRDefault="00CF7CEA">
      <w:pPr>
        <w:pStyle w:val="Ttulo5"/>
      </w:pPr>
      <w:r>
        <w:t>Procedimentos de teste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080"/>
        <w:gridCol w:w="4080"/>
      </w:tblGrid>
      <w:tr w:rsidR="00C717AE" w14:paraId="722ECA43" w14:textId="77777777">
        <w:trPr>
          <w:cantSplit/>
        </w:trPr>
        <w:tc>
          <w:tcPr>
            <w:tcW w:w="1225" w:type="dxa"/>
          </w:tcPr>
          <w:p w14:paraId="0FAB9460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</w:t>
            </w:r>
          </w:p>
        </w:tc>
        <w:tc>
          <w:tcPr>
            <w:tcW w:w="4080" w:type="dxa"/>
          </w:tcPr>
          <w:p w14:paraId="4467E631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Procedimento de teste</w:t>
            </w:r>
          </w:p>
        </w:tc>
        <w:tc>
          <w:tcPr>
            <w:tcW w:w="4080" w:type="dxa"/>
          </w:tcPr>
          <w:p w14:paraId="60F6ABEF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Identificação do procedimento de teste</w:t>
            </w:r>
          </w:p>
        </w:tc>
      </w:tr>
      <w:tr w:rsidR="00C717AE" w14:paraId="377DE739" w14:textId="77777777">
        <w:trPr>
          <w:cantSplit/>
        </w:trPr>
        <w:tc>
          <w:tcPr>
            <w:tcW w:w="1225" w:type="dxa"/>
          </w:tcPr>
          <w:p w14:paraId="08124F66" w14:textId="77777777" w:rsidR="00C717AE" w:rsidRDefault="00C717AE">
            <w:pPr>
              <w:pStyle w:val="Tabela"/>
              <w:numPr>
                <w:ilvl w:val="0"/>
                <w:numId w:val="14"/>
              </w:numPr>
              <w:jc w:val="center"/>
              <w:rPr>
                <w:snapToGrid w:val="0"/>
              </w:rPr>
            </w:pPr>
          </w:p>
        </w:tc>
        <w:tc>
          <w:tcPr>
            <w:tcW w:w="4080" w:type="dxa"/>
          </w:tcPr>
          <w:p w14:paraId="417CB4A0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4080" w:type="dxa"/>
          </w:tcPr>
          <w:p w14:paraId="682A3D48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22CC96FA" w14:textId="77777777">
        <w:trPr>
          <w:cantSplit/>
        </w:trPr>
        <w:tc>
          <w:tcPr>
            <w:tcW w:w="1225" w:type="dxa"/>
          </w:tcPr>
          <w:p w14:paraId="741C370B" w14:textId="77777777" w:rsidR="00C717AE" w:rsidRDefault="00C717AE">
            <w:pPr>
              <w:pStyle w:val="Tabela"/>
              <w:numPr>
                <w:ilvl w:val="0"/>
                <w:numId w:val="14"/>
              </w:numPr>
              <w:jc w:val="center"/>
              <w:rPr>
                <w:snapToGrid w:val="0"/>
              </w:rPr>
            </w:pPr>
          </w:p>
        </w:tc>
        <w:tc>
          <w:tcPr>
            <w:tcW w:w="4080" w:type="dxa"/>
          </w:tcPr>
          <w:p w14:paraId="797889D1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4080" w:type="dxa"/>
          </w:tcPr>
          <w:p w14:paraId="204C1BA0" w14:textId="77777777" w:rsidR="00C717AE" w:rsidRDefault="00C717AE">
            <w:pPr>
              <w:pStyle w:val="Tabela"/>
              <w:rPr>
                <w:snapToGrid w:val="0"/>
              </w:rPr>
            </w:pPr>
          </w:p>
        </w:tc>
      </w:tr>
      <w:tr w:rsidR="00C717AE" w14:paraId="3CD02050" w14:textId="77777777">
        <w:trPr>
          <w:cantSplit/>
        </w:trPr>
        <w:tc>
          <w:tcPr>
            <w:tcW w:w="1225" w:type="dxa"/>
          </w:tcPr>
          <w:p w14:paraId="1DC8C419" w14:textId="77777777" w:rsidR="00C717AE" w:rsidRDefault="00C717AE">
            <w:pPr>
              <w:pStyle w:val="Tabela"/>
              <w:numPr>
                <w:ilvl w:val="0"/>
                <w:numId w:val="14"/>
              </w:numPr>
              <w:jc w:val="center"/>
              <w:rPr>
                <w:snapToGrid w:val="0"/>
              </w:rPr>
            </w:pPr>
          </w:p>
        </w:tc>
        <w:tc>
          <w:tcPr>
            <w:tcW w:w="4080" w:type="dxa"/>
          </w:tcPr>
          <w:p w14:paraId="3A17AD4D" w14:textId="77777777" w:rsidR="00C717AE" w:rsidRDefault="00C717AE">
            <w:pPr>
              <w:pStyle w:val="Tabela"/>
              <w:rPr>
                <w:snapToGrid w:val="0"/>
              </w:rPr>
            </w:pPr>
          </w:p>
        </w:tc>
        <w:tc>
          <w:tcPr>
            <w:tcW w:w="4080" w:type="dxa"/>
          </w:tcPr>
          <w:p w14:paraId="396041FC" w14:textId="77777777" w:rsidR="00C717AE" w:rsidRDefault="00C717AE">
            <w:pPr>
              <w:pStyle w:val="Tabela"/>
              <w:rPr>
                <w:snapToGrid w:val="0"/>
                <w:color w:val="000000"/>
              </w:rPr>
            </w:pPr>
          </w:p>
        </w:tc>
      </w:tr>
    </w:tbl>
    <w:p w14:paraId="177466A5" w14:textId="77777777" w:rsidR="00C717AE" w:rsidRDefault="00C717AE">
      <w:pPr>
        <w:pStyle w:val="Corpodetexto"/>
      </w:pPr>
    </w:p>
    <w:p w14:paraId="679289A7" w14:textId="77777777" w:rsidR="00C717AE" w:rsidRDefault="00CF7CEA">
      <w:pPr>
        <w:pStyle w:val="Ttulo5"/>
      </w:pPr>
      <w:r>
        <w:lastRenderedPageBreak/>
        <w:t>Casos de teste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125"/>
        <w:gridCol w:w="4080"/>
      </w:tblGrid>
      <w:tr w:rsidR="00C717AE" w14:paraId="34D5D609" w14:textId="77777777">
        <w:trPr>
          <w:cantSplit/>
        </w:trPr>
        <w:tc>
          <w:tcPr>
            <w:tcW w:w="1225" w:type="dxa"/>
          </w:tcPr>
          <w:p w14:paraId="7BB7B0F8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</w:t>
            </w:r>
          </w:p>
        </w:tc>
        <w:tc>
          <w:tcPr>
            <w:tcW w:w="4125" w:type="dxa"/>
          </w:tcPr>
          <w:p w14:paraId="510D0A1C" w14:textId="77777777" w:rsidR="00C717AE" w:rsidRDefault="00CF7CEA">
            <w:pPr>
              <w:pStyle w:val="Tabela"/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Caso de teste</w:t>
            </w:r>
          </w:p>
        </w:tc>
        <w:tc>
          <w:tcPr>
            <w:tcW w:w="4080" w:type="dxa"/>
          </w:tcPr>
          <w:p w14:paraId="7C49C34A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Identificação do caso de teste</w:t>
            </w:r>
          </w:p>
        </w:tc>
      </w:tr>
      <w:tr w:rsidR="00C717AE" w14:paraId="6A711B9D" w14:textId="77777777">
        <w:trPr>
          <w:cantSplit/>
        </w:trPr>
        <w:tc>
          <w:tcPr>
            <w:tcW w:w="1225" w:type="dxa"/>
          </w:tcPr>
          <w:p w14:paraId="0A80DD55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0CB7B2FD" w14:textId="41AC39AF" w:rsidR="00C717AE" w:rsidRDefault="009E5414">
            <w:pPr>
              <w:pStyle w:val="Tabela"/>
              <w:rPr>
                <w:snapToGrid w:val="0"/>
                <w:color w:val="000000"/>
              </w:rPr>
            </w:pPr>
            <w:r w:rsidRPr="009E5414">
              <w:rPr>
                <w:snapToGrid w:val="0"/>
                <w:color w:val="000000"/>
              </w:rPr>
              <w:t>Cadastro de nova obra</w:t>
            </w:r>
          </w:p>
        </w:tc>
        <w:tc>
          <w:tcPr>
            <w:tcW w:w="4080" w:type="dxa"/>
          </w:tcPr>
          <w:p w14:paraId="7E5A54B8" w14:textId="76808313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CT001</w:t>
            </w:r>
          </w:p>
        </w:tc>
      </w:tr>
      <w:tr w:rsidR="00C717AE" w14:paraId="22C14501" w14:textId="77777777">
        <w:trPr>
          <w:cantSplit/>
        </w:trPr>
        <w:tc>
          <w:tcPr>
            <w:tcW w:w="1225" w:type="dxa"/>
          </w:tcPr>
          <w:p w14:paraId="103D5125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1B5EBCA1" w14:textId="4AD5589B" w:rsidR="00C717AE" w:rsidRDefault="009E5414">
            <w:pPr>
              <w:pStyle w:val="Tabela"/>
              <w:rPr>
                <w:snapToGrid w:val="0"/>
                <w:color w:val="000000"/>
              </w:rPr>
            </w:pPr>
            <w:r w:rsidRPr="009E5414">
              <w:rPr>
                <w:snapToGrid w:val="0"/>
                <w:color w:val="000000"/>
              </w:rPr>
              <w:t>Atualização de status da obra</w:t>
            </w:r>
          </w:p>
        </w:tc>
        <w:tc>
          <w:tcPr>
            <w:tcW w:w="4080" w:type="dxa"/>
          </w:tcPr>
          <w:p w14:paraId="1C772B35" w14:textId="3241A97D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CT002</w:t>
            </w:r>
          </w:p>
        </w:tc>
      </w:tr>
      <w:tr w:rsidR="00C717AE" w14:paraId="0FF0E462" w14:textId="77777777">
        <w:trPr>
          <w:cantSplit/>
        </w:trPr>
        <w:tc>
          <w:tcPr>
            <w:tcW w:w="1225" w:type="dxa"/>
          </w:tcPr>
          <w:p w14:paraId="6B810C68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50C5D1D7" w14:textId="03E2283F" w:rsidR="00C717AE" w:rsidRDefault="009E5414">
            <w:pPr>
              <w:pStyle w:val="Tabela"/>
              <w:rPr>
                <w:snapToGrid w:val="0"/>
                <w:color w:val="000000"/>
              </w:rPr>
            </w:pPr>
            <w:r w:rsidRPr="009E5414">
              <w:rPr>
                <w:snapToGrid w:val="0"/>
                <w:color w:val="000000"/>
              </w:rPr>
              <w:t>Consulta de obras</w:t>
            </w:r>
          </w:p>
        </w:tc>
        <w:tc>
          <w:tcPr>
            <w:tcW w:w="4080" w:type="dxa"/>
          </w:tcPr>
          <w:p w14:paraId="500FF9D9" w14:textId="1C0FE725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CT003</w:t>
            </w:r>
          </w:p>
        </w:tc>
      </w:tr>
      <w:tr w:rsidR="00C717AE" w14:paraId="3AB6ED7B" w14:textId="77777777">
        <w:trPr>
          <w:cantSplit/>
        </w:trPr>
        <w:tc>
          <w:tcPr>
            <w:tcW w:w="1225" w:type="dxa"/>
          </w:tcPr>
          <w:p w14:paraId="27764252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7EDAF889" w14:textId="53252EF1" w:rsidR="00C717AE" w:rsidRDefault="009E5414">
            <w:pPr>
              <w:pStyle w:val="Tabela"/>
              <w:rPr>
                <w:snapToGrid w:val="0"/>
                <w:color w:val="000000"/>
              </w:rPr>
            </w:pPr>
            <w:r w:rsidRPr="009E5414">
              <w:rPr>
                <w:snapToGrid w:val="0"/>
                <w:color w:val="000000"/>
              </w:rPr>
              <w:t>Monitoramento de impactos nas rodovias</w:t>
            </w:r>
          </w:p>
        </w:tc>
        <w:tc>
          <w:tcPr>
            <w:tcW w:w="4080" w:type="dxa"/>
          </w:tcPr>
          <w:p w14:paraId="317D9B2D" w14:textId="29233BE7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CT004</w:t>
            </w:r>
          </w:p>
        </w:tc>
      </w:tr>
      <w:tr w:rsidR="00C717AE" w14:paraId="517207E1" w14:textId="77777777">
        <w:trPr>
          <w:cantSplit/>
        </w:trPr>
        <w:tc>
          <w:tcPr>
            <w:tcW w:w="1225" w:type="dxa"/>
          </w:tcPr>
          <w:p w14:paraId="16C16340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14094061" w14:textId="2DB59B97" w:rsidR="00C717AE" w:rsidRDefault="009E5414">
            <w:pPr>
              <w:pStyle w:val="Tabela"/>
              <w:rPr>
                <w:snapToGrid w:val="0"/>
                <w:color w:val="000000"/>
              </w:rPr>
            </w:pPr>
            <w:r w:rsidRPr="009E5414">
              <w:rPr>
                <w:snapToGrid w:val="0"/>
                <w:color w:val="000000"/>
              </w:rPr>
              <w:t>Notificação de atualização de status</w:t>
            </w:r>
          </w:p>
        </w:tc>
        <w:tc>
          <w:tcPr>
            <w:tcW w:w="4080" w:type="dxa"/>
          </w:tcPr>
          <w:p w14:paraId="41F79092" w14:textId="47BDCF01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CT005</w:t>
            </w:r>
          </w:p>
        </w:tc>
      </w:tr>
      <w:tr w:rsidR="00C717AE" w14:paraId="5C4E10A1" w14:textId="77777777">
        <w:trPr>
          <w:cantSplit/>
        </w:trPr>
        <w:tc>
          <w:tcPr>
            <w:tcW w:w="1225" w:type="dxa"/>
          </w:tcPr>
          <w:p w14:paraId="1EA53096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4245A8E8" w14:textId="5F63CFC0" w:rsidR="00C717AE" w:rsidRDefault="00793260">
            <w:pPr>
              <w:pStyle w:val="Tabela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Verificar f</w:t>
            </w:r>
            <w:r w:rsidRPr="00793260">
              <w:rPr>
                <w:snapToGrid w:val="0"/>
                <w:color w:val="000000"/>
              </w:rPr>
              <w:t>uncionalidade da edição</w:t>
            </w:r>
            <w:r w:rsidR="0063181C">
              <w:rPr>
                <w:snapToGrid w:val="0"/>
                <w:color w:val="000000"/>
              </w:rPr>
              <w:t xml:space="preserve"> da obra</w:t>
            </w:r>
          </w:p>
        </w:tc>
        <w:tc>
          <w:tcPr>
            <w:tcW w:w="4080" w:type="dxa"/>
          </w:tcPr>
          <w:p w14:paraId="056DB1E3" w14:textId="57BB3B25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CT006</w:t>
            </w:r>
          </w:p>
        </w:tc>
      </w:tr>
      <w:tr w:rsidR="00C717AE" w14:paraId="18A68C05" w14:textId="77777777">
        <w:trPr>
          <w:cantSplit/>
        </w:trPr>
        <w:tc>
          <w:tcPr>
            <w:tcW w:w="1225" w:type="dxa"/>
          </w:tcPr>
          <w:p w14:paraId="39E0CF0C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0073E20B" w14:textId="4F70B8A3" w:rsidR="00C717AE" w:rsidRDefault="0073061A">
            <w:pPr>
              <w:pStyle w:val="Tabela"/>
              <w:rPr>
                <w:snapToGrid w:val="0"/>
                <w:color w:val="000000"/>
              </w:rPr>
            </w:pPr>
            <w:r w:rsidRPr="0073061A">
              <w:rPr>
                <w:snapToGrid w:val="0"/>
                <w:color w:val="000000"/>
              </w:rPr>
              <w:t>Atualizar Detalhes da Obra</w:t>
            </w:r>
          </w:p>
        </w:tc>
        <w:tc>
          <w:tcPr>
            <w:tcW w:w="4080" w:type="dxa"/>
          </w:tcPr>
          <w:p w14:paraId="78B37BF0" w14:textId="44D8D5DB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CT007</w:t>
            </w:r>
          </w:p>
        </w:tc>
      </w:tr>
      <w:tr w:rsidR="00C717AE" w14:paraId="0DE0CFE2" w14:textId="77777777">
        <w:trPr>
          <w:cantSplit/>
        </w:trPr>
        <w:tc>
          <w:tcPr>
            <w:tcW w:w="1225" w:type="dxa"/>
          </w:tcPr>
          <w:p w14:paraId="48565523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330CF7D5" w14:textId="47E853E7" w:rsidR="00C717AE" w:rsidRDefault="007F6AA7">
            <w:pPr>
              <w:pStyle w:val="Tabela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V</w:t>
            </w:r>
            <w:r w:rsidR="00715BD8" w:rsidRPr="00715BD8">
              <w:rPr>
                <w:snapToGrid w:val="0"/>
                <w:color w:val="000000"/>
              </w:rPr>
              <w:t>isualizar detalhes de uma obra ao editar</w:t>
            </w:r>
          </w:p>
        </w:tc>
        <w:tc>
          <w:tcPr>
            <w:tcW w:w="4080" w:type="dxa"/>
          </w:tcPr>
          <w:p w14:paraId="138C713C" w14:textId="4D90FD1D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CT008</w:t>
            </w:r>
          </w:p>
        </w:tc>
      </w:tr>
      <w:tr w:rsidR="00C717AE" w14:paraId="72C3838F" w14:textId="77777777">
        <w:trPr>
          <w:cantSplit/>
        </w:trPr>
        <w:tc>
          <w:tcPr>
            <w:tcW w:w="1225" w:type="dxa"/>
          </w:tcPr>
          <w:p w14:paraId="0493D6B7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36A0D424" w14:textId="4A4690E2" w:rsidR="00C717AE" w:rsidRDefault="007552E2">
            <w:pPr>
              <w:pStyle w:val="Tabela"/>
              <w:rPr>
                <w:snapToGrid w:val="0"/>
                <w:color w:val="000000"/>
              </w:rPr>
            </w:pPr>
            <w:r w:rsidRPr="007552E2">
              <w:rPr>
                <w:snapToGrid w:val="0"/>
                <w:color w:val="000000"/>
              </w:rPr>
              <w:t>Verifica se as obras são adicionadas corretamente</w:t>
            </w:r>
          </w:p>
        </w:tc>
        <w:tc>
          <w:tcPr>
            <w:tcW w:w="4080" w:type="dxa"/>
          </w:tcPr>
          <w:p w14:paraId="52F7429E" w14:textId="0AF4403B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CT009</w:t>
            </w:r>
          </w:p>
        </w:tc>
      </w:tr>
      <w:tr w:rsidR="00C717AE" w14:paraId="34D0DAD4" w14:textId="77777777">
        <w:trPr>
          <w:cantSplit/>
        </w:trPr>
        <w:tc>
          <w:tcPr>
            <w:tcW w:w="1225" w:type="dxa"/>
          </w:tcPr>
          <w:p w14:paraId="519AEED2" w14:textId="77777777" w:rsidR="00C717AE" w:rsidRDefault="00C717AE">
            <w:pPr>
              <w:pStyle w:val="Tabela"/>
              <w:numPr>
                <w:ilvl w:val="0"/>
                <w:numId w:val="15"/>
              </w:numPr>
              <w:jc w:val="center"/>
              <w:rPr>
                <w:snapToGrid w:val="0"/>
              </w:rPr>
            </w:pPr>
          </w:p>
        </w:tc>
        <w:tc>
          <w:tcPr>
            <w:tcW w:w="4125" w:type="dxa"/>
          </w:tcPr>
          <w:p w14:paraId="3FC8E174" w14:textId="164A9DE5" w:rsidR="00C717AE" w:rsidRDefault="009E5414">
            <w:pPr>
              <w:pStyle w:val="Tabela"/>
              <w:rPr>
                <w:snapToGrid w:val="0"/>
                <w:color w:val="000000"/>
              </w:rPr>
            </w:pPr>
            <w:r w:rsidRPr="009E5414">
              <w:rPr>
                <w:snapToGrid w:val="0"/>
                <w:color w:val="000000"/>
              </w:rPr>
              <w:t>Visualização de histórico de atualizações</w:t>
            </w:r>
          </w:p>
        </w:tc>
        <w:tc>
          <w:tcPr>
            <w:tcW w:w="4080" w:type="dxa"/>
          </w:tcPr>
          <w:p w14:paraId="187DFFF3" w14:textId="11C79F94" w:rsidR="00C717AE" w:rsidRDefault="009E541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CT010</w:t>
            </w:r>
          </w:p>
        </w:tc>
      </w:tr>
    </w:tbl>
    <w:p w14:paraId="4B67D0C8" w14:textId="77777777" w:rsidR="00C717AE" w:rsidRDefault="00C717AE">
      <w:pPr>
        <w:pStyle w:val="Corpodetexto"/>
      </w:pPr>
    </w:p>
    <w:p w14:paraId="68C1535C" w14:textId="77777777" w:rsidR="00C717AE" w:rsidRDefault="00CF7CEA">
      <w:pPr>
        <w:pStyle w:val="Ttulo4"/>
      </w:pPr>
      <w:bookmarkStart w:id="56" w:name="_Toc19368824"/>
      <w:r>
        <w:t>Critérios de completeza e sucesso</w:t>
      </w:r>
      <w:bookmarkEnd w:id="5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7605"/>
      </w:tblGrid>
      <w:tr w:rsidR="00C717AE" w14:paraId="7F5D171E" w14:textId="77777777">
        <w:trPr>
          <w:cantSplit/>
        </w:trPr>
        <w:tc>
          <w:tcPr>
            <w:tcW w:w="1225" w:type="dxa"/>
          </w:tcPr>
          <w:p w14:paraId="5BA7CDEE" w14:textId="77777777" w:rsidR="00C717AE" w:rsidRDefault="00CF7CE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Número</w:t>
            </w:r>
          </w:p>
        </w:tc>
        <w:tc>
          <w:tcPr>
            <w:tcW w:w="7605" w:type="dxa"/>
          </w:tcPr>
          <w:p w14:paraId="4F9417AD" w14:textId="77777777" w:rsidR="00C717AE" w:rsidRDefault="00CF7CEA">
            <w:pPr>
              <w:pStyle w:val="Tabela"/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Critério</w:t>
            </w:r>
          </w:p>
        </w:tc>
      </w:tr>
      <w:tr w:rsidR="00C717AE" w14:paraId="485B1751" w14:textId="77777777">
        <w:trPr>
          <w:cantSplit/>
        </w:trPr>
        <w:tc>
          <w:tcPr>
            <w:tcW w:w="1225" w:type="dxa"/>
          </w:tcPr>
          <w:p w14:paraId="314CE0D8" w14:textId="77777777" w:rsidR="00C717AE" w:rsidRDefault="00C717AE">
            <w:pPr>
              <w:pStyle w:val="Tabela"/>
              <w:numPr>
                <w:ilvl w:val="0"/>
                <w:numId w:val="16"/>
              </w:numPr>
              <w:jc w:val="center"/>
              <w:rPr>
                <w:snapToGrid w:val="0"/>
              </w:rPr>
            </w:pPr>
          </w:p>
        </w:tc>
        <w:tc>
          <w:tcPr>
            <w:tcW w:w="7605" w:type="dxa"/>
          </w:tcPr>
          <w:p w14:paraId="6D5A9D8D" w14:textId="75F5305B" w:rsidR="00C717AE" w:rsidRDefault="00CC3CDF">
            <w:pPr>
              <w:pStyle w:val="Tabela"/>
              <w:rPr>
                <w:snapToGrid w:val="0"/>
                <w:color w:val="000000"/>
              </w:rPr>
            </w:pPr>
            <w:r w:rsidRPr="00CC3CDF">
              <w:rPr>
                <w:snapToGrid w:val="0"/>
                <w:color w:val="000000"/>
              </w:rPr>
              <w:t>Correção de problemas identificados durante o teste de aceitação do usuário.</w:t>
            </w:r>
          </w:p>
        </w:tc>
      </w:tr>
      <w:tr w:rsidR="00C717AE" w14:paraId="43ED5406" w14:textId="77777777">
        <w:trPr>
          <w:cantSplit/>
        </w:trPr>
        <w:tc>
          <w:tcPr>
            <w:tcW w:w="1225" w:type="dxa"/>
          </w:tcPr>
          <w:p w14:paraId="699A6A3F" w14:textId="77777777" w:rsidR="00C717AE" w:rsidRDefault="00C717AE">
            <w:pPr>
              <w:pStyle w:val="Tabela"/>
              <w:numPr>
                <w:ilvl w:val="0"/>
                <w:numId w:val="16"/>
              </w:numPr>
              <w:jc w:val="center"/>
              <w:rPr>
                <w:snapToGrid w:val="0"/>
              </w:rPr>
            </w:pPr>
          </w:p>
        </w:tc>
        <w:tc>
          <w:tcPr>
            <w:tcW w:w="7605" w:type="dxa"/>
          </w:tcPr>
          <w:p w14:paraId="63EADB56" w14:textId="776AEFC5" w:rsidR="00C717AE" w:rsidRDefault="00A52B87">
            <w:pPr>
              <w:pStyle w:val="Tabela"/>
              <w:rPr>
                <w:snapToGrid w:val="0"/>
                <w:color w:val="000000"/>
              </w:rPr>
            </w:pPr>
            <w:r w:rsidRPr="00A52B87">
              <w:rPr>
                <w:snapToGrid w:val="0"/>
                <w:color w:val="000000"/>
              </w:rPr>
              <w:t>Testes incluíram cenários de sucesso (entrada válida) e de falha (entrada inválida).</w:t>
            </w:r>
          </w:p>
        </w:tc>
      </w:tr>
      <w:tr w:rsidR="00C717AE" w14:paraId="1C285582" w14:textId="77777777">
        <w:trPr>
          <w:cantSplit/>
        </w:trPr>
        <w:tc>
          <w:tcPr>
            <w:tcW w:w="1225" w:type="dxa"/>
          </w:tcPr>
          <w:p w14:paraId="02BD4599" w14:textId="77777777" w:rsidR="00C717AE" w:rsidRDefault="00C717AE">
            <w:pPr>
              <w:pStyle w:val="Tabela"/>
              <w:numPr>
                <w:ilvl w:val="0"/>
                <w:numId w:val="16"/>
              </w:numPr>
              <w:jc w:val="center"/>
              <w:rPr>
                <w:snapToGrid w:val="0"/>
              </w:rPr>
            </w:pPr>
          </w:p>
        </w:tc>
        <w:tc>
          <w:tcPr>
            <w:tcW w:w="7605" w:type="dxa"/>
          </w:tcPr>
          <w:p w14:paraId="3223A2C6" w14:textId="3979B1C8" w:rsidR="00C717AE" w:rsidRDefault="00CC3CDF">
            <w:pPr>
              <w:pStyle w:val="Tabela"/>
              <w:rPr>
                <w:snapToGrid w:val="0"/>
                <w:color w:val="000000"/>
              </w:rPr>
            </w:pPr>
            <w:r w:rsidRPr="00CC3CDF">
              <w:rPr>
                <w:snapToGrid w:val="0"/>
                <w:color w:val="000000"/>
              </w:rPr>
              <w:t>O sistema deve atender aos requisitos de desempenho, como tempo de resposta e capacidade de carga.</w:t>
            </w:r>
          </w:p>
        </w:tc>
      </w:tr>
    </w:tbl>
    <w:p w14:paraId="526522F5" w14:textId="77777777" w:rsidR="00C717AE" w:rsidRDefault="00C717AE">
      <w:pPr>
        <w:pStyle w:val="Corpodetexto"/>
      </w:pPr>
    </w:p>
    <w:p w14:paraId="0CFAFCD4" w14:textId="77777777" w:rsidR="00C717AE" w:rsidRDefault="00CF7CEA">
      <w:pPr>
        <w:pStyle w:val="Ttulo4"/>
      </w:pPr>
      <w:bookmarkStart w:id="57" w:name="_Toc19368825"/>
      <w:r>
        <w:t>Procedimentos de teste</w:t>
      </w:r>
      <w:bookmarkEnd w:id="57"/>
    </w:p>
    <w:p w14:paraId="13C2131B" w14:textId="77777777" w:rsidR="00C717AE" w:rsidRDefault="00CF7CEA">
      <w:pPr>
        <w:pStyle w:val="Ttulo5"/>
        <w:keepLines/>
      </w:pPr>
      <w:r>
        <w:t>Procedimento de teste &lt; nome do procedimento &gt;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7257"/>
      </w:tblGrid>
      <w:tr w:rsidR="00C717AE" w14:paraId="6B74D999" w14:textId="77777777">
        <w:trPr>
          <w:cantSplit/>
          <w:trHeight w:val="105"/>
        </w:trPr>
        <w:tc>
          <w:tcPr>
            <w:tcW w:w="1990" w:type="dxa"/>
          </w:tcPr>
          <w:p w14:paraId="1763AE3B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7257" w:type="dxa"/>
          </w:tcPr>
          <w:p w14:paraId="661FC27B" w14:textId="77777777" w:rsidR="00C717AE" w:rsidRDefault="00C717AE">
            <w:pPr>
              <w:pStyle w:val="Corpodetexto"/>
              <w:keepNext/>
              <w:keepLines/>
            </w:pPr>
          </w:p>
        </w:tc>
      </w:tr>
      <w:tr w:rsidR="00C717AE" w14:paraId="3BB5F67C" w14:textId="77777777">
        <w:trPr>
          <w:cantSplit/>
          <w:trHeight w:val="105"/>
        </w:trPr>
        <w:tc>
          <w:tcPr>
            <w:tcW w:w="1990" w:type="dxa"/>
          </w:tcPr>
          <w:p w14:paraId="7CCCB884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7257" w:type="dxa"/>
          </w:tcPr>
          <w:p w14:paraId="54CF9C8F" w14:textId="77777777" w:rsidR="00C717AE" w:rsidRDefault="00C717AE">
            <w:pPr>
              <w:pStyle w:val="Corpodetexto"/>
              <w:keepNext/>
              <w:keepLines/>
            </w:pPr>
          </w:p>
        </w:tc>
      </w:tr>
      <w:tr w:rsidR="00C717AE" w14:paraId="056A15D9" w14:textId="77777777">
        <w:trPr>
          <w:cantSplit/>
          <w:trHeight w:val="105"/>
        </w:trPr>
        <w:tc>
          <w:tcPr>
            <w:tcW w:w="1990" w:type="dxa"/>
          </w:tcPr>
          <w:p w14:paraId="4EBDD966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Requisitos especiais</w:t>
            </w:r>
          </w:p>
        </w:tc>
        <w:tc>
          <w:tcPr>
            <w:tcW w:w="7257" w:type="dxa"/>
          </w:tcPr>
          <w:p w14:paraId="6449FC8A" w14:textId="77777777" w:rsidR="00C717AE" w:rsidRDefault="00C717AE">
            <w:pPr>
              <w:pStyle w:val="Corpodetexto"/>
              <w:keepNext/>
              <w:keepLines/>
            </w:pPr>
          </w:p>
        </w:tc>
      </w:tr>
      <w:tr w:rsidR="00C717AE" w14:paraId="4588FC88" w14:textId="77777777">
        <w:trPr>
          <w:cantSplit/>
          <w:trHeight w:val="105"/>
        </w:trPr>
        <w:tc>
          <w:tcPr>
            <w:tcW w:w="1990" w:type="dxa"/>
          </w:tcPr>
          <w:p w14:paraId="51D4E5E5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Fluxo</w:t>
            </w:r>
          </w:p>
        </w:tc>
        <w:tc>
          <w:tcPr>
            <w:tcW w:w="7257" w:type="dxa"/>
          </w:tcPr>
          <w:p w14:paraId="6F8467A4" w14:textId="77777777" w:rsidR="00C717AE" w:rsidRDefault="00C717AE">
            <w:pPr>
              <w:pStyle w:val="Numerada"/>
              <w:keepNext/>
              <w:numPr>
                <w:ilvl w:val="0"/>
                <w:numId w:val="5"/>
              </w:numPr>
            </w:pPr>
          </w:p>
        </w:tc>
      </w:tr>
    </w:tbl>
    <w:p w14:paraId="334CD449" w14:textId="77777777" w:rsidR="00C717AE" w:rsidRDefault="00C717AE">
      <w:pPr>
        <w:pStyle w:val="Corpodetexto"/>
      </w:pPr>
    </w:p>
    <w:p w14:paraId="2578B70F" w14:textId="77777777" w:rsidR="00C717AE" w:rsidRDefault="00CF7CEA">
      <w:pPr>
        <w:pStyle w:val="Ttulo4"/>
      </w:pPr>
      <w:bookmarkStart w:id="58" w:name="_Toc19368826"/>
      <w:r>
        <w:lastRenderedPageBreak/>
        <w:t>Casos de teste</w:t>
      </w:r>
      <w:bookmarkEnd w:id="58"/>
    </w:p>
    <w:p w14:paraId="23137951" w14:textId="5B956CF3" w:rsidR="00C717AE" w:rsidRDefault="00CF7CEA">
      <w:pPr>
        <w:pStyle w:val="Ttulo5"/>
        <w:keepLines/>
      </w:pPr>
      <w:r>
        <w:t xml:space="preserve">Caso de teste </w:t>
      </w:r>
      <w:r>
        <w:rPr>
          <w:snapToGrid w:val="0"/>
          <w:color w:val="000000"/>
        </w:rPr>
        <w:t xml:space="preserve">&lt; </w:t>
      </w:r>
      <w:r w:rsidR="002D6DFC">
        <w:rPr>
          <w:snapToGrid w:val="0"/>
          <w:color w:val="000000"/>
        </w:rPr>
        <w:t>Cadastro de nova obra – CT001</w:t>
      </w:r>
      <w:r>
        <w:rPr>
          <w:snapToGrid w:val="0"/>
          <w:color w:val="000000"/>
        </w:rPr>
        <w:t xml:space="preserve"> &gt;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C717AE" w14:paraId="5F16280C" w14:textId="77777777">
        <w:tc>
          <w:tcPr>
            <w:tcW w:w="1750" w:type="dxa"/>
          </w:tcPr>
          <w:p w14:paraId="3D21DB1D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7496" w:type="dxa"/>
            <w:gridSpan w:val="2"/>
          </w:tcPr>
          <w:p w14:paraId="56DFB456" w14:textId="437FC1E6" w:rsidR="00C717AE" w:rsidRDefault="00F23E3B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CT001</w:t>
            </w:r>
          </w:p>
        </w:tc>
      </w:tr>
      <w:tr w:rsidR="00C717AE" w14:paraId="6E7C6C04" w14:textId="77777777">
        <w:tc>
          <w:tcPr>
            <w:tcW w:w="1750" w:type="dxa"/>
          </w:tcPr>
          <w:p w14:paraId="700B4845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7BE07F31" w14:textId="1424DD19" w:rsidR="00C717AE" w:rsidRDefault="002D6DFC">
            <w:pPr>
              <w:pStyle w:val="Corpodetexto"/>
              <w:keepNext/>
              <w:keepLines/>
              <w:jc w:val="left"/>
            </w:pPr>
            <w:r>
              <w:t>Cadastro de obra</w:t>
            </w:r>
          </w:p>
        </w:tc>
      </w:tr>
      <w:tr w:rsidR="00C717AE" w14:paraId="25FC99CF" w14:textId="77777777">
        <w:trPr>
          <w:cantSplit/>
        </w:trPr>
        <w:tc>
          <w:tcPr>
            <w:tcW w:w="1750" w:type="dxa"/>
            <w:vMerge w:val="restart"/>
            <w:vAlign w:val="center"/>
          </w:tcPr>
          <w:p w14:paraId="3648C0FA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20200379" w14:textId="77777777" w:rsidR="00C717AE" w:rsidRDefault="00CF7CEA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07320BD5" w14:textId="77777777" w:rsidR="00C717AE" w:rsidRDefault="00CF7CEA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C717AE" w14:paraId="1206DDB8" w14:textId="77777777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66A57336" w14:textId="77777777" w:rsidR="00C717AE" w:rsidRDefault="00C717AE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7441D6B9" w14:textId="76A070C7" w:rsidR="00C717AE" w:rsidRDefault="003F1B49">
            <w:pPr>
              <w:pStyle w:val="Corpodetexto"/>
              <w:keepNext/>
              <w:keepLines/>
              <w:jc w:val="left"/>
            </w:pPr>
            <w:r>
              <w:t>Nome da obra</w:t>
            </w:r>
          </w:p>
        </w:tc>
        <w:tc>
          <w:tcPr>
            <w:tcW w:w="3748" w:type="dxa"/>
          </w:tcPr>
          <w:p w14:paraId="1CD77DEE" w14:textId="1B356D24" w:rsidR="00C717AE" w:rsidRDefault="003F1B49">
            <w:pPr>
              <w:pStyle w:val="Corpodetexto"/>
              <w:keepNext/>
              <w:keepLines/>
              <w:jc w:val="left"/>
            </w:pPr>
            <w:r>
              <w:t>“</w:t>
            </w:r>
            <w:r w:rsidR="00F036B4">
              <w:t>Pista de skate</w:t>
            </w:r>
            <w:r>
              <w:t>”</w:t>
            </w:r>
          </w:p>
        </w:tc>
      </w:tr>
      <w:tr w:rsidR="00C717AE" w14:paraId="46E708CF" w14:textId="77777777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2C748F8C" w14:textId="77777777" w:rsidR="00C717AE" w:rsidRDefault="00C717AE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EB3AE14" w14:textId="689AD595" w:rsidR="00C717AE" w:rsidRDefault="00BE689C">
            <w:pPr>
              <w:pStyle w:val="Corpodetexto"/>
              <w:keepNext/>
              <w:keepLines/>
              <w:jc w:val="left"/>
            </w:pPr>
            <w:r>
              <w:t>Local</w:t>
            </w:r>
          </w:p>
        </w:tc>
        <w:tc>
          <w:tcPr>
            <w:tcW w:w="3748" w:type="dxa"/>
          </w:tcPr>
          <w:p w14:paraId="1E29DBEE" w14:textId="084550AD" w:rsidR="00C717AE" w:rsidRDefault="00337FDB">
            <w:pPr>
              <w:pStyle w:val="Corpodetexto"/>
              <w:keepNext/>
              <w:keepLines/>
              <w:jc w:val="left"/>
            </w:pPr>
            <w:r>
              <w:t>“</w:t>
            </w:r>
            <w:r w:rsidR="00BE689C">
              <w:t>Praça de Lauro</w:t>
            </w:r>
            <w:r>
              <w:t>”</w:t>
            </w:r>
          </w:p>
        </w:tc>
      </w:tr>
      <w:tr w:rsidR="00C717AE" w14:paraId="23E943E7" w14:textId="77777777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2849D4C0" w14:textId="77777777" w:rsidR="00C717AE" w:rsidRDefault="00C717AE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3373A4A4" w14:textId="55BC73A2" w:rsidR="00C717AE" w:rsidRDefault="00BE689C">
            <w:pPr>
              <w:pStyle w:val="Corpodetexto"/>
              <w:keepNext/>
              <w:keepLines/>
              <w:jc w:val="left"/>
            </w:pPr>
            <w:r>
              <w:t>Status</w:t>
            </w:r>
          </w:p>
        </w:tc>
        <w:tc>
          <w:tcPr>
            <w:tcW w:w="3748" w:type="dxa"/>
          </w:tcPr>
          <w:p w14:paraId="767FE7B7" w14:textId="4F029FB3" w:rsidR="00C717AE" w:rsidRDefault="00337FDB">
            <w:pPr>
              <w:pStyle w:val="Corpodetexto"/>
              <w:keepNext/>
              <w:keepLines/>
              <w:jc w:val="left"/>
            </w:pPr>
            <w:r>
              <w:t>“</w:t>
            </w:r>
            <w:r w:rsidR="00BE689C">
              <w:t>Em andamento</w:t>
            </w:r>
            <w:r>
              <w:t>”</w:t>
            </w:r>
          </w:p>
        </w:tc>
      </w:tr>
      <w:tr w:rsidR="00C717AE" w14:paraId="36EA846F" w14:textId="77777777">
        <w:trPr>
          <w:cantSplit/>
        </w:trPr>
        <w:tc>
          <w:tcPr>
            <w:tcW w:w="1750" w:type="dxa"/>
            <w:vMerge w:val="restart"/>
            <w:vAlign w:val="center"/>
          </w:tcPr>
          <w:p w14:paraId="46DEC877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6BBD4502" w14:textId="77777777" w:rsidR="00C717AE" w:rsidRDefault="00CF7CEA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570D5E61" w14:textId="77777777" w:rsidR="00C717AE" w:rsidRDefault="00CF7CEA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C717AE" w14:paraId="44811B26" w14:textId="77777777">
        <w:trPr>
          <w:cantSplit/>
          <w:trHeight w:val="413"/>
        </w:trPr>
        <w:tc>
          <w:tcPr>
            <w:tcW w:w="1750" w:type="dxa"/>
            <w:vMerge/>
          </w:tcPr>
          <w:p w14:paraId="5DE75DF4" w14:textId="77777777" w:rsidR="00C717AE" w:rsidRDefault="00C717AE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100C4C5C" w14:textId="27481503" w:rsidR="00C717AE" w:rsidRDefault="00696F0F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Nome da obra</w:t>
            </w:r>
          </w:p>
        </w:tc>
        <w:tc>
          <w:tcPr>
            <w:tcW w:w="3748" w:type="dxa"/>
          </w:tcPr>
          <w:p w14:paraId="42DA1C6B" w14:textId="32F7ECAD" w:rsidR="00C717AE" w:rsidRDefault="003D2D8E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“Pista de skate”</w:t>
            </w:r>
          </w:p>
        </w:tc>
      </w:tr>
      <w:tr w:rsidR="00C717AE" w14:paraId="08A832B1" w14:textId="77777777">
        <w:trPr>
          <w:cantSplit/>
          <w:trHeight w:val="412"/>
        </w:trPr>
        <w:tc>
          <w:tcPr>
            <w:tcW w:w="1750" w:type="dxa"/>
            <w:vMerge/>
          </w:tcPr>
          <w:p w14:paraId="27FB5853" w14:textId="77777777" w:rsidR="00C717AE" w:rsidRDefault="00C717AE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7078219F" w14:textId="776A4DF7" w:rsidR="00C717AE" w:rsidRDefault="003D2D8E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Local</w:t>
            </w:r>
          </w:p>
        </w:tc>
        <w:tc>
          <w:tcPr>
            <w:tcW w:w="3748" w:type="dxa"/>
          </w:tcPr>
          <w:p w14:paraId="4BAEB6D0" w14:textId="5592BB05" w:rsidR="00C717AE" w:rsidRDefault="003D2D8E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“Praça de Lauro”</w:t>
            </w:r>
          </w:p>
        </w:tc>
      </w:tr>
      <w:tr w:rsidR="00C717AE" w14:paraId="7FD34DF9" w14:textId="77777777">
        <w:tc>
          <w:tcPr>
            <w:tcW w:w="1750" w:type="dxa"/>
          </w:tcPr>
          <w:p w14:paraId="37AD5DB5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10F0C572" w14:textId="7FF1DA10" w:rsidR="00C717AE" w:rsidRDefault="00831DDE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C717AE" w14:paraId="2E112CAF" w14:textId="77777777">
        <w:tc>
          <w:tcPr>
            <w:tcW w:w="1750" w:type="dxa"/>
          </w:tcPr>
          <w:p w14:paraId="68634610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76F712E2" w14:textId="77777777" w:rsidR="00A16B71" w:rsidRDefault="00A16B71" w:rsidP="00A16B71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7F9C5F3C" w14:textId="77777777" w:rsidR="00A16B71" w:rsidRDefault="00A16B71" w:rsidP="00A16B71">
            <w:pPr>
              <w:pStyle w:val="Corpodetexto"/>
              <w:keepNext/>
              <w:keepLines/>
            </w:pPr>
            <w:r>
              <w:t>Navegar para a página de cadastro de obras.</w:t>
            </w:r>
          </w:p>
          <w:p w14:paraId="2CFE79CF" w14:textId="77777777" w:rsidR="00A16B71" w:rsidRDefault="00A16B71" w:rsidP="00A16B71">
            <w:pPr>
              <w:pStyle w:val="Corpodetexto"/>
              <w:keepNext/>
              <w:keepLines/>
            </w:pPr>
            <w:r>
              <w:t>Preencher os campos obrigatórios com os valores fornecidos.</w:t>
            </w:r>
          </w:p>
          <w:p w14:paraId="4383B059" w14:textId="3993BB2A" w:rsidR="00C717AE" w:rsidRDefault="00A16B71" w:rsidP="00A16B71">
            <w:pPr>
              <w:pStyle w:val="Corpodetexto"/>
              <w:keepNext/>
              <w:keepLines/>
              <w:jc w:val="left"/>
            </w:pPr>
            <w:r>
              <w:t>Clicar no botão "Salvar".</w:t>
            </w:r>
          </w:p>
        </w:tc>
      </w:tr>
      <w:tr w:rsidR="00C717AE" w14:paraId="58B18E52" w14:textId="77777777">
        <w:tc>
          <w:tcPr>
            <w:tcW w:w="1750" w:type="dxa"/>
          </w:tcPr>
          <w:p w14:paraId="63EC140F" w14:textId="77777777" w:rsidR="00C717AE" w:rsidRDefault="00CF7CE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72CA5F29" w14:textId="23EE9144" w:rsidR="00C717AE" w:rsidRDefault="00201B1A">
            <w:pPr>
              <w:pStyle w:val="Corpodetexto"/>
              <w:keepNext/>
              <w:keepLines/>
              <w:jc w:val="left"/>
            </w:pPr>
            <w:r>
              <w:t xml:space="preserve">Acessar como funcionário </w:t>
            </w:r>
          </w:p>
        </w:tc>
      </w:tr>
    </w:tbl>
    <w:p w14:paraId="2EADC551" w14:textId="77777777" w:rsidR="0029641B" w:rsidRDefault="0029641B">
      <w:pPr>
        <w:pStyle w:val="Corpodetexto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6EED4156" w14:textId="77777777" w:rsidTr="00D97DD9">
        <w:tc>
          <w:tcPr>
            <w:tcW w:w="1750" w:type="dxa"/>
          </w:tcPr>
          <w:p w14:paraId="5A59A0E3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3B7E14B5" w14:textId="2D453231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EC0B32">
              <w:rPr>
                <w:snapToGrid w:val="0"/>
                <w:color w:val="000000"/>
              </w:rPr>
              <w:t>2</w:t>
            </w:r>
          </w:p>
        </w:tc>
      </w:tr>
      <w:tr w:rsidR="002D6DFC" w14:paraId="621DD9B5" w14:textId="77777777" w:rsidTr="00D97DD9">
        <w:tc>
          <w:tcPr>
            <w:tcW w:w="1750" w:type="dxa"/>
          </w:tcPr>
          <w:p w14:paraId="1EF07B6D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0ABBCFC1" w14:textId="2AF77594" w:rsidR="002D6DFC" w:rsidRDefault="00914F79" w:rsidP="00D97DD9">
            <w:pPr>
              <w:pStyle w:val="Corpodetexto"/>
              <w:keepNext/>
              <w:keepLines/>
              <w:jc w:val="left"/>
            </w:pPr>
            <w:r>
              <w:t>Atualizar s</w:t>
            </w:r>
            <w:r w:rsidR="00EC0B32">
              <w:t>tatus de obra</w:t>
            </w:r>
          </w:p>
        </w:tc>
      </w:tr>
      <w:tr w:rsidR="002D6DFC" w14:paraId="7677E907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2E35D03E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6182AC0B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6D0F13CF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4B55CE59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7133A30F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6503577B" w14:textId="2C1763C0" w:rsidR="002D6DFC" w:rsidRDefault="00754522" w:rsidP="00D97DD9">
            <w:pPr>
              <w:pStyle w:val="Corpodetexto"/>
              <w:keepNext/>
              <w:keepLines/>
              <w:jc w:val="left"/>
            </w:pPr>
            <w:r>
              <w:t>Nome da obra</w:t>
            </w:r>
          </w:p>
        </w:tc>
        <w:tc>
          <w:tcPr>
            <w:tcW w:w="3748" w:type="dxa"/>
          </w:tcPr>
          <w:p w14:paraId="4C3FEC37" w14:textId="6615855D" w:rsidR="002D6DFC" w:rsidRDefault="00754522" w:rsidP="00D97DD9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2D6DFC" w14:paraId="59025135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35DA1A6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B33B4BE" w14:textId="127D936E" w:rsidR="002D6DFC" w:rsidRDefault="00754522" w:rsidP="00D97DD9">
            <w:pPr>
              <w:pStyle w:val="Corpodetexto"/>
              <w:keepNext/>
              <w:keepLines/>
              <w:jc w:val="left"/>
            </w:pPr>
            <w:r>
              <w:t xml:space="preserve">Novo </w:t>
            </w:r>
            <w:r w:rsidR="00732495">
              <w:t>status</w:t>
            </w:r>
          </w:p>
        </w:tc>
        <w:tc>
          <w:tcPr>
            <w:tcW w:w="3748" w:type="dxa"/>
          </w:tcPr>
          <w:p w14:paraId="59A98FE6" w14:textId="22C4BB19" w:rsidR="002D6DFC" w:rsidRDefault="00732495" w:rsidP="00D97DD9">
            <w:pPr>
              <w:pStyle w:val="Corpodetexto"/>
              <w:keepNext/>
              <w:keepLines/>
              <w:jc w:val="left"/>
            </w:pPr>
            <w:r>
              <w:t>“</w:t>
            </w:r>
            <w:r w:rsidR="00914F79">
              <w:t>Concluída</w:t>
            </w:r>
            <w:r>
              <w:t>”</w:t>
            </w:r>
          </w:p>
        </w:tc>
      </w:tr>
      <w:tr w:rsidR="002D6DFC" w14:paraId="5942A440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48F2324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E7E8C7B" w14:textId="160DFC3E" w:rsidR="002D6DFC" w:rsidRDefault="002D6DFC" w:rsidP="00754522">
            <w:pPr>
              <w:pStyle w:val="Corpodetexto"/>
              <w:keepNext/>
              <w:keepLines/>
              <w:tabs>
                <w:tab w:val="center" w:pos="1804"/>
              </w:tabs>
              <w:jc w:val="left"/>
            </w:pPr>
          </w:p>
        </w:tc>
        <w:tc>
          <w:tcPr>
            <w:tcW w:w="3748" w:type="dxa"/>
          </w:tcPr>
          <w:p w14:paraId="27E00C3F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1A577F73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6CA4238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6FF32085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5D33768A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2CF3C771" w14:textId="77777777" w:rsidTr="00D97DD9">
        <w:trPr>
          <w:cantSplit/>
          <w:trHeight w:val="413"/>
        </w:trPr>
        <w:tc>
          <w:tcPr>
            <w:tcW w:w="1750" w:type="dxa"/>
            <w:vMerge/>
          </w:tcPr>
          <w:p w14:paraId="29C12729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72081533" w14:textId="3F2B1027" w:rsidR="002D6DFC" w:rsidRDefault="00914F79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Mensagem de sucesso </w:t>
            </w:r>
          </w:p>
        </w:tc>
        <w:tc>
          <w:tcPr>
            <w:tcW w:w="3748" w:type="dxa"/>
          </w:tcPr>
          <w:p w14:paraId="3B224668" w14:textId="7B363F23" w:rsidR="002D6DFC" w:rsidRDefault="00914F79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“Finalizado com sucesso”</w:t>
            </w:r>
          </w:p>
        </w:tc>
      </w:tr>
      <w:tr w:rsidR="002D6DFC" w14:paraId="32FE3149" w14:textId="77777777" w:rsidTr="00D97DD9">
        <w:trPr>
          <w:cantSplit/>
          <w:trHeight w:val="412"/>
        </w:trPr>
        <w:tc>
          <w:tcPr>
            <w:tcW w:w="1750" w:type="dxa"/>
            <w:vMerge/>
          </w:tcPr>
          <w:p w14:paraId="1F3714B7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1F228214" w14:textId="790A9EB0" w:rsidR="002D6DFC" w:rsidRDefault="00831DDE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Status </w:t>
            </w:r>
          </w:p>
        </w:tc>
        <w:tc>
          <w:tcPr>
            <w:tcW w:w="3748" w:type="dxa"/>
          </w:tcPr>
          <w:p w14:paraId="09E50BB1" w14:textId="3EFB9F08" w:rsidR="002D6DFC" w:rsidRDefault="00831DDE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“Concluída”</w:t>
            </w:r>
          </w:p>
        </w:tc>
      </w:tr>
      <w:tr w:rsidR="002D6DFC" w14:paraId="47B57B36" w14:textId="77777777" w:rsidTr="00D97DD9">
        <w:tc>
          <w:tcPr>
            <w:tcW w:w="1750" w:type="dxa"/>
          </w:tcPr>
          <w:p w14:paraId="5CB588E5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3B51AF0E" w14:textId="1A7A6CB0" w:rsidR="002D6DFC" w:rsidRDefault="00831DDE" w:rsidP="00D97DD9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2D6DFC" w14:paraId="3410343C" w14:textId="77777777" w:rsidTr="00D97DD9">
        <w:tc>
          <w:tcPr>
            <w:tcW w:w="1750" w:type="dxa"/>
          </w:tcPr>
          <w:p w14:paraId="18449944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552DFD75" w14:textId="77777777" w:rsidR="002B505D" w:rsidRDefault="002B505D" w:rsidP="002B505D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6061559B" w14:textId="77777777" w:rsidR="002B505D" w:rsidRDefault="002B505D" w:rsidP="002B505D">
            <w:pPr>
              <w:pStyle w:val="Corpodetexto"/>
              <w:keepNext/>
              <w:keepLines/>
            </w:pPr>
            <w:r>
              <w:t>Navegar para a lista de obras.</w:t>
            </w:r>
          </w:p>
          <w:p w14:paraId="111E0EED" w14:textId="77777777" w:rsidR="002B505D" w:rsidRDefault="002B505D" w:rsidP="002B505D">
            <w:pPr>
              <w:pStyle w:val="Corpodetexto"/>
              <w:keepNext/>
              <w:keepLines/>
            </w:pPr>
            <w:r>
              <w:t>Selecionar a obra "Construção de Escola".</w:t>
            </w:r>
          </w:p>
          <w:p w14:paraId="492F57FD" w14:textId="77777777" w:rsidR="002B505D" w:rsidRDefault="002B505D" w:rsidP="002B505D">
            <w:pPr>
              <w:pStyle w:val="Corpodetexto"/>
              <w:keepNext/>
              <w:keepLines/>
            </w:pPr>
            <w:r>
              <w:t>Atualizar o campo "Status" para "Concluída".</w:t>
            </w:r>
          </w:p>
          <w:p w14:paraId="1AB88698" w14:textId="384F6019" w:rsidR="002D6DFC" w:rsidRDefault="002B505D" w:rsidP="002B505D">
            <w:pPr>
              <w:pStyle w:val="Corpodetexto"/>
              <w:keepNext/>
              <w:keepLines/>
              <w:jc w:val="left"/>
            </w:pPr>
            <w:r>
              <w:t>Clicar no botão "Salvar".</w:t>
            </w:r>
          </w:p>
        </w:tc>
      </w:tr>
      <w:tr w:rsidR="002D6DFC" w14:paraId="58E75660" w14:textId="77777777" w:rsidTr="00D97DD9">
        <w:tc>
          <w:tcPr>
            <w:tcW w:w="1750" w:type="dxa"/>
          </w:tcPr>
          <w:p w14:paraId="6CB0B26B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51B99DCB" w14:textId="582824D2" w:rsidR="002D6DFC" w:rsidRDefault="003068DD" w:rsidP="00D97DD9">
            <w:pPr>
              <w:pStyle w:val="Corpodetexto"/>
              <w:keepNext/>
              <w:keepLines/>
              <w:jc w:val="left"/>
            </w:pPr>
            <w:r>
              <w:t xml:space="preserve">Acessar como funcionário </w:t>
            </w:r>
          </w:p>
        </w:tc>
      </w:tr>
    </w:tbl>
    <w:p w14:paraId="3CB3D75B" w14:textId="77777777" w:rsidR="002D6DFC" w:rsidRDefault="002D6DFC">
      <w:pPr>
        <w:pStyle w:val="Corpodetexto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583664F0" w14:textId="77777777" w:rsidTr="00D97DD9">
        <w:tc>
          <w:tcPr>
            <w:tcW w:w="1750" w:type="dxa"/>
          </w:tcPr>
          <w:p w14:paraId="48E2A0A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3938EF05" w14:textId="73DEB450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EC0B32">
              <w:rPr>
                <w:snapToGrid w:val="0"/>
                <w:color w:val="000000"/>
              </w:rPr>
              <w:t>3</w:t>
            </w:r>
          </w:p>
        </w:tc>
      </w:tr>
      <w:tr w:rsidR="002D6DFC" w14:paraId="2EE455FF" w14:textId="77777777" w:rsidTr="00D97DD9">
        <w:tc>
          <w:tcPr>
            <w:tcW w:w="1750" w:type="dxa"/>
          </w:tcPr>
          <w:p w14:paraId="39CB2806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41CB4A0B" w14:textId="016CFE68" w:rsidR="002D6DFC" w:rsidRDefault="00EC0B32" w:rsidP="00D97DD9">
            <w:pPr>
              <w:pStyle w:val="Corpodetexto"/>
              <w:keepNext/>
              <w:keepLines/>
              <w:jc w:val="left"/>
            </w:pPr>
            <w:r>
              <w:t>Consulta de obra</w:t>
            </w:r>
          </w:p>
        </w:tc>
      </w:tr>
      <w:tr w:rsidR="002D6DFC" w14:paraId="6AA05C1B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08C3F4DA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6095012C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4F5AD4BE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024907F5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24FA64E8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34FDDDBE" w14:textId="4A69478D" w:rsidR="002D6DFC" w:rsidRDefault="4E3DBEC6" w:rsidP="00D97DD9">
            <w:pPr>
              <w:pStyle w:val="Corpodetexto"/>
              <w:keepNext/>
              <w:keepLines/>
              <w:jc w:val="left"/>
            </w:pPr>
            <w:r>
              <w:t>Nome da Obra</w:t>
            </w:r>
          </w:p>
        </w:tc>
        <w:tc>
          <w:tcPr>
            <w:tcW w:w="3748" w:type="dxa"/>
          </w:tcPr>
          <w:p w14:paraId="0A30841D" w14:textId="185DB420" w:rsidR="002D6DFC" w:rsidRDefault="1B99E88A" w:rsidP="00D97DD9">
            <w:pPr>
              <w:pStyle w:val="Corpodetexto"/>
              <w:keepNext/>
              <w:keepLines/>
              <w:jc w:val="left"/>
            </w:pPr>
            <w:r>
              <w:t>"Pista de skate"</w:t>
            </w:r>
          </w:p>
        </w:tc>
      </w:tr>
      <w:tr w:rsidR="002D6DFC" w14:paraId="68DA2B8E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46C2F70E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408C9EA4" w14:textId="3288904D" w:rsidR="00F61F65" w:rsidRDefault="00F61F65" w:rsidP="00D97DD9">
            <w:pPr>
              <w:pStyle w:val="Corpodetexto"/>
              <w:keepNext/>
              <w:keepLines/>
              <w:jc w:val="left"/>
            </w:pPr>
            <w:r>
              <w:t xml:space="preserve">Local </w:t>
            </w:r>
          </w:p>
        </w:tc>
        <w:tc>
          <w:tcPr>
            <w:tcW w:w="3748" w:type="dxa"/>
          </w:tcPr>
          <w:p w14:paraId="6DAEE027" w14:textId="3BE1BC76" w:rsidR="002D6DFC" w:rsidRDefault="00F61F65" w:rsidP="00D97DD9">
            <w:pPr>
              <w:pStyle w:val="Corpodetexto"/>
              <w:keepNext/>
              <w:keepLines/>
              <w:jc w:val="left"/>
            </w:pPr>
            <w:r>
              <w:t xml:space="preserve"> </w:t>
            </w:r>
            <w:r w:rsidR="000050A6">
              <w:t>“Praça de Lauro”</w:t>
            </w:r>
          </w:p>
        </w:tc>
      </w:tr>
      <w:tr w:rsidR="002D6DFC" w14:paraId="3D1AB129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14C5DC4D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5A1372A" w14:textId="01878280" w:rsidR="002D6DFC" w:rsidRDefault="00F61F65" w:rsidP="00D97DD9">
            <w:pPr>
              <w:pStyle w:val="Corpodetexto"/>
              <w:keepNext/>
              <w:keepLines/>
              <w:jc w:val="left"/>
            </w:pPr>
            <w:r>
              <w:t>Status</w:t>
            </w:r>
          </w:p>
        </w:tc>
        <w:tc>
          <w:tcPr>
            <w:tcW w:w="3748" w:type="dxa"/>
          </w:tcPr>
          <w:p w14:paraId="14CDFAC9" w14:textId="226C44E8" w:rsidR="002D6DFC" w:rsidRDefault="000050A6" w:rsidP="00D97DD9">
            <w:pPr>
              <w:pStyle w:val="Corpodetexto"/>
              <w:keepNext/>
              <w:keepLines/>
              <w:jc w:val="left"/>
            </w:pPr>
            <w:r>
              <w:t>“Em andamento”</w:t>
            </w:r>
          </w:p>
        </w:tc>
      </w:tr>
      <w:tr w:rsidR="002D6DFC" w14:paraId="52D1E0D1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440B37F4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7D6E5F1B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0E439C5A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03B2EB80" w14:textId="77777777" w:rsidTr="00D97DD9">
        <w:trPr>
          <w:cantSplit/>
          <w:trHeight w:val="413"/>
        </w:trPr>
        <w:tc>
          <w:tcPr>
            <w:tcW w:w="1750" w:type="dxa"/>
            <w:vMerge/>
          </w:tcPr>
          <w:p w14:paraId="58AA8DA3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22088CA5" w14:textId="2C8B1F45" w:rsidR="002D6DFC" w:rsidRDefault="000050A6" w:rsidP="00D97DD9">
            <w:pPr>
              <w:pStyle w:val="Corpodetexto"/>
              <w:keepNext/>
              <w:keepLines/>
              <w:jc w:val="left"/>
            </w:pPr>
            <w:r>
              <w:t xml:space="preserve">Nome </w:t>
            </w:r>
          </w:p>
        </w:tc>
        <w:tc>
          <w:tcPr>
            <w:tcW w:w="3748" w:type="dxa"/>
          </w:tcPr>
          <w:p w14:paraId="3D085508" w14:textId="2384F50C" w:rsidR="002D6DFC" w:rsidRDefault="000050A6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"Pista de skate"</w:t>
            </w:r>
          </w:p>
        </w:tc>
      </w:tr>
      <w:tr w:rsidR="002D6DFC" w14:paraId="5B971A8E" w14:textId="77777777" w:rsidTr="00D97DD9">
        <w:trPr>
          <w:cantSplit/>
          <w:trHeight w:val="412"/>
        </w:trPr>
        <w:tc>
          <w:tcPr>
            <w:tcW w:w="1750" w:type="dxa"/>
            <w:vMerge/>
          </w:tcPr>
          <w:p w14:paraId="02014DF1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0717D21F" w14:textId="18079C25" w:rsidR="002D6DFC" w:rsidRDefault="000050A6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Data de inicio</w:t>
            </w:r>
          </w:p>
        </w:tc>
        <w:tc>
          <w:tcPr>
            <w:tcW w:w="3748" w:type="dxa"/>
          </w:tcPr>
          <w:p w14:paraId="37E4B240" w14:textId="388EF900" w:rsidR="002D6DFC" w:rsidRDefault="00A34A5B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01/01/2024</w:t>
            </w:r>
          </w:p>
        </w:tc>
      </w:tr>
      <w:tr w:rsidR="002D6DFC" w14:paraId="046597E6" w14:textId="77777777" w:rsidTr="00D97DD9">
        <w:tc>
          <w:tcPr>
            <w:tcW w:w="1750" w:type="dxa"/>
          </w:tcPr>
          <w:p w14:paraId="4EE297E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65EB0682" w14:textId="1586314F" w:rsidR="002D6DFC" w:rsidRDefault="00A34A5B" w:rsidP="00D97DD9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2D6DFC" w14:paraId="22702B4E" w14:textId="77777777" w:rsidTr="00D97DD9">
        <w:tc>
          <w:tcPr>
            <w:tcW w:w="1750" w:type="dxa"/>
          </w:tcPr>
          <w:p w14:paraId="488110E5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475611DF" w14:textId="77777777" w:rsidR="00A34A5B" w:rsidRDefault="00A34A5B" w:rsidP="00A34A5B">
            <w:pPr>
              <w:pStyle w:val="Corpodetexto"/>
              <w:keepNext/>
              <w:keepLines/>
            </w:pPr>
            <w:r>
              <w:t>Logar no sistema como Funcionário ou Usuário.</w:t>
            </w:r>
          </w:p>
          <w:p w14:paraId="4BF868DC" w14:textId="77777777" w:rsidR="00A34A5B" w:rsidRDefault="00A34A5B" w:rsidP="00A34A5B">
            <w:pPr>
              <w:pStyle w:val="Corpodetexto"/>
              <w:keepNext/>
              <w:keepLines/>
            </w:pPr>
            <w:r>
              <w:t>Navegar para a página de consulta de obras.</w:t>
            </w:r>
          </w:p>
          <w:p w14:paraId="13DB9964" w14:textId="77777777" w:rsidR="00A34A5B" w:rsidRDefault="00A34A5B" w:rsidP="00A34A5B">
            <w:pPr>
              <w:pStyle w:val="Corpodetexto"/>
              <w:keepNext/>
              <w:keepLines/>
            </w:pPr>
            <w:r>
              <w:t>Inserir critérios de pesquisa (Nome da obra, Status, Localização).</w:t>
            </w:r>
          </w:p>
          <w:p w14:paraId="1A71FFD4" w14:textId="6A984028" w:rsidR="002D6DFC" w:rsidRDefault="00A34A5B" w:rsidP="00A34A5B">
            <w:pPr>
              <w:pStyle w:val="Corpodetexto"/>
              <w:keepNext/>
              <w:keepLines/>
              <w:jc w:val="left"/>
            </w:pPr>
            <w:r>
              <w:t>Clicar no botão "Pesquisar".</w:t>
            </w:r>
          </w:p>
        </w:tc>
      </w:tr>
      <w:tr w:rsidR="002D6DFC" w14:paraId="60984FD8" w14:textId="77777777" w:rsidTr="00D97DD9">
        <w:tc>
          <w:tcPr>
            <w:tcW w:w="1750" w:type="dxa"/>
          </w:tcPr>
          <w:p w14:paraId="443A0728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01316FBD" w14:textId="044991C1" w:rsidR="002D6DFC" w:rsidRDefault="00765301" w:rsidP="00D97DD9">
            <w:pPr>
              <w:pStyle w:val="Corpodetexto"/>
              <w:keepNext/>
              <w:keepLines/>
              <w:jc w:val="left"/>
            </w:pPr>
            <w:r w:rsidRPr="00765301">
              <w:t>Acesso ao sistema como Funcionário</w:t>
            </w:r>
            <w:r>
              <w:t xml:space="preserve"> ou Usuário</w:t>
            </w:r>
            <w:r w:rsidRPr="00765301">
              <w:t>.</w:t>
            </w:r>
          </w:p>
        </w:tc>
      </w:tr>
    </w:tbl>
    <w:p w14:paraId="33E73B81" w14:textId="77777777" w:rsidR="002D6DFC" w:rsidRDefault="002D6DFC">
      <w:pPr>
        <w:pStyle w:val="Corpodetexto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002EE564" w14:textId="77777777" w:rsidTr="00D97DD9">
        <w:tc>
          <w:tcPr>
            <w:tcW w:w="1750" w:type="dxa"/>
          </w:tcPr>
          <w:p w14:paraId="157DC0B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14579D01" w14:textId="47A5BBB6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695C80">
              <w:rPr>
                <w:snapToGrid w:val="0"/>
                <w:color w:val="000000"/>
              </w:rPr>
              <w:t>4</w:t>
            </w:r>
          </w:p>
        </w:tc>
      </w:tr>
      <w:tr w:rsidR="002D6DFC" w14:paraId="73A75714" w14:textId="77777777" w:rsidTr="00D97DD9">
        <w:tc>
          <w:tcPr>
            <w:tcW w:w="1750" w:type="dxa"/>
          </w:tcPr>
          <w:p w14:paraId="2222DF6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2EE072F8" w14:textId="5D80FC67" w:rsidR="002D6DFC" w:rsidRDefault="00695C80" w:rsidP="00D97DD9">
            <w:pPr>
              <w:pStyle w:val="Corpodetexto"/>
              <w:keepNext/>
              <w:keepLines/>
              <w:jc w:val="left"/>
            </w:pPr>
            <w:r>
              <w:t>Monitoramento</w:t>
            </w:r>
          </w:p>
        </w:tc>
      </w:tr>
      <w:tr w:rsidR="002D6DFC" w14:paraId="0F48EA0A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75C482F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0EE027F4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48696B5F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55028A45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7B4742E4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77DE2D0B" w14:textId="63DCFC64" w:rsidR="002D6DFC" w:rsidRDefault="00702439" w:rsidP="00D97DD9">
            <w:pPr>
              <w:pStyle w:val="Corpodetexto"/>
              <w:keepNext/>
              <w:keepLines/>
              <w:jc w:val="left"/>
            </w:pPr>
            <w:r>
              <w:t>Obra</w:t>
            </w:r>
          </w:p>
        </w:tc>
        <w:tc>
          <w:tcPr>
            <w:tcW w:w="3748" w:type="dxa"/>
          </w:tcPr>
          <w:p w14:paraId="217307E4" w14:textId="097011B3" w:rsidR="002D6DFC" w:rsidRDefault="00702439" w:rsidP="00D97DD9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2D6DFC" w14:paraId="04DCD3BD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5D7F6E1A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7CAFD101" w14:textId="5D5DD9B3" w:rsidR="002D6DFC" w:rsidRDefault="00702439" w:rsidP="00D97DD9">
            <w:pPr>
              <w:pStyle w:val="Corpodetexto"/>
              <w:keepNext/>
              <w:keepLines/>
              <w:jc w:val="left"/>
            </w:pPr>
            <w:r>
              <w:t>Local</w:t>
            </w:r>
          </w:p>
        </w:tc>
        <w:tc>
          <w:tcPr>
            <w:tcW w:w="3748" w:type="dxa"/>
          </w:tcPr>
          <w:p w14:paraId="7FF21356" w14:textId="29C0A9F2" w:rsidR="002D6DFC" w:rsidRDefault="00702439" w:rsidP="00D97DD9">
            <w:pPr>
              <w:pStyle w:val="Corpodetexto"/>
              <w:keepNext/>
              <w:keepLines/>
              <w:jc w:val="left"/>
            </w:pPr>
            <w:r>
              <w:t>“Praça de Lauro”</w:t>
            </w:r>
          </w:p>
        </w:tc>
      </w:tr>
      <w:tr w:rsidR="002D6DFC" w14:paraId="5E7E15BA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26B3B92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57D1D4B2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27D982DD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0F67420D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2614585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758CC36F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34327961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17EBEC8B" w14:textId="77777777" w:rsidTr="00D97DD9">
        <w:trPr>
          <w:cantSplit/>
          <w:trHeight w:val="413"/>
        </w:trPr>
        <w:tc>
          <w:tcPr>
            <w:tcW w:w="1750" w:type="dxa"/>
            <w:vMerge/>
          </w:tcPr>
          <w:p w14:paraId="075DAEF7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300DDCB9" w14:textId="1BC702AA" w:rsidR="002D6DFC" w:rsidRDefault="00426614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Mapa de impacto</w:t>
            </w:r>
          </w:p>
        </w:tc>
        <w:tc>
          <w:tcPr>
            <w:tcW w:w="3748" w:type="dxa"/>
          </w:tcPr>
          <w:p w14:paraId="1ED97861" w14:textId="64CB0C98" w:rsidR="002D6DFC" w:rsidRDefault="00383F84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Como a obra afeta as rodovias próximas</w:t>
            </w:r>
          </w:p>
        </w:tc>
      </w:tr>
      <w:tr w:rsidR="002D6DFC" w14:paraId="609E2097" w14:textId="77777777" w:rsidTr="00D97DD9">
        <w:trPr>
          <w:cantSplit/>
          <w:trHeight w:val="412"/>
        </w:trPr>
        <w:tc>
          <w:tcPr>
            <w:tcW w:w="1750" w:type="dxa"/>
            <w:vMerge/>
          </w:tcPr>
          <w:p w14:paraId="50DE5907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7D0A34C9" w14:textId="77777777" w:rsidR="002D6DFC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  <w:tc>
          <w:tcPr>
            <w:tcW w:w="3748" w:type="dxa"/>
          </w:tcPr>
          <w:p w14:paraId="0B97FBA8" w14:textId="77777777" w:rsidR="002D6DFC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</w:tr>
      <w:tr w:rsidR="002D6DFC" w14:paraId="057E8760" w14:textId="77777777" w:rsidTr="00D97DD9">
        <w:tc>
          <w:tcPr>
            <w:tcW w:w="1750" w:type="dxa"/>
          </w:tcPr>
          <w:p w14:paraId="2D55226A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36160304" w14:textId="532E19C4" w:rsidR="002D6DFC" w:rsidRDefault="0073044E" w:rsidP="00D97DD9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2D6DFC" w14:paraId="4CE14F28" w14:textId="77777777" w:rsidTr="00D97DD9">
        <w:tc>
          <w:tcPr>
            <w:tcW w:w="1750" w:type="dxa"/>
          </w:tcPr>
          <w:p w14:paraId="621C15F6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04B90212" w14:textId="77777777" w:rsidR="00093D5C" w:rsidRDefault="00093D5C" w:rsidP="00093D5C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48910F3B" w14:textId="77777777" w:rsidR="00093D5C" w:rsidRDefault="00093D5C" w:rsidP="00093D5C">
            <w:pPr>
              <w:pStyle w:val="Corpodetexto"/>
              <w:keepNext/>
              <w:keepLines/>
            </w:pPr>
            <w:r>
              <w:t>Navegar para a página de monitoramento de impactos.</w:t>
            </w:r>
          </w:p>
          <w:p w14:paraId="00022819" w14:textId="60053DD4" w:rsidR="00093D5C" w:rsidRDefault="00093D5C" w:rsidP="00093D5C">
            <w:pPr>
              <w:pStyle w:val="Corpodetexto"/>
              <w:keepNext/>
              <w:keepLines/>
            </w:pPr>
            <w:r>
              <w:t>Selecionar a obra</w:t>
            </w:r>
            <w:r w:rsidR="00765301">
              <w:t>.</w:t>
            </w:r>
          </w:p>
          <w:p w14:paraId="6A835F06" w14:textId="6DC8FC81" w:rsidR="002D6DFC" w:rsidRDefault="00093D5C" w:rsidP="00093D5C">
            <w:pPr>
              <w:pStyle w:val="Corpodetexto"/>
              <w:keepNext/>
              <w:keepLines/>
              <w:jc w:val="left"/>
            </w:pPr>
            <w:r>
              <w:t>Verificar a visualização dos impactos no mapa.</w:t>
            </w:r>
          </w:p>
        </w:tc>
      </w:tr>
      <w:tr w:rsidR="002D6DFC" w14:paraId="6259339E" w14:textId="77777777" w:rsidTr="00D97DD9">
        <w:tc>
          <w:tcPr>
            <w:tcW w:w="1750" w:type="dxa"/>
          </w:tcPr>
          <w:p w14:paraId="7AA69389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6376DF16" w14:textId="309D180C" w:rsidR="002D6DFC" w:rsidRDefault="00637D53" w:rsidP="00D97DD9">
            <w:pPr>
              <w:pStyle w:val="Corpodetexto"/>
              <w:keepNext/>
              <w:keepLines/>
              <w:jc w:val="left"/>
            </w:pPr>
            <w:r>
              <w:t xml:space="preserve">Dados de localização </w:t>
            </w:r>
          </w:p>
        </w:tc>
      </w:tr>
    </w:tbl>
    <w:p w14:paraId="638F8F6A" w14:textId="77777777" w:rsidR="002D6DFC" w:rsidRDefault="002D6DFC">
      <w:pPr>
        <w:pStyle w:val="Corpodetexto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08F6BBF2" w14:textId="77777777" w:rsidTr="00D97DD9">
        <w:tc>
          <w:tcPr>
            <w:tcW w:w="1750" w:type="dxa"/>
          </w:tcPr>
          <w:p w14:paraId="7BF1051F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7496" w:type="dxa"/>
            <w:gridSpan w:val="2"/>
          </w:tcPr>
          <w:p w14:paraId="685E6933" w14:textId="385FE3B8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695C80">
              <w:rPr>
                <w:snapToGrid w:val="0"/>
                <w:color w:val="000000"/>
              </w:rPr>
              <w:t>5</w:t>
            </w:r>
          </w:p>
        </w:tc>
      </w:tr>
      <w:tr w:rsidR="002D6DFC" w14:paraId="7AE09F04" w14:textId="77777777" w:rsidTr="00D97DD9">
        <w:tc>
          <w:tcPr>
            <w:tcW w:w="1750" w:type="dxa"/>
          </w:tcPr>
          <w:p w14:paraId="7C94F466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7970E3D0" w14:textId="3034F836" w:rsidR="002D6DFC" w:rsidRDefault="00695C80" w:rsidP="00D97DD9">
            <w:pPr>
              <w:pStyle w:val="Corpodetexto"/>
              <w:keepNext/>
              <w:keepLines/>
              <w:jc w:val="left"/>
            </w:pPr>
            <w:r>
              <w:t>Notificações de status</w:t>
            </w:r>
          </w:p>
        </w:tc>
      </w:tr>
      <w:tr w:rsidR="002D6DFC" w14:paraId="13DEB65C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1641516B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62DD3E2D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5CA7290D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14CA0CE1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6206AAB5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34CFBFF1" w14:textId="244CFB2B" w:rsidR="002D6DFC" w:rsidRDefault="00720324" w:rsidP="00D97DD9">
            <w:pPr>
              <w:pStyle w:val="Corpodetexto"/>
              <w:keepNext/>
              <w:keepLines/>
              <w:jc w:val="left"/>
            </w:pPr>
            <w:r>
              <w:t>Obra</w:t>
            </w:r>
          </w:p>
        </w:tc>
        <w:tc>
          <w:tcPr>
            <w:tcW w:w="3748" w:type="dxa"/>
          </w:tcPr>
          <w:p w14:paraId="21034064" w14:textId="66C98762" w:rsidR="002D6DFC" w:rsidRDefault="00720324" w:rsidP="00D97DD9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2D6DFC" w14:paraId="1533630D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265CD155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51D76931" w14:textId="49F4291B" w:rsidR="002D6DFC" w:rsidRDefault="004202E6" w:rsidP="00D97DD9">
            <w:pPr>
              <w:pStyle w:val="Corpodetexto"/>
              <w:keepNext/>
              <w:keepLines/>
              <w:jc w:val="left"/>
            </w:pPr>
            <w:r>
              <w:t>Novo status</w:t>
            </w:r>
          </w:p>
        </w:tc>
        <w:tc>
          <w:tcPr>
            <w:tcW w:w="3748" w:type="dxa"/>
          </w:tcPr>
          <w:p w14:paraId="4FEB694C" w14:textId="7BC251CB" w:rsidR="002D6DFC" w:rsidRDefault="004202E6" w:rsidP="00D97DD9">
            <w:pPr>
              <w:pStyle w:val="Corpodetexto"/>
              <w:keepNext/>
              <w:keepLines/>
              <w:jc w:val="left"/>
            </w:pPr>
            <w:r>
              <w:t>“Concluída”</w:t>
            </w:r>
          </w:p>
        </w:tc>
      </w:tr>
      <w:tr w:rsidR="002D6DFC" w14:paraId="20CD8E69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6F6BA669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FDC0F4C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0843818C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50B52809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08DD0E9E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238666EB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7626FC97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3EA6C339" w14:textId="77777777" w:rsidTr="00D97DD9">
        <w:trPr>
          <w:cantSplit/>
          <w:trHeight w:val="413"/>
        </w:trPr>
        <w:tc>
          <w:tcPr>
            <w:tcW w:w="1750" w:type="dxa"/>
            <w:vMerge/>
          </w:tcPr>
          <w:p w14:paraId="50CDD2C9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031C49FB" w14:textId="6F1FACF0" w:rsidR="002D6DFC" w:rsidRDefault="004202E6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Notificação </w:t>
            </w:r>
          </w:p>
        </w:tc>
        <w:tc>
          <w:tcPr>
            <w:tcW w:w="3748" w:type="dxa"/>
          </w:tcPr>
          <w:p w14:paraId="6F4ED74E" w14:textId="4E49477D" w:rsidR="002D6DFC" w:rsidRDefault="00B35F5F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Notificação informando o status da obra</w:t>
            </w:r>
          </w:p>
        </w:tc>
      </w:tr>
      <w:tr w:rsidR="002D6DFC" w14:paraId="20B81CEF" w14:textId="77777777" w:rsidTr="00D97DD9">
        <w:trPr>
          <w:cantSplit/>
          <w:trHeight w:val="412"/>
        </w:trPr>
        <w:tc>
          <w:tcPr>
            <w:tcW w:w="1750" w:type="dxa"/>
            <w:vMerge/>
          </w:tcPr>
          <w:p w14:paraId="1E9C443D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6BF2AC87" w14:textId="77777777" w:rsidR="002D6DFC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  <w:tc>
          <w:tcPr>
            <w:tcW w:w="3748" w:type="dxa"/>
          </w:tcPr>
          <w:p w14:paraId="57D1A51D" w14:textId="77777777" w:rsidR="002D6DFC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</w:tr>
      <w:tr w:rsidR="002D6DFC" w14:paraId="61E5FB09" w14:textId="77777777" w:rsidTr="00D97DD9">
        <w:tc>
          <w:tcPr>
            <w:tcW w:w="1750" w:type="dxa"/>
          </w:tcPr>
          <w:p w14:paraId="523AB6AB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317EA0A7" w14:textId="53AA8D83" w:rsidR="002D6DFC" w:rsidRDefault="008123E9" w:rsidP="00D97DD9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2D6DFC" w14:paraId="0273EF57" w14:textId="77777777" w:rsidTr="00D97DD9">
        <w:tc>
          <w:tcPr>
            <w:tcW w:w="1750" w:type="dxa"/>
          </w:tcPr>
          <w:p w14:paraId="4EDC765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7D8566DF" w14:textId="77777777" w:rsidR="00093D5C" w:rsidRDefault="00093D5C" w:rsidP="00093D5C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01C88189" w14:textId="3ECA6ECD" w:rsidR="00093D5C" w:rsidRDefault="00093D5C" w:rsidP="00093D5C">
            <w:pPr>
              <w:pStyle w:val="Corpodetexto"/>
              <w:keepNext/>
              <w:keepLines/>
            </w:pPr>
            <w:r>
              <w:t>Atualizar o status da obra "</w:t>
            </w:r>
            <w:r w:rsidR="00765301">
              <w:t>Pista de skate</w:t>
            </w:r>
            <w:r>
              <w:t>" para "Concluída".</w:t>
            </w:r>
          </w:p>
          <w:p w14:paraId="7AB4BAEC" w14:textId="041E1673" w:rsidR="002D6DFC" w:rsidRDefault="00093D5C" w:rsidP="00093D5C">
            <w:pPr>
              <w:pStyle w:val="Corpodetexto"/>
              <w:keepNext/>
              <w:keepLines/>
              <w:jc w:val="left"/>
            </w:pPr>
            <w:r>
              <w:t>Verificar se uma notificação é enviada aos usuários interessados.</w:t>
            </w:r>
          </w:p>
        </w:tc>
      </w:tr>
      <w:tr w:rsidR="002D6DFC" w14:paraId="4C986A8F" w14:textId="77777777" w:rsidTr="00D97DD9">
        <w:tc>
          <w:tcPr>
            <w:tcW w:w="1750" w:type="dxa"/>
          </w:tcPr>
          <w:p w14:paraId="34B19CF8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1CDFB110" w14:textId="6E81F3CD" w:rsidR="002D6DFC" w:rsidRDefault="008123E9" w:rsidP="00D97DD9">
            <w:pPr>
              <w:pStyle w:val="Corpodetexto"/>
              <w:keepNext/>
              <w:keepLines/>
              <w:jc w:val="left"/>
            </w:pPr>
            <w:r>
              <w:t>Sistema de notificação configurado e funcional</w:t>
            </w:r>
          </w:p>
        </w:tc>
      </w:tr>
    </w:tbl>
    <w:p w14:paraId="12C07263" w14:textId="77777777" w:rsidR="002D6DFC" w:rsidRDefault="002D6DFC">
      <w:pPr>
        <w:pStyle w:val="Corpodetexto"/>
      </w:pPr>
    </w:p>
    <w:tbl>
      <w:tblPr>
        <w:tblW w:w="9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4C5884B7" w14:textId="77777777" w:rsidTr="00F72941">
        <w:tc>
          <w:tcPr>
            <w:tcW w:w="1750" w:type="dxa"/>
          </w:tcPr>
          <w:p w14:paraId="2668773E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10B35F37" w14:textId="7B22F2F0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695C80">
              <w:rPr>
                <w:snapToGrid w:val="0"/>
                <w:color w:val="000000"/>
              </w:rPr>
              <w:t>6</w:t>
            </w:r>
          </w:p>
        </w:tc>
      </w:tr>
      <w:tr w:rsidR="002D6DFC" w14:paraId="3301E609" w14:textId="77777777" w:rsidTr="00F72941">
        <w:tc>
          <w:tcPr>
            <w:tcW w:w="1750" w:type="dxa"/>
          </w:tcPr>
          <w:p w14:paraId="7AE8421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3B3D2003" w14:textId="2ABF2B57" w:rsidR="002D6DFC" w:rsidRDefault="0063181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Verificar f</w:t>
            </w:r>
            <w:r w:rsidRPr="00793260">
              <w:rPr>
                <w:snapToGrid w:val="0"/>
                <w:color w:val="000000"/>
              </w:rPr>
              <w:t>uncionalidade da edição</w:t>
            </w:r>
            <w:r>
              <w:rPr>
                <w:snapToGrid w:val="0"/>
                <w:color w:val="000000"/>
              </w:rPr>
              <w:t xml:space="preserve"> da obra</w:t>
            </w:r>
          </w:p>
        </w:tc>
      </w:tr>
      <w:tr w:rsidR="002D6DFC" w14:paraId="0E2FF8EE" w14:textId="77777777" w:rsidTr="00F72941">
        <w:trPr>
          <w:cantSplit/>
        </w:trPr>
        <w:tc>
          <w:tcPr>
            <w:tcW w:w="1750" w:type="dxa"/>
            <w:vMerge w:val="restart"/>
            <w:vAlign w:val="center"/>
          </w:tcPr>
          <w:p w14:paraId="6AE2C40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18873BCE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170DF9AC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F72941" w14:paraId="59EB439C" w14:textId="77777777" w:rsidTr="00F72941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616D73D6" w14:textId="77777777" w:rsidR="00F72941" w:rsidRDefault="00F72941" w:rsidP="00F72941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3F01CD7B" w14:textId="2432D37E" w:rsidR="00F72941" w:rsidRDefault="00F72941" w:rsidP="00F72941">
            <w:pPr>
              <w:pStyle w:val="Corpodetexto"/>
              <w:keepNext/>
              <w:keepLines/>
              <w:jc w:val="left"/>
            </w:pPr>
            <w:r>
              <w:t>Nome da obra</w:t>
            </w:r>
          </w:p>
        </w:tc>
        <w:tc>
          <w:tcPr>
            <w:tcW w:w="3748" w:type="dxa"/>
          </w:tcPr>
          <w:p w14:paraId="4334C15F" w14:textId="4CE8562D" w:rsidR="00F72941" w:rsidRDefault="00F72941" w:rsidP="00F72941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F72941" w14:paraId="5199003F" w14:textId="77777777" w:rsidTr="00F72941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318D994E" w14:textId="77777777" w:rsidR="00F72941" w:rsidRDefault="00F72941" w:rsidP="00F72941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203F12D0" w14:textId="083EC82E" w:rsidR="00F72941" w:rsidRDefault="00F72941" w:rsidP="00F72941">
            <w:pPr>
              <w:pStyle w:val="Corpodetexto"/>
              <w:keepNext/>
              <w:keepLines/>
              <w:jc w:val="left"/>
            </w:pPr>
            <w:r>
              <w:t>Nome da obra (editado)</w:t>
            </w:r>
          </w:p>
        </w:tc>
        <w:tc>
          <w:tcPr>
            <w:tcW w:w="3748" w:type="dxa"/>
          </w:tcPr>
          <w:p w14:paraId="2EC1885C" w14:textId="6B92394A" w:rsidR="00F72941" w:rsidRDefault="00F72941" w:rsidP="00F72941">
            <w:pPr>
              <w:pStyle w:val="Corpodetexto"/>
              <w:keepNext/>
              <w:keepLines/>
              <w:jc w:val="left"/>
            </w:pPr>
            <w:r>
              <w:t>“Construção de lanchonete”</w:t>
            </w:r>
          </w:p>
        </w:tc>
      </w:tr>
      <w:tr w:rsidR="00F72941" w14:paraId="555889E5" w14:textId="77777777" w:rsidTr="00F72941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75AB4E05" w14:textId="77777777" w:rsidR="00F72941" w:rsidRDefault="00F72941" w:rsidP="00F72941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47DD0D8D" w14:textId="304B4AD2" w:rsidR="00F72941" w:rsidRDefault="00F72941" w:rsidP="00F72941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065DBE41" w14:textId="34E05801" w:rsidR="00F72941" w:rsidRDefault="00F72941" w:rsidP="00F72941">
            <w:pPr>
              <w:pStyle w:val="Corpodetexto"/>
              <w:keepNext/>
              <w:keepLines/>
              <w:jc w:val="left"/>
            </w:pPr>
          </w:p>
        </w:tc>
      </w:tr>
      <w:tr w:rsidR="00F72941" w14:paraId="7B8AF317" w14:textId="77777777" w:rsidTr="00F72941">
        <w:trPr>
          <w:cantSplit/>
        </w:trPr>
        <w:tc>
          <w:tcPr>
            <w:tcW w:w="1750" w:type="dxa"/>
            <w:vMerge w:val="restart"/>
            <w:vAlign w:val="center"/>
          </w:tcPr>
          <w:p w14:paraId="40AEFE91" w14:textId="77777777" w:rsidR="00F72941" w:rsidRDefault="00F72941" w:rsidP="00F72941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1468DB7E" w14:textId="77777777" w:rsidR="00F72941" w:rsidRDefault="00F72941" w:rsidP="00F72941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15B929F2" w14:textId="77777777" w:rsidR="00F72941" w:rsidRDefault="00F72941" w:rsidP="00F72941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E841BA" w14:paraId="4083CB09" w14:textId="77777777" w:rsidTr="00F72941">
        <w:trPr>
          <w:cantSplit/>
          <w:trHeight w:val="413"/>
        </w:trPr>
        <w:tc>
          <w:tcPr>
            <w:tcW w:w="1750" w:type="dxa"/>
            <w:vMerge/>
          </w:tcPr>
          <w:p w14:paraId="1C9CB2D1" w14:textId="77777777" w:rsidR="00E841BA" w:rsidRDefault="00E841BA" w:rsidP="00E841BA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4284C056" w14:textId="26AC0F99" w:rsidR="00E841BA" w:rsidRDefault="00E841BA" w:rsidP="00E841BA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 w:rsidRPr="001B4E54">
              <w:rPr>
                <w:snapToGrid w:val="0"/>
              </w:rPr>
              <w:t>Descrição</w:t>
            </w:r>
          </w:p>
        </w:tc>
        <w:tc>
          <w:tcPr>
            <w:tcW w:w="3748" w:type="dxa"/>
          </w:tcPr>
          <w:p w14:paraId="79D376DC" w14:textId="31DF36D3" w:rsidR="00E841BA" w:rsidRDefault="00E841BA" w:rsidP="00E841BA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“Construção de pista de skate pública”</w:t>
            </w:r>
          </w:p>
        </w:tc>
      </w:tr>
      <w:tr w:rsidR="00E841BA" w14:paraId="596CCC7D" w14:textId="77777777" w:rsidTr="00F72941">
        <w:trPr>
          <w:cantSplit/>
          <w:trHeight w:val="412"/>
        </w:trPr>
        <w:tc>
          <w:tcPr>
            <w:tcW w:w="1750" w:type="dxa"/>
            <w:vMerge/>
          </w:tcPr>
          <w:p w14:paraId="1B10EE84" w14:textId="77777777" w:rsidR="00E841BA" w:rsidRDefault="00E841BA" w:rsidP="00E841BA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739AF40C" w14:textId="5B47191D" w:rsidR="00E841BA" w:rsidRDefault="00E841BA" w:rsidP="00E841BA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Local</w:t>
            </w:r>
          </w:p>
        </w:tc>
        <w:tc>
          <w:tcPr>
            <w:tcW w:w="3748" w:type="dxa"/>
          </w:tcPr>
          <w:p w14:paraId="1A91761C" w14:textId="519B4CEB" w:rsidR="00E841BA" w:rsidRDefault="00E841BA" w:rsidP="00E841BA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“Praça de Lauro”</w:t>
            </w:r>
          </w:p>
        </w:tc>
      </w:tr>
      <w:tr w:rsidR="00E841BA" w14:paraId="1D25B5C5" w14:textId="77777777" w:rsidTr="00F72941">
        <w:tc>
          <w:tcPr>
            <w:tcW w:w="1750" w:type="dxa"/>
          </w:tcPr>
          <w:p w14:paraId="3DEDB9B7" w14:textId="77777777" w:rsidR="00E841BA" w:rsidRDefault="00E841BA" w:rsidP="00E841B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63FA874E" w14:textId="0D6C1329" w:rsidR="00E841BA" w:rsidRDefault="00E841BA" w:rsidP="00E841BA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E841BA" w14:paraId="6F3795AE" w14:textId="77777777" w:rsidTr="00F72941">
        <w:tc>
          <w:tcPr>
            <w:tcW w:w="1750" w:type="dxa"/>
          </w:tcPr>
          <w:p w14:paraId="4ABB18C3" w14:textId="77777777" w:rsidR="00E841BA" w:rsidRDefault="00E841BA" w:rsidP="00E841B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0627CF7C" w14:textId="77777777" w:rsidR="00E841BA" w:rsidRDefault="00E841BA" w:rsidP="00E841BA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404F7561" w14:textId="77777777" w:rsidR="00E841BA" w:rsidRDefault="00E841BA" w:rsidP="00E841BA">
            <w:pPr>
              <w:pStyle w:val="Corpodetexto"/>
              <w:keepNext/>
              <w:keepLines/>
            </w:pPr>
            <w:r>
              <w:t>Navegar para a lista de obras.</w:t>
            </w:r>
          </w:p>
          <w:p w14:paraId="4356DFF5" w14:textId="77777777" w:rsidR="00E841BA" w:rsidRDefault="00E841BA" w:rsidP="00E841BA">
            <w:pPr>
              <w:pStyle w:val="Corpodetexto"/>
              <w:keepNext/>
              <w:keepLines/>
            </w:pPr>
            <w:r>
              <w:t>Selecionar a obra.</w:t>
            </w:r>
          </w:p>
          <w:p w14:paraId="76DA8C0C" w14:textId="77777777" w:rsidR="00E841BA" w:rsidRDefault="00E841BA" w:rsidP="00E841BA">
            <w:pPr>
              <w:pStyle w:val="Corpodetexto"/>
              <w:keepNext/>
              <w:keepLines/>
            </w:pPr>
            <w:r>
              <w:t>Clicar no botão "Editar".</w:t>
            </w:r>
          </w:p>
          <w:p w14:paraId="06B1D4A6" w14:textId="393BA497" w:rsidR="00E841BA" w:rsidRDefault="00E841BA" w:rsidP="00E841BA">
            <w:pPr>
              <w:pStyle w:val="Corpodetexto"/>
              <w:keepNext/>
              <w:keepLines/>
              <w:jc w:val="left"/>
            </w:pPr>
            <w:r>
              <w:t>Verificar se todos os campos estão preenchidos com os detalhes atuais da obra.</w:t>
            </w:r>
          </w:p>
        </w:tc>
      </w:tr>
      <w:tr w:rsidR="00E841BA" w14:paraId="0E5C6C93" w14:textId="77777777" w:rsidTr="00F72941">
        <w:tc>
          <w:tcPr>
            <w:tcW w:w="1750" w:type="dxa"/>
          </w:tcPr>
          <w:p w14:paraId="427628F3" w14:textId="77777777" w:rsidR="00E841BA" w:rsidRDefault="00E841BA" w:rsidP="00E841BA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4A0DCC1E" w14:textId="3250144D" w:rsidR="00E841BA" w:rsidRDefault="00765301" w:rsidP="00E841BA">
            <w:pPr>
              <w:pStyle w:val="Corpodetexto"/>
              <w:keepNext/>
              <w:keepLines/>
              <w:jc w:val="left"/>
            </w:pPr>
            <w:r w:rsidRPr="00765301">
              <w:t>Acesso ao sistema como Funcionário.</w:t>
            </w:r>
          </w:p>
        </w:tc>
      </w:tr>
    </w:tbl>
    <w:p w14:paraId="649E4275" w14:textId="77777777" w:rsidR="002D6DFC" w:rsidRDefault="002D6DFC">
      <w:pPr>
        <w:pStyle w:val="Corpodetexto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10004663" w14:textId="77777777" w:rsidTr="00D97DD9">
        <w:tc>
          <w:tcPr>
            <w:tcW w:w="1750" w:type="dxa"/>
          </w:tcPr>
          <w:p w14:paraId="7929ADB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4EFB0BCB" w14:textId="73E2D43A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695C80">
              <w:rPr>
                <w:snapToGrid w:val="0"/>
                <w:color w:val="000000"/>
              </w:rPr>
              <w:t>7</w:t>
            </w:r>
          </w:p>
        </w:tc>
      </w:tr>
      <w:tr w:rsidR="002D6DFC" w14:paraId="3A8D4779" w14:textId="77777777" w:rsidTr="00D97DD9">
        <w:tc>
          <w:tcPr>
            <w:tcW w:w="1750" w:type="dxa"/>
          </w:tcPr>
          <w:p w14:paraId="7598FD0F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09311207" w14:textId="509ACF3C" w:rsidR="002D6DFC" w:rsidRDefault="0073061A" w:rsidP="00D97DD9">
            <w:pPr>
              <w:pStyle w:val="Corpodetexto"/>
              <w:keepNext/>
              <w:keepLines/>
              <w:jc w:val="left"/>
            </w:pPr>
            <w:r w:rsidRPr="0073061A">
              <w:t>Atualizar Detalhes da Obra</w:t>
            </w:r>
          </w:p>
        </w:tc>
      </w:tr>
      <w:tr w:rsidR="002D6DFC" w14:paraId="2039253C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58FBB7E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4BCA4B84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2ABFEECE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11C10472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4B5644D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479ACD7B" w14:textId="7F050443" w:rsidR="002D6DFC" w:rsidRDefault="00AE2D0B" w:rsidP="00D97DD9">
            <w:pPr>
              <w:pStyle w:val="Corpodetexto"/>
              <w:keepNext/>
              <w:keepLines/>
              <w:jc w:val="left"/>
            </w:pPr>
            <w:r>
              <w:t xml:space="preserve">Nome da obra </w:t>
            </w:r>
          </w:p>
        </w:tc>
        <w:tc>
          <w:tcPr>
            <w:tcW w:w="3748" w:type="dxa"/>
          </w:tcPr>
          <w:p w14:paraId="18C9D36F" w14:textId="2F9F21A2" w:rsidR="002D6DFC" w:rsidRDefault="00175B6D" w:rsidP="00D97DD9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2D6DFC" w14:paraId="20CEFCB3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34D448F4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4EFF93AE" w14:textId="0D3FD5F5" w:rsidR="002D6DFC" w:rsidRDefault="00706BF2" w:rsidP="00D97DD9">
            <w:pPr>
              <w:pStyle w:val="Corpodetexto"/>
              <w:keepNext/>
              <w:keepLines/>
              <w:jc w:val="left"/>
            </w:pPr>
            <w:r>
              <w:t>Local</w:t>
            </w:r>
          </w:p>
        </w:tc>
        <w:tc>
          <w:tcPr>
            <w:tcW w:w="3748" w:type="dxa"/>
          </w:tcPr>
          <w:p w14:paraId="3DD14849" w14:textId="637B5672" w:rsidR="002D6DFC" w:rsidRDefault="00CE1F67" w:rsidP="00D97DD9">
            <w:pPr>
              <w:pStyle w:val="Corpodetexto"/>
              <w:keepNext/>
              <w:keepLines/>
              <w:jc w:val="left"/>
            </w:pPr>
            <w:r>
              <w:t>“Praça de Lauro”</w:t>
            </w:r>
          </w:p>
        </w:tc>
      </w:tr>
      <w:tr w:rsidR="002D6DFC" w14:paraId="58FF48E1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3FC1333F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71D7D804" w14:textId="24BBECEC" w:rsidR="002D6DFC" w:rsidRDefault="00CE1F67" w:rsidP="00D97DD9">
            <w:pPr>
              <w:pStyle w:val="Corpodetexto"/>
              <w:keepNext/>
              <w:keepLines/>
              <w:jc w:val="left"/>
            </w:pPr>
            <w:r>
              <w:t xml:space="preserve">Descrição </w:t>
            </w:r>
          </w:p>
        </w:tc>
        <w:tc>
          <w:tcPr>
            <w:tcW w:w="3748" w:type="dxa"/>
          </w:tcPr>
          <w:p w14:paraId="00871362" w14:textId="3B807010" w:rsidR="002D6DFC" w:rsidRDefault="00CE1F67" w:rsidP="00D97DD9">
            <w:pPr>
              <w:pStyle w:val="Corpodetexto"/>
              <w:keepNext/>
              <w:keepLines/>
              <w:jc w:val="left"/>
            </w:pPr>
            <w:r>
              <w:t>Informações da obra</w:t>
            </w:r>
          </w:p>
        </w:tc>
      </w:tr>
      <w:tr w:rsidR="002D6DFC" w14:paraId="2A15A878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549BB50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747BE7CA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507816F5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0A468D3E" w14:textId="77777777" w:rsidTr="00D97DD9">
        <w:trPr>
          <w:cantSplit/>
          <w:trHeight w:val="413"/>
        </w:trPr>
        <w:tc>
          <w:tcPr>
            <w:tcW w:w="1750" w:type="dxa"/>
            <w:vMerge/>
          </w:tcPr>
          <w:p w14:paraId="1BECD9EA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6870A312" w14:textId="1AF61F9C" w:rsidR="002D6DFC" w:rsidRDefault="00764060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Mensagem de sucesso </w:t>
            </w:r>
          </w:p>
        </w:tc>
        <w:tc>
          <w:tcPr>
            <w:tcW w:w="3748" w:type="dxa"/>
          </w:tcPr>
          <w:p w14:paraId="442CEB2A" w14:textId="049D6D20" w:rsidR="002D6DFC" w:rsidRDefault="00764060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Mensagem confirmando a alteração</w:t>
            </w:r>
          </w:p>
        </w:tc>
      </w:tr>
      <w:tr w:rsidR="002D6DFC" w14:paraId="7352D91F" w14:textId="77777777" w:rsidTr="00D97DD9">
        <w:trPr>
          <w:cantSplit/>
          <w:trHeight w:val="412"/>
        </w:trPr>
        <w:tc>
          <w:tcPr>
            <w:tcW w:w="1750" w:type="dxa"/>
            <w:vMerge/>
          </w:tcPr>
          <w:p w14:paraId="4FA534FA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0FEE302B" w14:textId="100BB81F" w:rsidR="002D6DFC" w:rsidRDefault="00706BF2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Nome da obra</w:t>
            </w:r>
          </w:p>
        </w:tc>
        <w:tc>
          <w:tcPr>
            <w:tcW w:w="3748" w:type="dxa"/>
          </w:tcPr>
          <w:p w14:paraId="3FBA90D4" w14:textId="0ED78B0C" w:rsidR="002D6DFC" w:rsidRDefault="00706BF2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Nome da obra</w:t>
            </w:r>
          </w:p>
        </w:tc>
      </w:tr>
      <w:tr w:rsidR="002D6DFC" w14:paraId="47752313" w14:textId="77777777" w:rsidTr="00D97DD9">
        <w:tc>
          <w:tcPr>
            <w:tcW w:w="1750" w:type="dxa"/>
          </w:tcPr>
          <w:p w14:paraId="4C607EB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2CEAD188" w14:textId="042AF62A" w:rsidR="002D6DFC" w:rsidRDefault="00CE1F67" w:rsidP="00D97DD9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2D6DFC" w14:paraId="7F439ED6" w14:textId="77777777" w:rsidTr="00D97DD9">
        <w:tc>
          <w:tcPr>
            <w:tcW w:w="1750" w:type="dxa"/>
          </w:tcPr>
          <w:p w14:paraId="73CF737B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78495A17" w14:textId="77777777" w:rsidR="0011510D" w:rsidRDefault="0011510D" w:rsidP="0011510D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31122C6D" w14:textId="77777777" w:rsidR="0011510D" w:rsidRDefault="0011510D" w:rsidP="0011510D">
            <w:pPr>
              <w:pStyle w:val="Corpodetexto"/>
              <w:keepNext/>
              <w:keepLines/>
            </w:pPr>
            <w:r>
              <w:t>Navegar para a lista de obras.</w:t>
            </w:r>
          </w:p>
          <w:p w14:paraId="213F260B" w14:textId="0D1A4827" w:rsidR="0011510D" w:rsidRDefault="0011510D" w:rsidP="0011510D">
            <w:pPr>
              <w:pStyle w:val="Corpodetexto"/>
              <w:keepNext/>
              <w:keepLines/>
            </w:pPr>
            <w:r>
              <w:t xml:space="preserve">Selecionar a </w:t>
            </w:r>
            <w:r w:rsidR="00765301">
              <w:t>obra.</w:t>
            </w:r>
          </w:p>
          <w:p w14:paraId="0EA342AD" w14:textId="0EAB9A78" w:rsidR="0011510D" w:rsidRDefault="0011510D" w:rsidP="0011510D">
            <w:pPr>
              <w:pStyle w:val="Corpodetexto"/>
              <w:keepNext/>
              <w:keepLines/>
            </w:pPr>
            <w:r>
              <w:t>Atualizar os campos "Nome da obra", "Local", "Data de Início", "Data de Conclusão" e "Descrição" com os novos valores fornecidos.</w:t>
            </w:r>
          </w:p>
          <w:p w14:paraId="788E1EE1" w14:textId="28418FAF" w:rsidR="002D6DFC" w:rsidRDefault="0011510D" w:rsidP="0011510D">
            <w:pPr>
              <w:pStyle w:val="Corpodetexto"/>
              <w:keepNext/>
              <w:keepLines/>
              <w:jc w:val="left"/>
            </w:pPr>
            <w:r>
              <w:t>Clicar no botão "Salvar".</w:t>
            </w:r>
          </w:p>
        </w:tc>
      </w:tr>
      <w:tr w:rsidR="002D6DFC" w14:paraId="3563A581" w14:textId="77777777" w:rsidTr="00D97DD9">
        <w:tc>
          <w:tcPr>
            <w:tcW w:w="1750" w:type="dxa"/>
          </w:tcPr>
          <w:p w14:paraId="603176BE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64A552BA" w14:textId="29C96E0B" w:rsidR="002D6DFC" w:rsidRDefault="00765301" w:rsidP="00D97DD9">
            <w:pPr>
              <w:pStyle w:val="Corpodetexto"/>
              <w:keepNext/>
              <w:keepLines/>
              <w:jc w:val="left"/>
            </w:pPr>
            <w:r w:rsidRPr="00765301">
              <w:t>Acesso ao sistema como Funcionário.</w:t>
            </w:r>
          </w:p>
        </w:tc>
      </w:tr>
    </w:tbl>
    <w:p w14:paraId="4237FE75" w14:textId="77777777" w:rsidR="002D6DFC" w:rsidRDefault="002D6DFC">
      <w:pPr>
        <w:pStyle w:val="Corpodetexto"/>
      </w:pPr>
    </w:p>
    <w:tbl>
      <w:tblPr>
        <w:tblW w:w="9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05153E07" w14:textId="77777777" w:rsidTr="00B83AA3">
        <w:tc>
          <w:tcPr>
            <w:tcW w:w="1750" w:type="dxa"/>
          </w:tcPr>
          <w:p w14:paraId="26E8D4C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4D3854AD" w14:textId="0804BD68" w:rsidR="0008003B" w:rsidRPr="0008003B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CT00</w:t>
            </w:r>
            <w:r w:rsidR="0008003B">
              <w:rPr>
                <w:snapToGrid w:val="0"/>
                <w:color w:val="000000"/>
              </w:rPr>
              <w:t xml:space="preserve">8 </w:t>
            </w:r>
          </w:p>
        </w:tc>
      </w:tr>
      <w:tr w:rsidR="002D6DFC" w14:paraId="33A03EC5" w14:textId="77777777" w:rsidTr="00B83AA3">
        <w:tc>
          <w:tcPr>
            <w:tcW w:w="1750" w:type="dxa"/>
          </w:tcPr>
          <w:p w14:paraId="1AF94978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68843989" w14:textId="599B0D26" w:rsidR="002D6DFC" w:rsidRDefault="007F6AA7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V</w:t>
            </w:r>
            <w:r w:rsidRPr="00715BD8">
              <w:rPr>
                <w:snapToGrid w:val="0"/>
                <w:color w:val="000000"/>
              </w:rPr>
              <w:t>isualizar detalhes de uma obra ao editar</w:t>
            </w:r>
          </w:p>
        </w:tc>
      </w:tr>
      <w:tr w:rsidR="002D6DFC" w14:paraId="516275D7" w14:textId="77777777" w:rsidTr="00B83AA3">
        <w:trPr>
          <w:cantSplit/>
        </w:trPr>
        <w:tc>
          <w:tcPr>
            <w:tcW w:w="1750" w:type="dxa"/>
            <w:vMerge w:val="restart"/>
            <w:vAlign w:val="center"/>
          </w:tcPr>
          <w:p w14:paraId="2594EB0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5D092EC1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44537954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3B89C02C" w14:textId="77777777" w:rsidTr="00B83AA3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494F894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B525046" w14:textId="45F81D49" w:rsidR="002D6DFC" w:rsidRDefault="00B83AA3" w:rsidP="00D97DD9">
            <w:pPr>
              <w:pStyle w:val="Corpodetexto"/>
              <w:keepNext/>
              <w:keepLines/>
              <w:jc w:val="left"/>
            </w:pPr>
            <w:r>
              <w:t>Obra</w:t>
            </w:r>
          </w:p>
        </w:tc>
        <w:tc>
          <w:tcPr>
            <w:tcW w:w="3748" w:type="dxa"/>
          </w:tcPr>
          <w:p w14:paraId="6FDE3AFC" w14:textId="7C3AA7CD" w:rsidR="002D6DFC" w:rsidRDefault="00765301" w:rsidP="00D97DD9">
            <w:pPr>
              <w:pStyle w:val="Corpodetexto"/>
              <w:keepNext/>
              <w:keepLines/>
              <w:jc w:val="left"/>
            </w:pPr>
            <w:r>
              <w:t>Pista de skate</w:t>
            </w:r>
          </w:p>
        </w:tc>
      </w:tr>
      <w:tr w:rsidR="002D6DFC" w14:paraId="57361662" w14:textId="77777777" w:rsidTr="00B83AA3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2E9E1DBE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02E7DFFD" w14:textId="0A367885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148897D9" w14:textId="43B72F49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12E58793" w14:textId="77777777" w:rsidTr="00B83AA3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5105811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5B3576B7" w14:textId="4D122F18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2D1828E4" w14:textId="3DFDCF9A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197BBE37" w14:textId="77777777" w:rsidTr="00B83AA3">
        <w:trPr>
          <w:cantSplit/>
        </w:trPr>
        <w:tc>
          <w:tcPr>
            <w:tcW w:w="1750" w:type="dxa"/>
            <w:vMerge w:val="restart"/>
            <w:vAlign w:val="center"/>
          </w:tcPr>
          <w:p w14:paraId="0A8ED69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24CB1D93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1F3A4527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B83AA3" w14:paraId="22DE79B8" w14:textId="77777777" w:rsidTr="00B83AA3">
        <w:trPr>
          <w:cantSplit/>
          <w:trHeight w:val="413"/>
        </w:trPr>
        <w:tc>
          <w:tcPr>
            <w:tcW w:w="1750" w:type="dxa"/>
            <w:vMerge/>
          </w:tcPr>
          <w:p w14:paraId="3B3CFDAD" w14:textId="77777777" w:rsidR="00B83AA3" w:rsidRDefault="00B83AA3" w:rsidP="00B83AA3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2DDCAA71" w14:textId="155C14AF" w:rsidR="00B83AA3" w:rsidRDefault="00B83AA3" w:rsidP="00B83AA3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Nome da obra</w:t>
            </w:r>
          </w:p>
        </w:tc>
        <w:tc>
          <w:tcPr>
            <w:tcW w:w="3748" w:type="dxa"/>
          </w:tcPr>
          <w:p w14:paraId="05838DAB" w14:textId="089236AC" w:rsidR="00B83AA3" w:rsidRDefault="00B83AA3" w:rsidP="00B83AA3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“Pista de skate”</w:t>
            </w:r>
          </w:p>
        </w:tc>
      </w:tr>
      <w:tr w:rsidR="00B83AA3" w14:paraId="53E2A59F" w14:textId="77777777" w:rsidTr="00B83AA3">
        <w:trPr>
          <w:cantSplit/>
          <w:trHeight w:val="412"/>
        </w:trPr>
        <w:tc>
          <w:tcPr>
            <w:tcW w:w="1750" w:type="dxa"/>
            <w:vMerge/>
          </w:tcPr>
          <w:p w14:paraId="4BF03BD8" w14:textId="77777777" w:rsidR="00B83AA3" w:rsidRDefault="00B83AA3" w:rsidP="00B83AA3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5A34A98E" w14:textId="5D21D637" w:rsidR="00B83AA3" w:rsidRDefault="00B83AA3" w:rsidP="00B83AA3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 w:rsidRPr="00B83AA3">
              <w:t>Descrição</w:t>
            </w:r>
          </w:p>
        </w:tc>
        <w:tc>
          <w:tcPr>
            <w:tcW w:w="3748" w:type="dxa"/>
          </w:tcPr>
          <w:p w14:paraId="31598F7E" w14:textId="7623E95F" w:rsidR="00B83AA3" w:rsidRDefault="00B83AA3" w:rsidP="00B83AA3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t>Informações da obra</w:t>
            </w:r>
          </w:p>
        </w:tc>
      </w:tr>
      <w:tr w:rsidR="00B83AA3" w14:paraId="4DA6B456" w14:textId="77777777" w:rsidTr="00B83AA3">
        <w:tc>
          <w:tcPr>
            <w:tcW w:w="1750" w:type="dxa"/>
          </w:tcPr>
          <w:p w14:paraId="38F89E3A" w14:textId="77777777" w:rsidR="00B83AA3" w:rsidRDefault="00B83AA3" w:rsidP="00B83AA3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34DAEC44" w14:textId="6723DC01" w:rsidR="00B83AA3" w:rsidRDefault="00765301" w:rsidP="00B83AA3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B83AA3" w14:paraId="2CAC930B" w14:textId="77777777" w:rsidTr="00B83AA3">
        <w:tc>
          <w:tcPr>
            <w:tcW w:w="1750" w:type="dxa"/>
          </w:tcPr>
          <w:p w14:paraId="0F611399" w14:textId="77777777" w:rsidR="00B83AA3" w:rsidRDefault="00B83AA3" w:rsidP="00B83AA3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3ECDB374" w14:textId="77777777" w:rsidR="00765301" w:rsidRDefault="00765301" w:rsidP="00765301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746A40E1" w14:textId="77777777" w:rsidR="00765301" w:rsidRDefault="00765301" w:rsidP="00765301">
            <w:pPr>
              <w:pStyle w:val="Corpodetexto"/>
              <w:keepNext/>
              <w:keepLines/>
            </w:pPr>
            <w:r>
              <w:t>Navegar para a lista de obras.</w:t>
            </w:r>
          </w:p>
          <w:p w14:paraId="2B47EC7A" w14:textId="77777777" w:rsidR="00765301" w:rsidRDefault="00765301" w:rsidP="00765301">
            <w:pPr>
              <w:pStyle w:val="Corpodetexto"/>
              <w:keepNext/>
              <w:keepLines/>
            </w:pPr>
            <w:r>
              <w:t>Selecionar a obra.</w:t>
            </w:r>
          </w:p>
          <w:p w14:paraId="1A398B95" w14:textId="0147DE2A" w:rsidR="00B83AA3" w:rsidRDefault="00765301" w:rsidP="00765301">
            <w:pPr>
              <w:pStyle w:val="Corpodetexto"/>
              <w:keepNext/>
              <w:keepLines/>
              <w:jc w:val="left"/>
            </w:pPr>
            <w:r>
              <w:t>Clicar no botão "Editar".</w:t>
            </w:r>
          </w:p>
        </w:tc>
      </w:tr>
      <w:tr w:rsidR="00B83AA3" w14:paraId="57F1F65C" w14:textId="77777777" w:rsidTr="00B83AA3">
        <w:tc>
          <w:tcPr>
            <w:tcW w:w="1750" w:type="dxa"/>
          </w:tcPr>
          <w:p w14:paraId="7391E482" w14:textId="77777777" w:rsidR="00B83AA3" w:rsidRDefault="00B83AA3" w:rsidP="00B83AA3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3EF8556C" w14:textId="661F8B48" w:rsidR="00B83AA3" w:rsidRDefault="00765301" w:rsidP="00B83AA3">
            <w:pPr>
              <w:pStyle w:val="Corpodetexto"/>
              <w:keepNext/>
              <w:keepLines/>
              <w:jc w:val="left"/>
            </w:pPr>
            <w:r w:rsidRPr="00765301">
              <w:t>Acesso ao sistema como Funcionário.</w:t>
            </w:r>
          </w:p>
        </w:tc>
      </w:tr>
    </w:tbl>
    <w:p w14:paraId="3ABAAF6E" w14:textId="77777777" w:rsidR="002D6DFC" w:rsidRDefault="002D6DFC">
      <w:pPr>
        <w:pStyle w:val="Corpodetexto"/>
      </w:pPr>
    </w:p>
    <w:p w14:paraId="3B85DAE2" w14:textId="77777777" w:rsidR="002D6DFC" w:rsidRDefault="002D6DFC">
      <w:pPr>
        <w:pStyle w:val="Corpodetexto"/>
      </w:pPr>
    </w:p>
    <w:tbl>
      <w:tblPr>
        <w:tblW w:w="9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549F0225" w14:textId="77777777" w:rsidTr="00A55506">
        <w:tc>
          <w:tcPr>
            <w:tcW w:w="1750" w:type="dxa"/>
          </w:tcPr>
          <w:p w14:paraId="26B18C30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045BE64E" w14:textId="138DE5BF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CT00</w:t>
            </w:r>
            <w:r w:rsidR="0008003B">
              <w:rPr>
                <w:snapToGrid w:val="0"/>
                <w:color w:val="000000"/>
              </w:rPr>
              <w:t>9</w:t>
            </w:r>
          </w:p>
        </w:tc>
      </w:tr>
      <w:tr w:rsidR="002D6DFC" w14:paraId="079EC0F2" w14:textId="77777777" w:rsidTr="00A55506">
        <w:tc>
          <w:tcPr>
            <w:tcW w:w="1750" w:type="dxa"/>
          </w:tcPr>
          <w:p w14:paraId="73222E0A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014D255B" w14:textId="5A2AEC1E" w:rsidR="002D6DFC" w:rsidRDefault="007552E2" w:rsidP="00D97DD9">
            <w:pPr>
              <w:pStyle w:val="Corpodetexto"/>
              <w:keepNext/>
              <w:keepLines/>
              <w:jc w:val="left"/>
            </w:pPr>
            <w:r w:rsidRPr="007552E2">
              <w:t>Verifica se as obras são adicionadas corretamente</w:t>
            </w:r>
          </w:p>
        </w:tc>
      </w:tr>
      <w:tr w:rsidR="002D6DFC" w14:paraId="20D01A19" w14:textId="77777777" w:rsidTr="00A55506">
        <w:trPr>
          <w:cantSplit/>
        </w:trPr>
        <w:tc>
          <w:tcPr>
            <w:tcW w:w="1750" w:type="dxa"/>
            <w:vMerge w:val="restart"/>
            <w:vAlign w:val="center"/>
          </w:tcPr>
          <w:p w14:paraId="705CAFD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2ED20191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4992D3B1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007E7773" w14:textId="77777777" w:rsidTr="00A55506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6A860107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31E2627A" w14:textId="300CF646" w:rsidR="002D6DFC" w:rsidRDefault="00674764" w:rsidP="00B83E4C">
            <w:pPr>
              <w:pStyle w:val="Corpodetexto"/>
              <w:keepNext/>
              <w:keepLines/>
            </w:pPr>
            <w:r>
              <w:t>Nome da obra</w:t>
            </w:r>
          </w:p>
        </w:tc>
        <w:tc>
          <w:tcPr>
            <w:tcW w:w="3748" w:type="dxa"/>
          </w:tcPr>
          <w:p w14:paraId="54E8C29A" w14:textId="3360375B" w:rsidR="002D6DFC" w:rsidRDefault="00674764" w:rsidP="00D97DD9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2D6DFC" w14:paraId="03F1F92E" w14:textId="77777777" w:rsidTr="00A55506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0EB920AA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6F26E1D6" w14:textId="207139A3" w:rsidR="002D6DFC" w:rsidRDefault="00674764" w:rsidP="00D97DD9">
            <w:pPr>
              <w:pStyle w:val="Corpodetexto"/>
              <w:keepNext/>
              <w:keepLines/>
              <w:jc w:val="left"/>
            </w:pPr>
            <w:r>
              <w:t>Descrição</w:t>
            </w:r>
          </w:p>
        </w:tc>
        <w:tc>
          <w:tcPr>
            <w:tcW w:w="3748" w:type="dxa"/>
          </w:tcPr>
          <w:p w14:paraId="41B2D068" w14:textId="3A42D430" w:rsidR="002D6DFC" w:rsidRDefault="005244BE" w:rsidP="00D97DD9">
            <w:pPr>
              <w:pStyle w:val="Corpodetexto"/>
              <w:keepNext/>
              <w:keepLines/>
              <w:jc w:val="left"/>
            </w:pPr>
            <w:r>
              <w:t>Informação da obra</w:t>
            </w:r>
          </w:p>
        </w:tc>
      </w:tr>
      <w:tr w:rsidR="002D6DFC" w14:paraId="28197EA5" w14:textId="77777777" w:rsidTr="00A55506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74F1138D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5F88111D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02058059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0FD69C05" w14:textId="77777777" w:rsidTr="00A55506">
        <w:trPr>
          <w:cantSplit/>
        </w:trPr>
        <w:tc>
          <w:tcPr>
            <w:tcW w:w="1750" w:type="dxa"/>
            <w:vMerge w:val="restart"/>
            <w:vAlign w:val="center"/>
          </w:tcPr>
          <w:p w14:paraId="751C4F24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5A1508B2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73FB6ECD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6727AA76" w14:textId="77777777" w:rsidTr="00A55506">
        <w:trPr>
          <w:cantSplit/>
          <w:trHeight w:val="413"/>
        </w:trPr>
        <w:tc>
          <w:tcPr>
            <w:tcW w:w="1750" w:type="dxa"/>
            <w:vMerge/>
          </w:tcPr>
          <w:p w14:paraId="372C34DF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35F52CAC" w14:textId="5C0E9E24" w:rsidR="002D6DFC" w:rsidRDefault="00A57C77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Mensagem de sucesso</w:t>
            </w:r>
          </w:p>
        </w:tc>
        <w:tc>
          <w:tcPr>
            <w:tcW w:w="3748" w:type="dxa"/>
          </w:tcPr>
          <w:p w14:paraId="19BF9E46" w14:textId="40A61269" w:rsidR="002D6DFC" w:rsidRDefault="00A57C77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“Obra adicionada”</w:t>
            </w:r>
          </w:p>
        </w:tc>
      </w:tr>
      <w:tr w:rsidR="00A55506" w14:paraId="185F2D28" w14:textId="77777777" w:rsidTr="00A55506">
        <w:trPr>
          <w:cantSplit/>
          <w:trHeight w:val="412"/>
        </w:trPr>
        <w:tc>
          <w:tcPr>
            <w:tcW w:w="1750" w:type="dxa"/>
            <w:vMerge/>
          </w:tcPr>
          <w:p w14:paraId="77C35232" w14:textId="77777777" w:rsidR="00A55506" w:rsidRDefault="00A55506" w:rsidP="00A55506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1B35467F" w14:textId="5FD49A93" w:rsidR="00A55506" w:rsidRDefault="00A55506" w:rsidP="00A55506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  <w:tc>
          <w:tcPr>
            <w:tcW w:w="3748" w:type="dxa"/>
          </w:tcPr>
          <w:p w14:paraId="65DE3334" w14:textId="31A4AD54" w:rsidR="00A55506" w:rsidRDefault="00A55506" w:rsidP="00A55506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</w:tr>
      <w:tr w:rsidR="00A55506" w14:paraId="37FE221B" w14:textId="77777777" w:rsidTr="00A55506">
        <w:tc>
          <w:tcPr>
            <w:tcW w:w="1750" w:type="dxa"/>
          </w:tcPr>
          <w:p w14:paraId="16541427" w14:textId="77777777" w:rsidR="00A55506" w:rsidRDefault="00A55506" w:rsidP="00A55506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3295CD9F" w14:textId="32ED98C6" w:rsidR="00A55506" w:rsidRDefault="00A55506" w:rsidP="00A55506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A55506" w14:paraId="3F578071" w14:textId="77777777" w:rsidTr="00A55506">
        <w:tc>
          <w:tcPr>
            <w:tcW w:w="1750" w:type="dxa"/>
          </w:tcPr>
          <w:p w14:paraId="2B6F3B61" w14:textId="77777777" w:rsidR="00A55506" w:rsidRDefault="00A55506" w:rsidP="00A55506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3B87947B" w14:textId="77777777" w:rsidR="008D4DCC" w:rsidRDefault="008D4DCC" w:rsidP="008D4DCC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5B57F48B" w14:textId="77777777" w:rsidR="008D4DCC" w:rsidRDefault="008D4DCC" w:rsidP="008D4DCC">
            <w:pPr>
              <w:pStyle w:val="Corpodetexto"/>
              <w:keepNext/>
              <w:keepLines/>
            </w:pPr>
            <w:r>
              <w:t>Navegar para a página de adição de nova obra.</w:t>
            </w:r>
          </w:p>
          <w:p w14:paraId="584D6BBC" w14:textId="77777777" w:rsidR="008D4DCC" w:rsidRDefault="008D4DCC" w:rsidP="008D4DCC">
            <w:pPr>
              <w:pStyle w:val="Corpodetexto"/>
              <w:keepNext/>
              <w:keepLines/>
            </w:pPr>
            <w:r>
              <w:t>Preencher os campos "Nome da obra", "Localização", "Data de Início", "Data de Conclusão" e "Descrição" com os valores fornecidos.</w:t>
            </w:r>
          </w:p>
          <w:p w14:paraId="2D2AF313" w14:textId="77777777" w:rsidR="008D4DCC" w:rsidRDefault="008D4DCC" w:rsidP="008D4DCC">
            <w:pPr>
              <w:pStyle w:val="Corpodetexto"/>
              <w:keepNext/>
              <w:keepLines/>
            </w:pPr>
            <w:r>
              <w:t>Clicar no botão "Adicionar Obra".</w:t>
            </w:r>
          </w:p>
          <w:p w14:paraId="6545BC59" w14:textId="63BBE955" w:rsidR="00A55506" w:rsidRDefault="008D4DCC" w:rsidP="008D4DCC">
            <w:pPr>
              <w:pStyle w:val="Corpodetexto"/>
              <w:keepNext/>
              <w:keepLines/>
              <w:jc w:val="left"/>
            </w:pPr>
            <w:r>
              <w:t>Verificar a mensagem de sucesso.</w:t>
            </w:r>
          </w:p>
        </w:tc>
      </w:tr>
      <w:tr w:rsidR="00A55506" w14:paraId="1026E405" w14:textId="77777777" w:rsidTr="00A55506">
        <w:tc>
          <w:tcPr>
            <w:tcW w:w="1750" w:type="dxa"/>
          </w:tcPr>
          <w:p w14:paraId="1AE74E4A" w14:textId="77777777" w:rsidR="00A55506" w:rsidRDefault="00A55506" w:rsidP="00A55506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36B31B30" w14:textId="255DC37C" w:rsidR="00A55506" w:rsidRDefault="008D4DCC" w:rsidP="00A55506">
            <w:pPr>
              <w:pStyle w:val="Corpodetexto"/>
              <w:keepNext/>
              <w:keepLines/>
              <w:jc w:val="left"/>
            </w:pPr>
            <w:r w:rsidRPr="008D4DCC">
              <w:t>Acesso ao sistema como Funcionário.</w:t>
            </w:r>
          </w:p>
        </w:tc>
      </w:tr>
    </w:tbl>
    <w:p w14:paraId="1D88DDCC" w14:textId="77777777" w:rsidR="002D6DFC" w:rsidRDefault="002D6DFC">
      <w:pPr>
        <w:pStyle w:val="Corpodetexto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3748"/>
        <w:gridCol w:w="3748"/>
      </w:tblGrid>
      <w:tr w:rsidR="002D6DFC" w14:paraId="723F2EB2" w14:textId="77777777" w:rsidTr="00D97DD9">
        <w:tc>
          <w:tcPr>
            <w:tcW w:w="1750" w:type="dxa"/>
          </w:tcPr>
          <w:p w14:paraId="6C915FA2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7496" w:type="dxa"/>
            <w:gridSpan w:val="2"/>
          </w:tcPr>
          <w:p w14:paraId="200EC8EF" w14:textId="18D4CB15" w:rsidR="002D6DFC" w:rsidRDefault="002D6DFC" w:rsidP="00D97DD9">
            <w:pPr>
              <w:pStyle w:val="Corpodetexto"/>
              <w:keepNext/>
              <w:keepLines/>
              <w:jc w:val="left"/>
            </w:pPr>
            <w:r>
              <w:rPr>
                <w:snapToGrid w:val="0"/>
                <w:color w:val="000000"/>
              </w:rPr>
              <w:t>CT0</w:t>
            </w:r>
            <w:r w:rsidR="0008003B">
              <w:rPr>
                <w:snapToGrid w:val="0"/>
                <w:color w:val="000000"/>
              </w:rPr>
              <w:t>10</w:t>
            </w:r>
          </w:p>
        </w:tc>
      </w:tr>
      <w:tr w:rsidR="002D6DFC" w14:paraId="750C0768" w14:textId="77777777" w:rsidTr="00D97DD9">
        <w:tc>
          <w:tcPr>
            <w:tcW w:w="1750" w:type="dxa"/>
          </w:tcPr>
          <w:p w14:paraId="7CEF5381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Itens a testar</w:t>
            </w:r>
          </w:p>
        </w:tc>
        <w:tc>
          <w:tcPr>
            <w:tcW w:w="7496" w:type="dxa"/>
            <w:gridSpan w:val="2"/>
          </w:tcPr>
          <w:p w14:paraId="04636AFC" w14:textId="2E79A302" w:rsidR="002D6DFC" w:rsidRDefault="00D80DDA" w:rsidP="00D97DD9">
            <w:pPr>
              <w:pStyle w:val="Corpodetexto"/>
              <w:keepNext/>
              <w:keepLines/>
              <w:jc w:val="left"/>
            </w:pPr>
            <w:r>
              <w:t>Histórico</w:t>
            </w:r>
          </w:p>
        </w:tc>
      </w:tr>
      <w:tr w:rsidR="002D6DFC" w14:paraId="093A613A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69851405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748" w:type="dxa"/>
          </w:tcPr>
          <w:p w14:paraId="315DEBBE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7B29AF63" w14:textId="77777777" w:rsidR="002D6DFC" w:rsidRDefault="002D6DFC" w:rsidP="00D97DD9">
            <w:pPr>
              <w:pStyle w:val="Corpodetexto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2D6DFC" w14:paraId="30E79AE5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1FB0B614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5945E618" w14:textId="473B85B7" w:rsidR="002D6DFC" w:rsidRDefault="009F7CD1" w:rsidP="00D97DD9">
            <w:pPr>
              <w:pStyle w:val="Corpodetexto"/>
              <w:keepNext/>
              <w:keepLines/>
              <w:jc w:val="left"/>
            </w:pPr>
            <w:r>
              <w:t>Nome da obra</w:t>
            </w:r>
          </w:p>
        </w:tc>
        <w:tc>
          <w:tcPr>
            <w:tcW w:w="3748" w:type="dxa"/>
          </w:tcPr>
          <w:p w14:paraId="699915D6" w14:textId="7FE12C51" w:rsidR="002D6DFC" w:rsidRDefault="009F7CD1" w:rsidP="00D97DD9">
            <w:pPr>
              <w:pStyle w:val="Corpodetexto"/>
              <w:keepNext/>
              <w:keepLines/>
              <w:jc w:val="left"/>
            </w:pPr>
            <w:r>
              <w:t>“Pista de skate”</w:t>
            </w:r>
          </w:p>
        </w:tc>
      </w:tr>
      <w:tr w:rsidR="002D6DFC" w14:paraId="7E0EB6D1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402E091A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411FEFFB" w14:textId="5846A4E6" w:rsidR="002D6DFC" w:rsidRDefault="005A6E9B" w:rsidP="00D97DD9">
            <w:pPr>
              <w:pStyle w:val="Corpodetexto"/>
              <w:keepNext/>
              <w:keepLines/>
              <w:jc w:val="left"/>
            </w:pPr>
            <w:r>
              <w:t xml:space="preserve">Local </w:t>
            </w:r>
          </w:p>
        </w:tc>
        <w:tc>
          <w:tcPr>
            <w:tcW w:w="3748" w:type="dxa"/>
          </w:tcPr>
          <w:p w14:paraId="0146393E" w14:textId="685DC762" w:rsidR="002D6DFC" w:rsidRDefault="00FA14E6" w:rsidP="00D97DD9">
            <w:pPr>
              <w:pStyle w:val="Corpodetexto"/>
              <w:keepNext/>
              <w:keepLines/>
              <w:jc w:val="left"/>
            </w:pPr>
            <w:r>
              <w:t>“Praça de Lauro”</w:t>
            </w:r>
          </w:p>
        </w:tc>
      </w:tr>
      <w:tr w:rsidR="002D6DFC" w14:paraId="6B067691" w14:textId="77777777" w:rsidTr="00D97DD9">
        <w:trPr>
          <w:cantSplit/>
          <w:trHeight w:val="275"/>
        </w:trPr>
        <w:tc>
          <w:tcPr>
            <w:tcW w:w="1750" w:type="dxa"/>
            <w:vMerge/>
            <w:vAlign w:val="center"/>
          </w:tcPr>
          <w:p w14:paraId="15887215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</w:p>
        </w:tc>
        <w:tc>
          <w:tcPr>
            <w:tcW w:w="3748" w:type="dxa"/>
          </w:tcPr>
          <w:p w14:paraId="2E8D3BEA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  <w:tc>
          <w:tcPr>
            <w:tcW w:w="3748" w:type="dxa"/>
          </w:tcPr>
          <w:p w14:paraId="7B4040E4" w14:textId="77777777" w:rsidR="002D6DFC" w:rsidRDefault="002D6DFC" w:rsidP="00D97DD9">
            <w:pPr>
              <w:pStyle w:val="Corpodetexto"/>
              <w:keepNext/>
              <w:keepLines/>
              <w:jc w:val="left"/>
            </w:pPr>
          </w:p>
        </w:tc>
      </w:tr>
      <w:tr w:rsidR="002D6DFC" w14:paraId="28F91118" w14:textId="77777777" w:rsidTr="00D97DD9">
        <w:trPr>
          <w:cantSplit/>
        </w:trPr>
        <w:tc>
          <w:tcPr>
            <w:tcW w:w="1750" w:type="dxa"/>
            <w:vMerge w:val="restart"/>
            <w:vAlign w:val="center"/>
          </w:tcPr>
          <w:p w14:paraId="71FF8FBC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</w:rPr>
              <w:t>Saídas esperadas</w:t>
            </w:r>
          </w:p>
        </w:tc>
        <w:tc>
          <w:tcPr>
            <w:tcW w:w="3748" w:type="dxa"/>
          </w:tcPr>
          <w:p w14:paraId="743A1143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3748" w:type="dxa"/>
          </w:tcPr>
          <w:p w14:paraId="72B51BD1" w14:textId="77777777" w:rsidR="002D6DFC" w:rsidRDefault="002D6DFC" w:rsidP="00D97DD9">
            <w:pPr>
              <w:pStyle w:val="Corpodetexto"/>
              <w:keepNext/>
              <w:keepLines/>
              <w:jc w:val="center"/>
            </w:pPr>
            <w:r>
              <w:rPr>
                <w:b/>
              </w:rPr>
              <w:t>Valor</w:t>
            </w:r>
          </w:p>
        </w:tc>
      </w:tr>
      <w:tr w:rsidR="002D6DFC" w14:paraId="1584E8E1" w14:textId="77777777" w:rsidTr="00D97DD9">
        <w:trPr>
          <w:cantSplit/>
          <w:trHeight w:val="413"/>
        </w:trPr>
        <w:tc>
          <w:tcPr>
            <w:tcW w:w="1750" w:type="dxa"/>
            <w:vMerge/>
          </w:tcPr>
          <w:p w14:paraId="76119C68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1CAA480E" w14:textId="0EB836E6" w:rsidR="002D6DFC" w:rsidRDefault="005A6E9B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 xml:space="preserve">Histórico de atualização </w:t>
            </w:r>
          </w:p>
        </w:tc>
        <w:tc>
          <w:tcPr>
            <w:tcW w:w="3748" w:type="dxa"/>
          </w:tcPr>
          <w:p w14:paraId="4B9B07BE" w14:textId="660968AB" w:rsidR="002D6DFC" w:rsidRDefault="005A6E9B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  <w:r>
              <w:rPr>
                <w:snapToGrid w:val="0"/>
              </w:rPr>
              <w:t>Lista de todas as mudanças realizadas nas obras</w:t>
            </w:r>
          </w:p>
        </w:tc>
      </w:tr>
      <w:tr w:rsidR="002D6DFC" w14:paraId="578D0671" w14:textId="77777777" w:rsidTr="00D97DD9">
        <w:trPr>
          <w:cantSplit/>
          <w:trHeight w:val="412"/>
        </w:trPr>
        <w:tc>
          <w:tcPr>
            <w:tcW w:w="1750" w:type="dxa"/>
            <w:vMerge/>
          </w:tcPr>
          <w:p w14:paraId="26E6C5F3" w14:textId="77777777" w:rsidR="002D6DFC" w:rsidRDefault="002D6DFC" w:rsidP="00D97DD9">
            <w:pPr>
              <w:pStyle w:val="Corpodetexto"/>
              <w:keepNext/>
              <w:keepLines/>
              <w:rPr>
                <w:b/>
                <w:snapToGrid w:val="0"/>
              </w:rPr>
            </w:pPr>
          </w:p>
        </w:tc>
        <w:tc>
          <w:tcPr>
            <w:tcW w:w="3748" w:type="dxa"/>
          </w:tcPr>
          <w:p w14:paraId="7E44B651" w14:textId="77777777" w:rsidR="002D6DFC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  <w:tc>
          <w:tcPr>
            <w:tcW w:w="3748" w:type="dxa"/>
          </w:tcPr>
          <w:p w14:paraId="2D1346BA" w14:textId="77777777" w:rsidR="002D6DFC" w:rsidRDefault="002D6DFC" w:rsidP="00D97DD9">
            <w:pPr>
              <w:pStyle w:val="Corpodetexto"/>
              <w:keepNext/>
              <w:keepLines/>
              <w:jc w:val="left"/>
              <w:rPr>
                <w:snapToGrid w:val="0"/>
              </w:rPr>
            </w:pPr>
          </w:p>
        </w:tc>
      </w:tr>
      <w:tr w:rsidR="002D6DFC" w14:paraId="0F1A2F70" w14:textId="77777777" w:rsidTr="00D97DD9">
        <w:tc>
          <w:tcPr>
            <w:tcW w:w="1750" w:type="dxa"/>
          </w:tcPr>
          <w:p w14:paraId="583CF1B8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Ambiente</w:t>
            </w:r>
          </w:p>
        </w:tc>
        <w:tc>
          <w:tcPr>
            <w:tcW w:w="7496" w:type="dxa"/>
            <w:gridSpan w:val="2"/>
          </w:tcPr>
          <w:p w14:paraId="3512036D" w14:textId="754D3DBF" w:rsidR="002D6DFC" w:rsidRDefault="00FA14E6" w:rsidP="00D97DD9">
            <w:pPr>
              <w:pStyle w:val="Corpodetexto"/>
              <w:keepNext/>
              <w:keepLines/>
              <w:jc w:val="left"/>
            </w:pPr>
            <w:r>
              <w:t>Navegador Google Chrome</w:t>
            </w:r>
          </w:p>
        </w:tc>
      </w:tr>
      <w:tr w:rsidR="002D6DFC" w14:paraId="0283EDB1" w14:textId="77777777" w:rsidTr="00D97DD9">
        <w:tc>
          <w:tcPr>
            <w:tcW w:w="1750" w:type="dxa"/>
          </w:tcPr>
          <w:p w14:paraId="7A9A900F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Procedimento</w:t>
            </w:r>
          </w:p>
        </w:tc>
        <w:tc>
          <w:tcPr>
            <w:tcW w:w="7496" w:type="dxa"/>
            <w:gridSpan w:val="2"/>
          </w:tcPr>
          <w:p w14:paraId="1551DA28" w14:textId="77777777" w:rsidR="0095176B" w:rsidRDefault="0095176B" w:rsidP="0095176B">
            <w:pPr>
              <w:pStyle w:val="Corpodetexto"/>
              <w:keepNext/>
              <w:keepLines/>
            </w:pPr>
            <w:r>
              <w:t>Logar no sistema como Funcionário.</w:t>
            </w:r>
          </w:p>
          <w:p w14:paraId="002AFD69" w14:textId="6CB13BE8" w:rsidR="0095176B" w:rsidRDefault="0095176B" w:rsidP="0095176B">
            <w:pPr>
              <w:pStyle w:val="Corpodetexto"/>
              <w:keepNext/>
              <w:keepLines/>
            </w:pPr>
            <w:r>
              <w:t>Navegar para a página de detalhes da obra "</w:t>
            </w:r>
            <w:r w:rsidR="00765301">
              <w:t>Pista de skate</w:t>
            </w:r>
            <w:r>
              <w:t>".</w:t>
            </w:r>
          </w:p>
          <w:p w14:paraId="16958E61" w14:textId="04687A03" w:rsidR="002D6DFC" w:rsidRDefault="0095176B" w:rsidP="0095176B">
            <w:pPr>
              <w:pStyle w:val="Corpodetexto"/>
              <w:keepNext/>
              <w:keepLines/>
            </w:pPr>
            <w:r>
              <w:t>Clicar na opção para visualizar o histórico de atualizações.</w:t>
            </w:r>
          </w:p>
        </w:tc>
      </w:tr>
      <w:tr w:rsidR="002D6DFC" w14:paraId="4385312C" w14:textId="77777777" w:rsidTr="00D97DD9">
        <w:tc>
          <w:tcPr>
            <w:tcW w:w="1750" w:type="dxa"/>
          </w:tcPr>
          <w:p w14:paraId="1A425999" w14:textId="77777777" w:rsidR="002D6DFC" w:rsidRDefault="002D6DFC" w:rsidP="00D97DD9">
            <w:pPr>
              <w:pStyle w:val="Corpodetexto"/>
              <w:keepNext/>
              <w:keepLines/>
              <w:rPr>
                <w:b/>
              </w:rPr>
            </w:pPr>
            <w:r>
              <w:rPr>
                <w:b/>
                <w:snapToGrid w:val="0"/>
              </w:rPr>
              <w:t>Dependências</w:t>
            </w:r>
          </w:p>
        </w:tc>
        <w:tc>
          <w:tcPr>
            <w:tcW w:w="7496" w:type="dxa"/>
            <w:gridSpan w:val="2"/>
          </w:tcPr>
          <w:p w14:paraId="7E740232" w14:textId="07E82297" w:rsidR="002D6DFC" w:rsidRDefault="0093211D" w:rsidP="00D97DD9">
            <w:pPr>
              <w:pStyle w:val="Corpodetexto"/>
              <w:keepNext/>
              <w:keepLines/>
              <w:jc w:val="left"/>
            </w:pPr>
            <w:r>
              <w:t xml:space="preserve">Existência de </w:t>
            </w:r>
            <w:r w:rsidR="00CF7CEA">
              <w:t>um histórico no banco de dados</w:t>
            </w:r>
          </w:p>
        </w:tc>
      </w:tr>
    </w:tbl>
    <w:p w14:paraId="11079FFD" w14:textId="77777777" w:rsidR="002D6DFC" w:rsidRDefault="002D6DFC">
      <w:pPr>
        <w:pStyle w:val="Corpodetexto"/>
      </w:pPr>
    </w:p>
    <w:p w14:paraId="2D1D0E0D" w14:textId="77777777" w:rsidR="002D6DFC" w:rsidRDefault="002D6DFC">
      <w:pPr>
        <w:pStyle w:val="Corpodetexto"/>
      </w:pPr>
    </w:p>
    <w:p w14:paraId="550BA8E4" w14:textId="77777777" w:rsidR="002D6DFC" w:rsidRDefault="002D6DFC">
      <w:pPr>
        <w:pStyle w:val="Corpodetexto"/>
      </w:pPr>
    </w:p>
    <w:sectPr w:rsidR="002D6DFC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100" w:bottom="1843" w:left="1701" w:header="720" w:footer="720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6D368" w14:textId="77777777" w:rsidR="007228A0" w:rsidRDefault="007228A0">
      <w:r>
        <w:separator/>
      </w:r>
    </w:p>
  </w:endnote>
  <w:endnote w:type="continuationSeparator" w:id="0">
    <w:p w14:paraId="57AC158A" w14:textId="77777777" w:rsidR="007228A0" w:rsidRDefault="007228A0">
      <w:r>
        <w:continuationSeparator/>
      </w:r>
    </w:p>
  </w:endnote>
  <w:endnote w:type="continuationNotice" w:id="1">
    <w:p w14:paraId="004F045F" w14:textId="77777777" w:rsidR="007228A0" w:rsidRDefault="00722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62919" w14:textId="77777777" w:rsidR="00C717AE" w:rsidRDefault="00CF7CE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7237708" w14:textId="77777777" w:rsidR="00C717AE" w:rsidRDefault="00CF7CEA">
    <w:pPr>
      <w:pStyle w:val="Rodap"/>
    </w:pPr>
    <w:r>
      <w:t>&lt; organização 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F993B" w14:textId="77777777" w:rsidR="00C717AE" w:rsidRDefault="00CF7CE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E563E8D" w14:textId="77777777" w:rsidR="00C717AE" w:rsidRDefault="00CF7CEA">
    <w:pPr>
      <w:pStyle w:val="Rodap"/>
      <w:jc w:val="right"/>
    </w:pPr>
    <w:r>
      <w:t>&lt; organização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39C91" w14:textId="77777777" w:rsidR="007228A0" w:rsidRDefault="007228A0">
      <w:r>
        <w:separator/>
      </w:r>
    </w:p>
  </w:footnote>
  <w:footnote w:type="continuationSeparator" w:id="0">
    <w:p w14:paraId="03BC119C" w14:textId="77777777" w:rsidR="007228A0" w:rsidRDefault="007228A0">
      <w:r>
        <w:continuationSeparator/>
      </w:r>
    </w:p>
  </w:footnote>
  <w:footnote w:type="continuationNotice" w:id="1">
    <w:p w14:paraId="4A3F0AC0" w14:textId="77777777" w:rsidR="007228A0" w:rsidRDefault="007228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52A75" w14:textId="6EF48A6B" w:rsidR="00C717AE" w:rsidRDefault="00CF7CEA">
    <w:pPr>
      <w:pStyle w:val="Cabealho"/>
    </w:pPr>
    <w:r>
      <w:t xml:space="preserve">Projeto </w:t>
    </w:r>
    <w:r w:rsidR="00656DBF">
      <w:t>Urbaniza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181E" w14:textId="77777777" w:rsidR="00C717AE" w:rsidRDefault="00CF7CEA">
    <w:pPr>
      <w:jc w:val="right"/>
    </w:pPr>
    <w:r>
      <w:t>Descrição dos Testes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A66"/>
    <w:multiLevelType w:val="hybridMultilevel"/>
    <w:tmpl w:val="2884C3E8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F423F"/>
    <w:multiLevelType w:val="hybridMultilevel"/>
    <w:tmpl w:val="37E6D8C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A5873"/>
    <w:multiLevelType w:val="hybridMultilevel"/>
    <w:tmpl w:val="EF30AF1E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83E41"/>
    <w:multiLevelType w:val="hybridMultilevel"/>
    <w:tmpl w:val="299A7C48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CE35A62"/>
    <w:multiLevelType w:val="hybridMultilevel"/>
    <w:tmpl w:val="3EEEB5D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B82C12"/>
    <w:multiLevelType w:val="hybridMultilevel"/>
    <w:tmpl w:val="B1BCE79C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1F6DEE"/>
    <w:multiLevelType w:val="hybridMultilevel"/>
    <w:tmpl w:val="12F47560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B1551B"/>
    <w:multiLevelType w:val="hybridMultilevel"/>
    <w:tmpl w:val="7CB81410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1A76F6"/>
    <w:multiLevelType w:val="hybridMultilevel"/>
    <w:tmpl w:val="2BF0F780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C57043"/>
    <w:multiLevelType w:val="hybridMultilevel"/>
    <w:tmpl w:val="1A4880A8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9B75B8"/>
    <w:multiLevelType w:val="hybridMultilevel"/>
    <w:tmpl w:val="B19E823C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994064"/>
    <w:multiLevelType w:val="hybridMultilevel"/>
    <w:tmpl w:val="21FAB75C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E427DC"/>
    <w:multiLevelType w:val="hybridMultilevel"/>
    <w:tmpl w:val="ABB6D338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9654CA"/>
    <w:multiLevelType w:val="hybridMultilevel"/>
    <w:tmpl w:val="0CF0C52C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52F21B6"/>
    <w:multiLevelType w:val="hybridMultilevel"/>
    <w:tmpl w:val="F9ACD03E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271BAB"/>
    <w:multiLevelType w:val="hybridMultilevel"/>
    <w:tmpl w:val="6BB43E10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ED2395"/>
    <w:multiLevelType w:val="hybridMultilevel"/>
    <w:tmpl w:val="635C22C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BF7E7F"/>
    <w:multiLevelType w:val="hybridMultilevel"/>
    <w:tmpl w:val="4DEA85E2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044535"/>
    <w:multiLevelType w:val="hybridMultilevel"/>
    <w:tmpl w:val="A35C8860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4E00CB0"/>
    <w:multiLevelType w:val="multilevel"/>
    <w:tmpl w:val="BFBE87CC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3" w15:restartNumberingAfterBreak="0">
    <w:nsid w:val="7C115BB1"/>
    <w:multiLevelType w:val="hybridMultilevel"/>
    <w:tmpl w:val="E2CC703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1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8"/>
  </w:num>
  <w:num w:numId="8">
    <w:abstractNumId w:val="10"/>
  </w:num>
  <w:num w:numId="9">
    <w:abstractNumId w:val="3"/>
  </w:num>
  <w:num w:numId="10">
    <w:abstractNumId w:val="23"/>
  </w:num>
  <w:num w:numId="11">
    <w:abstractNumId w:val="19"/>
  </w:num>
  <w:num w:numId="12">
    <w:abstractNumId w:val="18"/>
  </w:num>
  <w:num w:numId="13">
    <w:abstractNumId w:val="2"/>
  </w:num>
  <w:num w:numId="14">
    <w:abstractNumId w:val="13"/>
  </w:num>
  <w:num w:numId="15">
    <w:abstractNumId w:val="16"/>
  </w:num>
  <w:num w:numId="16">
    <w:abstractNumId w:val="5"/>
  </w:num>
  <w:num w:numId="17">
    <w:abstractNumId w:val="12"/>
  </w:num>
  <w:num w:numId="18">
    <w:abstractNumId w:val="7"/>
  </w:num>
  <w:num w:numId="19">
    <w:abstractNumId w:val="6"/>
  </w:num>
  <w:num w:numId="20">
    <w:abstractNumId w:val="0"/>
  </w:num>
  <w:num w:numId="21">
    <w:abstractNumId w:val="1"/>
  </w:num>
  <w:num w:numId="22">
    <w:abstractNumId w:val="11"/>
  </w:num>
  <w:num w:numId="23">
    <w:abstractNumId w:val="17"/>
  </w:num>
  <w:num w:numId="24">
    <w:abstractNumId w:val="9"/>
  </w:num>
  <w:num w:numId="2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B"/>
    <w:rsid w:val="000050A6"/>
    <w:rsid w:val="00045D8F"/>
    <w:rsid w:val="0006127A"/>
    <w:rsid w:val="0008003B"/>
    <w:rsid w:val="00093D5C"/>
    <w:rsid w:val="0011510D"/>
    <w:rsid w:val="00135B2E"/>
    <w:rsid w:val="001663F1"/>
    <w:rsid w:val="00175B6D"/>
    <w:rsid w:val="001B4E54"/>
    <w:rsid w:val="001D6BC1"/>
    <w:rsid w:val="001F7FA7"/>
    <w:rsid w:val="00201B1A"/>
    <w:rsid w:val="00203FE2"/>
    <w:rsid w:val="0029641B"/>
    <w:rsid w:val="002B2D94"/>
    <w:rsid w:val="002B3FC3"/>
    <w:rsid w:val="002B505D"/>
    <w:rsid w:val="002D6DFC"/>
    <w:rsid w:val="002E5061"/>
    <w:rsid w:val="003068DD"/>
    <w:rsid w:val="00332D4A"/>
    <w:rsid w:val="00337FDB"/>
    <w:rsid w:val="00343683"/>
    <w:rsid w:val="00346FFC"/>
    <w:rsid w:val="00352504"/>
    <w:rsid w:val="00357829"/>
    <w:rsid w:val="00383F84"/>
    <w:rsid w:val="0039735B"/>
    <w:rsid w:val="003D2D8E"/>
    <w:rsid w:val="003F1B49"/>
    <w:rsid w:val="004202E6"/>
    <w:rsid w:val="00426614"/>
    <w:rsid w:val="004401D2"/>
    <w:rsid w:val="004B2A69"/>
    <w:rsid w:val="004B2ACE"/>
    <w:rsid w:val="004E2DBF"/>
    <w:rsid w:val="00504D06"/>
    <w:rsid w:val="005244BE"/>
    <w:rsid w:val="0052571A"/>
    <w:rsid w:val="005A6127"/>
    <w:rsid w:val="005A6E9B"/>
    <w:rsid w:val="00613C62"/>
    <w:rsid w:val="0063181C"/>
    <w:rsid w:val="00637D53"/>
    <w:rsid w:val="00656DBF"/>
    <w:rsid w:val="00666068"/>
    <w:rsid w:val="00674764"/>
    <w:rsid w:val="00695C80"/>
    <w:rsid w:val="00696F0F"/>
    <w:rsid w:val="006A13C5"/>
    <w:rsid w:val="006F68B0"/>
    <w:rsid w:val="00702439"/>
    <w:rsid w:val="00706BF2"/>
    <w:rsid w:val="00715BD8"/>
    <w:rsid w:val="00720324"/>
    <w:rsid w:val="007228A0"/>
    <w:rsid w:val="0073044E"/>
    <w:rsid w:val="0073061A"/>
    <w:rsid w:val="00732495"/>
    <w:rsid w:val="00754522"/>
    <w:rsid w:val="007552E2"/>
    <w:rsid w:val="00764060"/>
    <w:rsid w:val="00765301"/>
    <w:rsid w:val="00770849"/>
    <w:rsid w:val="007756C6"/>
    <w:rsid w:val="00793260"/>
    <w:rsid w:val="007A7781"/>
    <w:rsid w:val="007E52AC"/>
    <w:rsid w:val="007F09EF"/>
    <w:rsid w:val="007F6AA7"/>
    <w:rsid w:val="008123E9"/>
    <w:rsid w:val="00822776"/>
    <w:rsid w:val="00831DDE"/>
    <w:rsid w:val="0084564F"/>
    <w:rsid w:val="008507FE"/>
    <w:rsid w:val="00860845"/>
    <w:rsid w:val="008D0147"/>
    <w:rsid w:val="008D4DCC"/>
    <w:rsid w:val="00914F79"/>
    <w:rsid w:val="0093211D"/>
    <w:rsid w:val="0095176B"/>
    <w:rsid w:val="009724C2"/>
    <w:rsid w:val="009D53BB"/>
    <w:rsid w:val="009D551A"/>
    <w:rsid w:val="009E5414"/>
    <w:rsid w:val="009F7CD1"/>
    <w:rsid w:val="00A0573F"/>
    <w:rsid w:val="00A13D20"/>
    <w:rsid w:val="00A16B71"/>
    <w:rsid w:val="00A24C01"/>
    <w:rsid w:val="00A34A5B"/>
    <w:rsid w:val="00A52B87"/>
    <w:rsid w:val="00A55506"/>
    <w:rsid w:val="00A57C77"/>
    <w:rsid w:val="00AE2D0B"/>
    <w:rsid w:val="00B119A3"/>
    <w:rsid w:val="00B35F5F"/>
    <w:rsid w:val="00B423F3"/>
    <w:rsid w:val="00B83AA3"/>
    <w:rsid w:val="00B83E4C"/>
    <w:rsid w:val="00BC004C"/>
    <w:rsid w:val="00BE689C"/>
    <w:rsid w:val="00BE68D1"/>
    <w:rsid w:val="00C717AE"/>
    <w:rsid w:val="00C83A0E"/>
    <w:rsid w:val="00CC3CDF"/>
    <w:rsid w:val="00CE1F67"/>
    <w:rsid w:val="00CF112C"/>
    <w:rsid w:val="00CF7CEA"/>
    <w:rsid w:val="00D007A7"/>
    <w:rsid w:val="00D80DDA"/>
    <w:rsid w:val="00D82F52"/>
    <w:rsid w:val="00DF198B"/>
    <w:rsid w:val="00E26533"/>
    <w:rsid w:val="00E26883"/>
    <w:rsid w:val="00E51586"/>
    <w:rsid w:val="00E841BA"/>
    <w:rsid w:val="00EA0A0F"/>
    <w:rsid w:val="00EC0B32"/>
    <w:rsid w:val="00ED4665"/>
    <w:rsid w:val="00EF7D21"/>
    <w:rsid w:val="00F036B4"/>
    <w:rsid w:val="00F23E3B"/>
    <w:rsid w:val="00F61F65"/>
    <w:rsid w:val="00F72941"/>
    <w:rsid w:val="00FA14E6"/>
    <w:rsid w:val="027207F1"/>
    <w:rsid w:val="1045E544"/>
    <w:rsid w:val="1B99E88A"/>
    <w:rsid w:val="2F3D8795"/>
    <w:rsid w:val="4E3DBEC6"/>
    <w:rsid w:val="75C49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599ABB"/>
  <w15:chartTrackingRefBased/>
  <w15:docId w15:val="{05758C94-252A-4CA8-8A82-B4E683A7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DFC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3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autoRedefine/>
    <w:qFormat/>
    <w:pPr>
      <w:keepNext/>
      <w:pageBreakBefore/>
      <w:numPr>
        <w:ilvl w:val="1"/>
        <w:numId w:val="3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autoRedefine/>
    <w:qFormat/>
    <w:pPr>
      <w:keepNext/>
      <w:numPr>
        <w:ilvl w:val="2"/>
        <w:numId w:val="3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3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3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autoRedefine/>
    <w:qFormat/>
    <w:pPr>
      <w:keepNext/>
      <w:numPr>
        <w:ilvl w:val="5"/>
        <w:numId w:val="3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3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3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3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spacing w:before="80" w:after="80"/>
      <w:jc w:val="both"/>
    </w:pPr>
    <w:rPr>
      <w:sz w:val="2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semiHidden/>
    <w:pPr>
      <w:ind w:left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semiHidden/>
    <w:pPr>
      <w:keepLines/>
      <w:tabs>
        <w:tab w:val="center" w:pos="4320"/>
        <w:tab w:val="right" w:pos="8640"/>
      </w:tabs>
    </w:p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">
    <w:name w:val="List"/>
    <w:basedOn w:val="Corpodetexto"/>
    <w:semiHidden/>
    <w:pPr>
      <w:tabs>
        <w:tab w:val="left" w:pos="720"/>
      </w:tabs>
      <w:ind w:left="720" w:hanging="360"/>
    </w:pPr>
  </w:style>
  <w:style w:type="paragraph" w:styleId="Lista2">
    <w:name w:val="List 2"/>
    <w:basedOn w:val="Lista"/>
    <w:semiHidden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pPr>
      <w:tabs>
        <w:tab w:val="clear" w:pos="720"/>
        <w:tab w:val="left" w:pos="1440"/>
      </w:tabs>
      <w:ind w:left="1440"/>
    </w:pPr>
  </w:style>
  <w:style w:type="paragraph" w:styleId="Commarcadores">
    <w:name w:val="List Bullet"/>
    <w:basedOn w:val="Lista"/>
    <w:semiHidden/>
    <w:pPr>
      <w:numPr>
        <w:numId w:val="4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semiHidden/>
    <w:pPr>
      <w:ind w:left="1080"/>
    </w:pPr>
  </w:style>
  <w:style w:type="paragraph" w:styleId="Commarcadores3">
    <w:name w:val="List Bullet 3"/>
    <w:basedOn w:val="Commarcadores"/>
    <w:semiHidden/>
    <w:pPr>
      <w:ind w:left="1440"/>
    </w:pPr>
  </w:style>
  <w:style w:type="paragraph" w:styleId="Listadecontinuao">
    <w:name w:val="List Continue"/>
    <w:basedOn w:val="Lista"/>
    <w:semiHidden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pPr>
      <w:ind w:left="1080"/>
    </w:pPr>
  </w:style>
  <w:style w:type="paragraph" w:styleId="Listadecontinuao3">
    <w:name w:val="List Continue 3"/>
    <w:basedOn w:val="Listadecontinuao"/>
    <w:semiHidden/>
    <w:pPr>
      <w:ind w:left="1440"/>
    </w:pPr>
  </w:style>
  <w:style w:type="paragraph" w:styleId="Numerada">
    <w:name w:val="List Number"/>
    <w:basedOn w:val="Lista"/>
    <w:semiHidden/>
    <w:pPr>
      <w:numPr>
        <w:numId w:val="1"/>
      </w:numPr>
      <w:tabs>
        <w:tab w:val="clear" w:pos="720"/>
      </w:tabs>
      <w:spacing w:after="160"/>
      <w:ind w:left="720"/>
    </w:pPr>
  </w:style>
  <w:style w:type="paragraph" w:styleId="Numerada2">
    <w:name w:val="List Number 2"/>
    <w:basedOn w:val="Numerada"/>
    <w:semiHidden/>
    <w:pPr>
      <w:numPr>
        <w:ilvl w:val="1"/>
      </w:numPr>
      <w:ind w:left="1080" w:hanging="360"/>
    </w:pPr>
  </w:style>
  <w:style w:type="paragraph" w:styleId="Numerada3">
    <w:name w:val="List Number 3"/>
    <w:basedOn w:val="Numerada"/>
    <w:semiHidden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character" w:styleId="Nmerodepgina">
    <w:name w:val="page number"/>
    <w:semiHidden/>
    <w:rPr>
      <w:b/>
    </w:r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styleId="Recuonormal">
    <w:name w:val="Normal Indent"/>
    <w:basedOn w:val="Normal"/>
    <w:semiHidden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Data">
    <w:name w:val="Date"/>
    <w:basedOn w:val="Normal"/>
    <w:next w:val="Normal"/>
    <w:semiHidden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customStyle="1" w:styleId="Tabela">
    <w:name w:val="Tabela"/>
    <w:basedOn w:val="Corpodetexto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semiHidden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CorpodetextoChar">
    <w:name w:val="Corpo de texto Char"/>
    <w:basedOn w:val="Fontepargpadro"/>
    <w:link w:val="Corpodetexto"/>
    <w:semiHidden/>
    <w:rsid w:val="002D6DFC"/>
    <w:rPr>
      <w:sz w:val="2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6F0F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696F0F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6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a_\Desktop\Paulo\Livros\LivroP&#225;dua\Praxis20\gabaritos\documentos\DT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62CF-EBD3-4A90-8933-B2E50B20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DTSw</Template>
  <TotalTime>0</TotalTime>
  <Pages>25</Pages>
  <Words>2357</Words>
  <Characters>12732</Characters>
  <Application>Microsoft Office Word</Application>
  <DocSecurity>0</DocSecurity>
  <Lines>106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Descrição de Testes de Software</vt:lpstr>
      <vt:lpstr>Descrição de Testes de Software</vt:lpstr>
      <vt:lpstr/>
      <vt:lpstr/>
      <vt:lpstr>&lt; data &gt;</vt:lpstr>
      <vt:lpstr>Versões revisadas anteriores</vt:lpstr>
      <vt:lpstr>Descrição dos Testes do Software</vt:lpstr>
      <vt:lpstr>Sumário</vt:lpstr>
      <vt:lpstr>    Planos de testes</vt:lpstr>
      <vt:lpstr>        Plano de testes de aceitação</vt:lpstr>
      <vt:lpstr>        Planos de testes de integração</vt:lpstr>
      <vt:lpstr>    Especificações de testes</vt:lpstr>
      <vt:lpstr>        Especificação do teste &lt; nome do teste &gt;</vt:lpstr>
    </vt:vector>
  </TitlesOfParts>
  <Manager>Wilson Padua</Manager>
  <Company>Praxis</Company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de Testes de Software</dc:title>
  <dc:subject>Praxis 2.0</dc:subject>
  <dc:creator>Giovanna Fontes</dc:creator>
  <cp:keywords/>
  <dc:description>Gabarito para Descrição de Testes de Software</dc:description>
  <cp:lastModifiedBy>Matheus Fernandes Moutinho - 12722125333</cp:lastModifiedBy>
  <cp:revision>2</cp:revision>
  <cp:lastPrinted>2000-01-18T21:18:00Z</cp:lastPrinted>
  <dcterms:created xsi:type="dcterms:W3CDTF">2024-05-23T21:44:00Z</dcterms:created>
  <dcterms:modified xsi:type="dcterms:W3CDTF">2024-05-23T21:44:00Z</dcterms:modified>
</cp:coreProperties>
</file>